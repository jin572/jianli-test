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olors1.xml" ContentType="application/vnd.ms-office.chartcolorstyle+xml"/>
  <Override PartName="/word/charts/style1.xml" ContentType="application/vnd.ms-office.chart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bookmarkStart w:id="0" w:name="_GoBack"/>
      <w:bookmarkEnd w:id="0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1534925824" behindDoc="1" locked="0" layoutInCell="1" allowOverlap="1">
            <wp:simplePos x="0" y="0"/>
            <wp:positionH relativeFrom="column">
              <wp:posOffset>4827270</wp:posOffset>
            </wp:positionH>
            <wp:positionV relativeFrom="paragraph">
              <wp:posOffset>-1007110</wp:posOffset>
            </wp:positionV>
            <wp:extent cx="1040130" cy="1040130"/>
            <wp:effectExtent l="0" t="14605" r="12065" b="0"/>
            <wp:wrapNone/>
            <wp:docPr id="27" name="图片 27" descr="C:\Users\coseyo\Pictures\wps\样机\2logo替换2.png2logo替换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coseyo\Pictures\wps\样机\2logo替换2.png2logo替换2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040130"/>
                    </a:xfrm>
                    <a:prstGeom prst="rect">
                      <a:avLst/>
                    </a:prstGeom>
                    <a:effectLst>
                      <a:outerShdw blurRad="50800" dist="12700" dir="2700000" algn="tl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677282816" behindDoc="1" locked="0" layoutInCell="1" allowOverlap="1">
            <wp:simplePos x="0" y="0"/>
            <wp:positionH relativeFrom="column">
              <wp:posOffset>-661670</wp:posOffset>
            </wp:positionH>
            <wp:positionV relativeFrom="paragraph">
              <wp:posOffset>-1936115</wp:posOffset>
            </wp:positionV>
            <wp:extent cx="6597650" cy="5994400"/>
            <wp:effectExtent l="0" t="0" r="12700" b="6350"/>
            <wp:wrapNone/>
            <wp:docPr id="9" name="图片 9" descr="C:\Users\coseyo\Pictures\wps\摄影类\rich-tervet-662093-unsplash.jpgrich-tervet-662093-unspl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coseyo\Pictures\wps\摄影类\rich-tervet-662093-unsplash.jpgrich-tervet-662093-unsplash"/>
                    <pic:cNvPicPr>
                      <a:picLocks noChangeAspect="1"/>
                    </pic:cNvPicPr>
                  </pic:nvPicPr>
                  <pic:blipFill>
                    <a:blip r:embed="rId8">
                      <a:lum contrast="-24000"/>
                    </a:blip>
                    <a:srcRect l="17089" r="9532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59765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799191040" behindDoc="1" locked="0" layoutInCell="1" allowOverlap="1">
                <wp:simplePos x="0" y="0"/>
                <wp:positionH relativeFrom="column">
                  <wp:posOffset>-640080</wp:posOffset>
                </wp:positionH>
                <wp:positionV relativeFrom="page">
                  <wp:posOffset>6563995</wp:posOffset>
                </wp:positionV>
                <wp:extent cx="6576695" cy="132969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6695" cy="13296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1800" w:lineRule="exact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3B3838" w:themeColor="background2" w:themeShade="40"/>
                                <w:spacing w:val="45"/>
                                <w:sz w:val="140"/>
                                <w:szCs w:val="140"/>
                                <w:lang w:val="en-US" w:eastAsia="zh-CN"/>
                                <w14:shadow w14:blurRad="38100" w14:dist="25400" w14:dir="2700000" w14:sx="100000" w14:sy="100000" w14:kx="0" w14:ky="0" w14:algn="tl">
                                  <w14:schemeClr w14:val="bg2">
                                    <w14:lumMod w14:val="10000"/>
                                    <w14:alpha w14:val="85000"/>
                                  </w14:schemeClr>
                                </w14:shadow>
                                <w14:textOutline w14:w="3175">
                                  <w14:solidFill>
                                    <w14:schemeClr w14:val="bg2">
                                      <w14:lumMod w14:val="25000"/>
                                    </w14:schemeClr>
                                  </w14:solidFill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3B3838" w:themeColor="background2" w:themeShade="40"/>
                                <w:spacing w:val="45"/>
                                <w:sz w:val="140"/>
                                <w:szCs w:val="140"/>
                                <w:lang w:val="en-US" w:eastAsia="zh-CN"/>
                                <w14:shadow w14:blurRad="38100" w14:dist="25400" w14:dir="2700000" w14:sx="100000" w14:sy="100000" w14:kx="0" w14:ky="0" w14:algn="tl">
                                  <w14:schemeClr w14:val="bg2">
                                    <w14:lumMod w14:val="10000"/>
                                    <w14:alpha w14:val="85000"/>
                                  </w14:schemeClr>
                                </w14:shadow>
                                <w14:textOutline w14:w="3175">
                                  <w14:solidFill>
                                    <w14:schemeClr w14:val="bg2">
                                      <w14:lumMod w14:val="25000"/>
                                    </w14:schemeClr>
                                  </w14:solidFill>
                                  <w14:round/>
                                </w14:textOutline>
                              </w:rPr>
                              <w:t>工作总结汇报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0.4pt;margin-top:516.85pt;height:104.7pt;width:517.85pt;mso-position-vertical-relative:page;z-index:295874560;mso-width-relative:page;mso-height-relative:page;" filled="f" stroked="f" coordsize="21600,21600" o:gfxdata="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QkLpONsAAAAOAQAA&#10;DwAAAAAAAAABACAAAAAiAAAAZHJzL2Rvd25yZXYueG1sUEsBAhQAFAAAAAgAh07iQMz2u4gWAgAA&#10;CwQAAA4AAAAAAAAAAQAgAAAAKgEAAGRycy9lMm9Eb2MueG1sUEsFBgAAAAAGAAYAWQEAALIFAAAA&#10;AA=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1800" w:lineRule="exact"/>
                        <w:jc w:val="left"/>
                        <w:textAlignment w:val="auto"/>
                        <w:outlineLvl w:val="9"/>
                        <w:rPr>
                          <w:rFonts w:hint="eastAsia" w:ascii="仿宋" w:hAnsi="仿宋" w:eastAsia="仿宋" w:cs="仿宋"/>
                          <w:b/>
                          <w:bCs/>
                          <w:color w:val="3B3838" w:themeColor="background2" w:themeShade="40"/>
                          <w:spacing w:val="45"/>
                          <w:sz w:val="140"/>
                          <w:szCs w:val="140"/>
                          <w:lang w:val="en-US" w:eastAsia="zh-CN"/>
                          <w14:shadow w14:blurRad="38100" w14:dist="25400" w14:dir="2700000" w14:sx="100000" w14:sy="100000" w14:kx="0" w14:ky="0" w14:algn="tl">
                            <w14:schemeClr w14:val="bg2">
                              <w14:lumMod w14:val="10000"/>
                              <w14:alpha w14:val="85000"/>
                            </w14:schemeClr>
                          </w14:shadow>
                          <w14:textOutline w14:w="3175">
                            <w14:solidFill>
                              <w14:schemeClr w14:val="bg2">
                                <w14:lumMod w14:val="25000"/>
                              </w14:schemeClr>
                            </w14:solidFill>
                            <w14:round/>
                          </w14:textOutline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3B3838" w:themeColor="background2" w:themeShade="40"/>
                          <w:spacing w:val="45"/>
                          <w:sz w:val="140"/>
                          <w:szCs w:val="140"/>
                          <w:lang w:val="en-US" w:eastAsia="zh-CN"/>
                          <w14:shadow w14:blurRad="38100" w14:dist="25400" w14:dir="2700000" w14:sx="100000" w14:sy="100000" w14:kx="0" w14:ky="0" w14:algn="tl">
                            <w14:schemeClr w14:val="bg2">
                              <w14:lumMod w14:val="10000"/>
                              <w14:alpha w14:val="85000"/>
                            </w14:schemeClr>
                          </w14:shadow>
                          <w14:textOutline w14:w="3175">
                            <w14:solidFill>
                              <w14:schemeClr w14:val="bg2">
                                <w14:lumMod w14:val="25000"/>
                              </w14:schemeClr>
                            </w14:solidFill>
                            <w14:round/>
                          </w14:textOutline>
                        </w:rPr>
                        <w:t>工作总结汇报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1072961536" behindDoc="1" locked="0" layoutInCell="1" allowOverlap="1">
                <wp:simplePos x="0" y="0"/>
                <wp:positionH relativeFrom="column">
                  <wp:posOffset>-539115</wp:posOffset>
                </wp:positionH>
                <wp:positionV relativeFrom="page">
                  <wp:posOffset>7726045</wp:posOffset>
                </wp:positionV>
                <wp:extent cx="5509260" cy="1043305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260" cy="1043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tLeast"/>
                              <w:jc w:val="left"/>
                              <w:textAlignment w:val="auto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3B3838" w:themeColor="background2" w:themeShade="40"/>
                                <w:spacing w:val="283"/>
                                <w:sz w:val="36"/>
                                <w:szCs w:val="3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4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3B3838" w:themeColor="background2" w:themeShade="40"/>
                                <w:spacing w:val="283"/>
                                <w:sz w:val="36"/>
                                <w:szCs w:val="3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40000"/>
                                  </w14:srgbClr>
                                </w14:shadow>
                              </w:rPr>
                              <w:t>REVIEW FOR 2018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tLeas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3B3838" w:themeColor="background2" w:themeShade="40"/>
                                <w:spacing w:val="57"/>
                                <w:sz w:val="24"/>
                                <w:szCs w:val="24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4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3B3838" w:themeColor="background2" w:themeShade="40"/>
                                <w:spacing w:val="57"/>
                                <w:sz w:val="24"/>
                                <w:szCs w:val="24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40000"/>
                                  </w14:srgbClr>
                                </w14:shadow>
                              </w:rPr>
                              <w:t>金山软件股份有限公司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tLeast"/>
                              <w:jc w:val="left"/>
                              <w:textAlignment w:val="auto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3B3838" w:themeColor="background2" w:themeShade="40"/>
                                <w:spacing w:val="283"/>
                                <w:sz w:val="40"/>
                                <w:szCs w:val="40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4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2.45pt;margin-top:608.35pt;height:82.15pt;width:433.8pt;mso-position-vertical-relative:page;z-index:569645056;mso-width-relative:page;mso-height-relative:page;" filled="f" stroked="f" coordsize="21600,21600" o:gfxdata="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PHgITnbAAAADQEA&#10;AA8AAAAAAAAAAQAgAAAAIgAAAGRycy9kb3ducmV2LnhtbFBLAQIUABQAAAAIAIdO4kCGueH9FwIA&#10;AAsEAAAOAAAAAAAAAAEAIAAAACoBAABkcnMvZTJvRG9jLnhtbFBLBQYAAAAABgAGAFkBAACzBQAA&#10;AAA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tLeast"/>
                        <w:jc w:val="left"/>
                        <w:textAlignment w:val="auto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3B3838" w:themeColor="background2" w:themeShade="40"/>
                          <w:spacing w:val="283"/>
                          <w:sz w:val="36"/>
                          <w:szCs w:val="3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4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3B3838" w:themeColor="background2" w:themeShade="40"/>
                          <w:spacing w:val="283"/>
                          <w:sz w:val="36"/>
                          <w:szCs w:val="3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40000"/>
                            </w14:srgbClr>
                          </w14:shadow>
                        </w:rPr>
                        <w:t>REVIEW FOR 2018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tLeas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3B3838" w:themeColor="background2" w:themeShade="40"/>
                          <w:spacing w:val="57"/>
                          <w:sz w:val="24"/>
                          <w:szCs w:val="24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4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3B3838" w:themeColor="background2" w:themeShade="40"/>
                          <w:spacing w:val="57"/>
                          <w:sz w:val="24"/>
                          <w:szCs w:val="24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40000"/>
                            </w14:srgbClr>
                          </w14:shadow>
                        </w:rPr>
                        <w:t>金山软件股份有限公司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tLeast"/>
                        <w:jc w:val="left"/>
                        <w:textAlignment w:val="auto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3B3838" w:themeColor="background2" w:themeShade="40"/>
                          <w:spacing w:val="283"/>
                          <w:sz w:val="40"/>
                          <w:szCs w:val="40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40000"/>
                            </w14:srgbClr>
                          </w14:shadow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1534905344" behindDoc="1" locked="0" layoutInCell="1" allowOverlap="1">
                <wp:simplePos x="0" y="0"/>
                <wp:positionH relativeFrom="column">
                  <wp:posOffset>3790950</wp:posOffset>
                </wp:positionH>
                <wp:positionV relativeFrom="page">
                  <wp:posOffset>8924290</wp:posOffset>
                </wp:positionV>
                <wp:extent cx="3064510" cy="173355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4510" cy="1733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540" w:lineRule="exact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  <w:t>汇报人：菜小鸟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540" w:lineRule="exact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  <w:t>部 门：运营部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540" w:lineRule="exact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  <w:t>邮 箱：WPS@WPS.com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540" w:lineRule="exact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  <w:t>时 间：2018.8.8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8.5pt;margin-top:702.7pt;height:136.5pt;width:241.3pt;mso-position-vertical-relative:page;z-index:1031588864;mso-width-relative:page;mso-height-relative:page;" filled="f" stroked="f" coordsize="21600,21600" o:gfxdata="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JbRN3TcAAAADgEA&#10;AA8AAAAAAAAAAQAgAAAAIgAAAGRycy9kb3ducmV2LnhtbFBLAQIUABQAAAAIAIdO4kBQBYG8FgIA&#10;AAsEAAAOAAAAAAAAAAEAIAAAACsBAABkcnMvZTJvRG9jLnhtbFBLBQYAAAAABgAGAFkBAACzBQAA&#10;AAA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540" w:lineRule="exact"/>
                        <w:jc w:val="left"/>
                        <w:textAlignment w:val="auto"/>
                        <w:outlineLvl w:val="9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  <w:t>汇报人：菜小鸟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540" w:lineRule="exact"/>
                        <w:jc w:val="left"/>
                        <w:textAlignment w:val="auto"/>
                        <w:outlineLvl w:val="9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  <w:t>部 门：运营部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540" w:lineRule="exact"/>
                        <w:jc w:val="left"/>
                        <w:textAlignment w:val="auto"/>
                        <w:outlineLvl w:val="9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  <w:t>邮 箱：WPS@WPS.com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540" w:lineRule="exact"/>
                        <w:jc w:val="left"/>
                        <w:textAlignment w:val="auto"/>
                        <w:outlineLvl w:val="9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  <w:t>时 间：2018.8.8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1264033792" behindDoc="0" locked="0" layoutInCell="1" allowOverlap="1">
                <wp:simplePos x="0" y="0"/>
                <wp:positionH relativeFrom="column">
                  <wp:posOffset>1404620</wp:posOffset>
                </wp:positionH>
                <wp:positionV relativeFrom="paragraph">
                  <wp:posOffset>110490</wp:posOffset>
                </wp:positionV>
                <wp:extent cx="4400550" cy="7424420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1230" y="2049145"/>
                          <a:ext cx="4400550" cy="7424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80" w:lineRule="auto"/>
                              <w:ind w:left="0" w:leftChars="0" w:right="0" w:rightChars="0" w:firstLine="640" w:firstLineChars="200"/>
                              <w:jc w:val="left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今年，是我们公司稳步发展的一年。而作为公司一员　已到公司已经一年多。这是我人生中弥足珍贵的一段经历。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主要负责运营工作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并积极参与了公司多个重要项目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。在这段时间里各级领导在工作上给予了我极大的帮助，在生活上给予了我极大的关心，让我充分感受到了领导们“海纳百川”的胸襟，感受到了大发人“不经历风雨，怎能见彩虹”的豪气。在对公司各级领导肃然起敬的同时，也为我有机会成为公司的一份子而自豪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80" w:lineRule="auto"/>
                              <w:ind w:left="0" w:leftChars="0" w:right="0" w:rightChars="0" w:firstLine="640" w:firstLineChars="2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80" w:lineRule="auto"/>
                              <w:ind w:left="0" w:leftChars="0" w:right="0" w:rightChars="0" w:firstLine="640" w:firstLineChars="2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在这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一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年多的时间里，在领导和同事们的悉心关怀和指导下，通过自身的努力，各方面均取得了一定的进步一年的情况，总体上可以用四个词来概括：迎难而上，尽职尽责，不失斗志，不辱使命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0.6pt;margin-top:8.7pt;height:584.6pt;width:346.5pt;z-index:1264033792;mso-width-relative:page;mso-height-relative:page;" filled="f" stroked="f" coordsize="21600,21600" o:gfxdata="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OtLyZnaAAAACwEAAA8AAAAAAAAAAQAgAAAAIgAAAGRycy9kb3ducmV2LnhtbFBLAQIU&#10;ABQAAAAIAIdO4kCRgNUHKgIAACYEAAAOAAAAAAAAAAEAIAAAACkBAABkcnMvZTJvRG9jLnhtbFBL&#10;BQYAAAAABgAGAFkBAADF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80" w:lineRule="auto"/>
                        <w:ind w:left="0" w:leftChars="0" w:right="0" w:rightChars="0" w:firstLine="640" w:firstLineChars="200"/>
                        <w:jc w:val="left"/>
                        <w:textAlignment w:val="auto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今年，是我们公司稳步发展的一年。而作为公司一员　已到公司已经一年多。这是我人生中弥足珍贵的一段经历。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主要负责运营工作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并积极参与了公司多个重要项目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。在这段时间里各级领导在工作上给予了我极大的帮助，在生活上给予了我极大的关心，让我充分感受到了领导们“海纳百川”的胸襟，感受到了大发人“不经历风雨，怎能见彩虹”的豪气。在对公司各级领导肃然起敬的同时，也为我有机会成为公司的一份子而自豪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80" w:lineRule="auto"/>
                        <w:ind w:left="0" w:leftChars="0" w:right="0" w:rightChars="0" w:firstLine="640" w:firstLineChars="2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80" w:lineRule="auto"/>
                        <w:ind w:left="0" w:leftChars="0" w:right="0" w:rightChars="0" w:firstLine="640" w:firstLineChars="2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在这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一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年多的时间里，在领导和同事们的悉心关怀和指导下，通过自身的努力，各方面均取得了一定的进步一年的情况，总体上可以用四个词来概括：迎难而上，尽职尽责，不失斗志，不辱使命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2630525952" behindDoc="0" locked="0" layoutInCell="1" allowOverlap="1">
                <wp:simplePos x="0" y="0"/>
                <wp:positionH relativeFrom="column">
                  <wp:posOffset>-837565</wp:posOffset>
                </wp:positionH>
                <wp:positionV relativeFrom="page">
                  <wp:posOffset>1091565</wp:posOffset>
                </wp:positionV>
                <wp:extent cx="1193800" cy="359537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3595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2F2F2" w:themeColor="background1" w:themeShade="F2"/>
                                <w:spacing w:val="170"/>
                                <w:sz w:val="96"/>
                                <w:szCs w:val="96"/>
                                <w:lang w:val="en-US" w:eastAsia="zh-CN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317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2F2F2" w:themeColor="background1" w:themeShade="F2"/>
                                <w:spacing w:val="170"/>
                                <w:sz w:val="96"/>
                                <w:szCs w:val="96"/>
                                <w:lang w:val="en-US" w:eastAsia="zh-CN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317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</w:rPr>
                              <w:t>前 言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5.95pt;margin-top:85.95pt;height:283.1pt;width:94pt;mso-position-vertical-relative:page;z-index:-1664441344;v-text-anchor:bottom;mso-width-relative:page;mso-height-relative:page;" filled="f" stroked="f" coordsize="21600,21600" o:gfxdata="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m8xh72wAAAAsB&#10;AAAPAAAAAAAAAAEAIAAAACIAAABkcnMvZG93bnJldi54bWxQSwECFAAUAAAACACHTuJAs5rrvBgC&#10;AAALBAAADgAAAAAAAAABACAAAAAqAQAAZHJzL2Uyb0RvYy54bWxQSwUGAAAAAAYABgBZAQAAtAUA&#10;AAAA&#10;">
                <v:fill on="f" focussize="0,0"/>
                <v:stroke on="f" weight="0.5pt"/>
                <v:imagedata o:title=""/>
                <o:lock v:ext="edit" aspectratio="f"/>
                <v:textbox inset="0mm,0mm,0mm,0mm" style="layout-flow:vertical-ideographic;">
                  <w:txbxContent>
                    <w:p>
                      <w:pPr>
                        <w:jc w:val="left"/>
                        <w:rPr>
                          <w:rFonts w:hint="eastAsia" w:ascii="仿宋" w:hAnsi="仿宋" w:eastAsia="仿宋" w:cs="仿宋"/>
                          <w:b/>
                          <w:bCs/>
                          <w:color w:val="F2F2F2" w:themeColor="background1" w:themeShade="F2"/>
                          <w:spacing w:val="170"/>
                          <w:sz w:val="96"/>
                          <w:szCs w:val="96"/>
                          <w:lang w:val="en-US" w:eastAsia="zh-CN"/>
                          <w14:shadow w14:blurRad="381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3175">
                            <w14:solidFill>
                              <w14:schemeClr w14:val="bg1"/>
                            </w14:solidFill>
                            <w14:round/>
                          </w14:textOutline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F2F2F2" w:themeColor="background1" w:themeShade="F2"/>
                          <w:spacing w:val="170"/>
                          <w:sz w:val="96"/>
                          <w:szCs w:val="96"/>
                          <w:lang w:val="en-US" w:eastAsia="zh-CN"/>
                          <w14:shadow w14:blurRad="381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3175">
                            <w14:solidFill>
                              <w14:schemeClr w14:val="bg1"/>
                            </w14:solidFill>
                            <w14:round/>
                          </w14:textOutline>
                        </w:rPr>
                        <w:t>前 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47281920" behindDoc="0" locked="0" layoutInCell="1" allowOverlap="1">
                <wp:simplePos x="0" y="0"/>
                <wp:positionH relativeFrom="column">
                  <wp:posOffset>1364615</wp:posOffset>
                </wp:positionH>
                <wp:positionV relativeFrom="paragraph">
                  <wp:posOffset>192405</wp:posOffset>
                </wp:positionV>
                <wp:extent cx="4532630" cy="6247130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2630" cy="6247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80" w:lineRule="auto"/>
                              <w:ind w:left="0" w:leftChars="0" w:right="0" w:rightChars="0" w:firstLine="640" w:firstLineChars="2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自入职接手文案策划工作的半年来，我在公司领导大方指导以及同事们的帮助下，制作完成了网站项目计划书、城市合伙人等材料；每日定期上传网站新闻资讯内容，后期还开始负责效果图版块内容的上传；学习制作了面向商家的H5；维护和管理着公司官方微信、微博、今日头条、搜狐公众平台等几个社交和内容发布平台的账号；开设电商平台店铺，并负责打理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80" w:lineRule="auto"/>
                              <w:ind w:left="0" w:leftChars="0" w:right="0" w:rightChars="0" w:firstLine="640" w:firstLineChars="2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80" w:lineRule="auto"/>
                              <w:ind w:left="0" w:leftChars="0" w:right="0" w:rightChars="0" w:firstLine="640" w:firstLineChars="2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下面将半年来本人工作向各位领导做简单汇报。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80" w:lineRule="auto"/>
                              <w:ind w:left="0" w:leftChars="0" w:right="0" w:rightChars="0" w:firstLine="640" w:firstLineChars="200"/>
                              <w:jc w:val="center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80" w:lineRule="auto"/>
                              <w:ind w:left="0" w:leftChars="0" w:right="0" w:rightChars="0" w:firstLine="640" w:firstLineChars="200"/>
                              <w:jc w:val="left"/>
                              <w:textAlignment w:val="auto"/>
                              <w:outlineLvl w:val="9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95000"/>
                                  </w14:srgbClr>
                                </w14:shadow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关键词：创新 流量升级 学习</w:t>
                            </w:r>
                          </w:p>
                          <w:p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7.45pt;margin-top:15.15pt;height:491.9pt;width:356.9pt;z-index:-1747685376;mso-width-relative:page;mso-height-relative:page;" filled="f" stroked="f" coordsize="21600,21600" o:gfxdata="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Jcop&#10;YtwAAAALAQAADwAAAAAAAAABACAAAAAiAAAAZHJzL2Rvd25yZXYueG1sUEsBAhQAFAAAAAgAh07i&#10;QHlZHv0eAgAAGw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80" w:lineRule="auto"/>
                        <w:ind w:left="0" w:leftChars="0" w:right="0" w:rightChars="0" w:firstLine="640" w:firstLineChars="2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自入职接手文案策划工作的半年来，我在公司领导大方指导以及同事们的帮助下，制作完成了网站项目计划书、城市合伙人等材料；每日定期上传网站新闻资讯内容，后期还开始负责效果图版块内容的上传；学习制作了面向商家的H5；维护和管理着公司官方微信、微博、今日头条、搜狐公众平台等几个社交和内容发布平台的账号；开设电商平台店铺，并负责打理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80" w:lineRule="auto"/>
                        <w:ind w:left="0" w:leftChars="0" w:right="0" w:rightChars="0" w:firstLine="640" w:firstLineChars="2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80" w:lineRule="auto"/>
                        <w:ind w:left="0" w:leftChars="0" w:right="0" w:rightChars="0" w:firstLine="640" w:firstLineChars="2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下面将半年来本人工作向各位领导做简单汇报。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80" w:lineRule="auto"/>
                        <w:ind w:left="0" w:leftChars="0" w:right="0" w:rightChars="0" w:firstLine="640" w:firstLineChars="200"/>
                        <w:jc w:val="center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80" w:lineRule="auto"/>
                        <w:ind w:left="0" w:leftChars="0" w:right="0" w:rightChars="0" w:firstLine="640" w:firstLineChars="200"/>
                        <w:jc w:val="left"/>
                        <w:textAlignment w:val="auto"/>
                        <w:outlineLvl w:val="9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95000"/>
                            </w14:srgbClr>
                          </w14:shadow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关键词：创新 流量升级 学习</w:t>
                      </w:r>
                    </w:p>
                    <w:p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714427392" behindDoc="0" locked="0" layoutInCell="1" allowOverlap="1">
                <wp:simplePos x="0" y="0"/>
                <wp:positionH relativeFrom="column">
                  <wp:posOffset>-818515</wp:posOffset>
                </wp:positionH>
                <wp:positionV relativeFrom="paragraph">
                  <wp:posOffset>-579755</wp:posOffset>
                </wp:positionV>
                <wp:extent cx="1538605" cy="349186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8605" cy="3491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170"/>
                                <w:sz w:val="96"/>
                                <w:szCs w:val="96"/>
                                <w:lang w:val="en-US" w:eastAsia="zh-CN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170"/>
                                <w:sz w:val="96"/>
                                <w:szCs w:val="96"/>
                                <w:lang w:val="en-US" w:eastAsia="zh-CN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工作概述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4.45pt;margin-top:-45.65pt;height:274.95pt;width:121.15pt;z-index:714427392;v-text-anchor:bottom;mso-width-relative:page;mso-height-relative:page;" filled="f" stroked="f" coordsize="21600,21600" o:gfxdata="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L81rd3QAA&#10;AAwBAAAPAAAAAAAAAAEAIAAAACIAAABkcnMvZG93bnJldi54bWxQSwECFAAUAAAACACHTuJAjwKT&#10;txkCAAALBAAADgAAAAAAAAABACAAAAAsAQAAZHJzL2Uyb0RvYy54bWxQSwUGAAAAAAYABgBZAQAA&#10;twUAAAAA&#10;">
                <v:fill on="f" focussize="0,0"/>
                <v:stroke on="f" weight="0.5pt"/>
                <v:imagedata o:title=""/>
                <o:lock v:ext="edit" aspectratio="f"/>
                <v:textbox inset="0mm,0mm,0mm,0mm" style="layout-flow:vertical-ideographic;">
                  <w:txbxContent>
                    <w:p>
                      <w:pPr>
                        <w:jc w:val="left"/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170"/>
                          <w:sz w:val="96"/>
                          <w:szCs w:val="96"/>
                          <w:lang w:val="en-US" w:eastAsia="zh-CN"/>
                          <w14:shadow w14:blurRad="381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170"/>
                          <w:sz w:val="96"/>
                          <w:szCs w:val="96"/>
                          <w:lang w:val="en-US" w:eastAsia="zh-CN"/>
                          <w14:shadow w14:blurRad="381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工作概述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32"/>
          <w:szCs w:val="32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t xml:space="preserve"> </w:t>
      </w: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sectPr>
          <w:headerReference r:id="rId3" w:type="default"/>
          <w:pgSz w:w="11906" w:h="16838"/>
          <w:pgMar w:top="2540" w:right="1800" w:bottom="1278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titlePg/>
          <w:docGrid w:type="lines" w:linePitch="312" w:charSpace="0"/>
        </w:sect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167719936" behindDoc="0" locked="0" layoutInCell="1" allowOverlap="1">
                <wp:simplePos x="0" y="0"/>
                <wp:positionH relativeFrom="column">
                  <wp:posOffset>-745490</wp:posOffset>
                </wp:positionH>
                <wp:positionV relativeFrom="paragraph">
                  <wp:posOffset>-1312545</wp:posOffset>
                </wp:positionV>
                <wp:extent cx="6753860" cy="751840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3860" cy="751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676" w:firstLineChars="100"/>
                              <w:jc w:val="right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主要工作回顾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8.7pt;margin-top:-103.35pt;height:59.2pt;width:531.8pt;z-index:167719936;v-text-anchor:bottom;mso-width-relative:page;mso-height-relative:page;" filled="f" stroked="f" coordsize="21600,21600" o:gfxdata="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HCocYXdAAAADQEA&#10;AA8AAAAAAAAAAQAgAAAAIgAAAGRycy9kb3ducmV2LnhtbFBLAQIUABQAAAAIAIdO4kCtdah0FQIA&#10;AAgEAAAOAAAAAAAAAAEAIAAAACwBAABkcnMvZTJvRG9jLnhtbFBLBQYAAAAABgAGAFkBAACzBQAA&#10;AAA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ind w:firstLine="676" w:firstLineChars="100"/>
                        <w:jc w:val="right"/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主要工作回顾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1.</w:t>
      </w: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公司材料制作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入职不久，开始着手在原有材料基础上制作完善《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网站运营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网项目计划书》ppt，在制作中我边学边做，对公司、同事、竞争对手、家装行业的情况都做了一个充分的了解。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之后又完成了《合作商家招募》（ppt与word版）《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送家电》《免费乘公交活动》《与建行合作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贷方案》《与平安好房app合作方案》《城市合伙人方案》等多个材料的制作。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right="0" w:righ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2.</w:t>
      </w: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网站内容上传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drawing>
          <wp:anchor distT="0" distB="0" distL="114300" distR="114300" simplePos="0" relativeHeight="3178193920" behindDoc="0" locked="0" layoutInCell="1" allowOverlap="1">
            <wp:simplePos x="0" y="0"/>
            <wp:positionH relativeFrom="column">
              <wp:posOffset>-272415</wp:posOffset>
            </wp:positionH>
            <wp:positionV relativeFrom="paragraph">
              <wp:posOffset>207645</wp:posOffset>
            </wp:positionV>
            <wp:extent cx="2492375" cy="2035175"/>
            <wp:effectExtent l="0" t="0" r="3175" b="3175"/>
            <wp:wrapSquare wrapText="bothSides"/>
            <wp:docPr id="24" name="图片 24" descr="QQ截图2018010421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截图201801042144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从8月中旬开始，固定每天上传网站资讯内容，不到半年时间，已完成了上千条资讯内容的上传。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年底开始，还增加了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效果图版块内容的上传工作。为完善和充实网站内容做出了自己的一份贡献。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3.H5制作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t>学习制作了“</w:t>
      </w:r>
      <w:r>
        <w:rPr>
          <w:rFonts w:hint="eastAsia" w:ascii="微软雅黑" w:hAnsi="微软雅黑" w:eastAsia="微软雅黑" w:cs="微软雅黑"/>
          <w:b w:val="0"/>
          <w:bCs w:val="0"/>
          <w:sz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t>网站</w:t>
      </w: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t>商家招募”“我</w:t>
      </w:r>
      <w:r>
        <w:rPr>
          <w:rFonts w:hint="eastAsia" w:ascii="微软雅黑" w:hAnsi="微软雅黑" w:eastAsia="微软雅黑" w:cs="微软雅黑"/>
          <w:b w:val="0"/>
          <w:bCs w:val="0"/>
          <w:sz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t>的</w:t>
      </w:r>
      <w:r>
        <w:rPr>
          <w:rFonts w:hint="eastAsia" w:ascii="微软雅黑" w:hAnsi="微软雅黑" w:eastAsia="微软雅黑" w:cs="微软雅黑"/>
          <w:b w:val="0"/>
          <w:bCs w:val="0"/>
          <w:sz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t>记”（吸引业主）“</w:t>
      </w:r>
      <w:r>
        <w:rPr>
          <w:rFonts w:hint="eastAsia" w:ascii="微软雅黑" w:hAnsi="微软雅黑" w:eastAsia="微软雅黑" w:cs="微软雅黑"/>
          <w:b w:val="0"/>
          <w:bCs w:val="0"/>
          <w:sz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t>网站</w:t>
      </w: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t>招聘”等几个H5，初步掌握了利用易企秀等工具制作微信H5广告的技能。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1450968064" behindDoc="0" locked="0" layoutInCell="1" allowOverlap="1">
                <wp:simplePos x="0" y="0"/>
                <wp:positionH relativeFrom="column">
                  <wp:posOffset>-760095</wp:posOffset>
                </wp:positionH>
                <wp:positionV relativeFrom="paragraph">
                  <wp:posOffset>-1312545</wp:posOffset>
                </wp:positionV>
                <wp:extent cx="6795135" cy="751840"/>
                <wp:effectExtent l="0" t="0" r="0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5135" cy="751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676" w:firstLineChars="100"/>
                              <w:jc w:val="right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主要工作回顾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9.85pt;margin-top:-103.35pt;height:59.2pt;width:535.05pt;z-index:1450968064;v-text-anchor:bottom;mso-width-relative:page;mso-height-relative:page;" filled="f" stroked="f" coordsize="21600,21600" o:gfxdata="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pgh0t3QAAAA0B&#10;AAAPAAAAAAAAAAEAIAAAACIAAABkcnMvZG93bnJldi54bWxQSwECFAAUAAAACACHTuJAT1aatxYC&#10;AAAKBAAADgAAAAAAAAABACAAAAAsAQAAZHJzL2Uyb0RvYy54bWxQSwUGAAAAAAYABgBZAQAAtAUA&#10;AAAA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ind w:firstLine="676" w:firstLineChars="100"/>
                        <w:jc w:val="right"/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主要工作回顾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通过商家招募H5共有1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个商家咨询合作；通过“我的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受难记”H5，有2位业主注册，据了解，后均成功与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公司签单。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（备注：在图片处右键，“更改图片”可替换自己的内容）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drawing>
          <wp:anchor distT="0" distB="0" distL="114300" distR="114300" simplePos="0" relativeHeight="3178611712" behindDoc="0" locked="0" layoutInCell="1" allowOverlap="1">
            <wp:simplePos x="0" y="0"/>
            <wp:positionH relativeFrom="column">
              <wp:posOffset>2816860</wp:posOffset>
            </wp:positionH>
            <wp:positionV relativeFrom="paragraph">
              <wp:posOffset>6985</wp:posOffset>
            </wp:positionV>
            <wp:extent cx="2681605" cy="1917065"/>
            <wp:effectExtent l="0" t="0" r="4445" b="6985"/>
            <wp:wrapTopAndBottom/>
            <wp:docPr id="25" name="图片 25" descr="QQ截图2018010421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截图201801042144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drawing>
          <wp:anchor distT="0" distB="0" distL="114300" distR="114300" simplePos="0" relativeHeight="3178333184" behindDoc="0" locked="0" layoutInCell="1" allowOverlap="1">
            <wp:simplePos x="0" y="0"/>
            <wp:positionH relativeFrom="column">
              <wp:posOffset>-178435</wp:posOffset>
            </wp:positionH>
            <wp:positionV relativeFrom="paragraph">
              <wp:posOffset>10160</wp:posOffset>
            </wp:positionV>
            <wp:extent cx="2587625" cy="1892935"/>
            <wp:effectExtent l="0" t="0" r="3175" b="12065"/>
            <wp:wrapTopAndBottom/>
            <wp:docPr id="26" name="图片 26" descr="QQ截图2018010421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QQ截图201801042144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4.社交平台账号维护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drawing>
          <wp:anchor distT="0" distB="0" distL="114300" distR="114300" simplePos="0" relativeHeight="3178612736" behindDoc="0" locked="0" layoutInCell="1" allowOverlap="1">
            <wp:simplePos x="0" y="0"/>
            <wp:positionH relativeFrom="column">
              <wp:posOffset>267335</wp:posOffset>
            </wp:positionH>
            <wp:positionV relativeFrom="paragraph">
              <wp:posOffset>57150</wp:posOffset>
            </wp:positionV>
            <wp:extent cx="5275580" cy="1965960"/>
            <wp:effectExtent l="4445" t="4445" r="15875" b="10795"/>
            <wp:wrapTopAndBottom/>
            <wp:docPr id="29" name="图表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入职后，对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公司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两个微信公众号做了简单的建议，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并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开始直接打理微信公众账号，完善了简介、菜单栏、自动回复等一系列功能，周一至周五定期在订阅号发布文章内容。截止目前已有3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万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订阅用户。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新开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公司运营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网微博、今日头条、搜狐公众平台账号等平台，并发布内容。截至目前，微博已有粉丝1.6万人，今日头条平均阅读量</w:t>
      </w: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1450968064" behindDoc="0" locked="0" layoutInCell="1" allowOverlap="1">
                <wp:simplePos x="0" y="0"/>
                <wp:positionH relativeFrom="column">
                  <wp:posOffset>-773430</wp:posOffset>
                </wp:positionH>
                <wp:positionV relativeFrom="paragraph">
                  <wp:posOffset>-1312545</wp:posOffset>
                </wp:positionV>
                <wp:extent cx="6808470" cy="75184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8470" cy="751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676" w:firstLineChars="100"/>
                              <w:jc w:val="right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主要工作回顾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0.9pt;margin-top:-103.35pt;height:59.2pt;width:536.1pt;z-index:1450968064;v-text-anchor:bottom;mso-width-relative:page;mso-height-relative:page;" filled="f" stroked="f" coordsize="21600,21600" o:gfxdata="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bPROad0AAAANAQAA&#10;DwAAAAAAAAABACAAAAAiAAAAZHJzL2Rvd25yZXYueG1sUEsBAhQAFAAAAAgAh07iQOw03rEUAgAA&#10;CgQAAA4AAAAAAAAAAQAgAAAALAEAAGRycy9lMm9Eb2MueG1sUEsFBgAAAAAGAAYAWQEAALIFAAAA&#10;AA=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ind w:firstLine="676" w:firstLineChars="100"/>
                        <w:jc w:val="right"/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主要工作回顾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在1000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左右，搜狐公众平台平均阅读量约在100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左右。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5.开设公司淘宝店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学习开设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公司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淘宝店，在双十一前完成店铺的基本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，上线商品20余件，借助双十一大潮中成功获客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1名，据了解，该业主也成功与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公司签单。后应部门经理要求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，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对淘宝店进一步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优化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tbl>
      <w:tblPr>
        <w:tblStyle w:val="5"/>
        <w:tblW w:w="9020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0"/>
        <w:gridCol w:w="451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4" w:hRule="atLeast"/>
          <w:jc w:val="center"/>
        </w:trPr>
        <w:tc>
          <w:tcPr>
            <w:tcW w:w="4510" w:type="dxa"/>
            <w:tcBorders>
              <w:tl2br w:val="nil"/>
              <w:tr2bl w:val="nil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drawing>
                <wp:inline distT="0" distB="0" distL="114300" distR="114300">
                  <wp:extent cx="2681605" cy="1917065"/>
                  <wp:effectExtent l="0" t="0" r="4445" b="6985"/>
                  <wp:docPr id="21" name="图片 21" descr="QQ截图20180104214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QQ截图2018010421442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605" cy="191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图片展示</w:t>
            </w:r>
          </w:p>
        </w:tc>
        <w:tc>
          <w:tcPr>
            <w:tcW w:w="4510" w:type="dxa"/>
            <w:tcBorders>
              <w:tl2br w:val="nil"/>
              <w:tr2bl w:val="nil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文字说明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4" w:hRule="atLeast"/>
          <w:jc w:val="center"/>
        </w:trPr>
        <w:tc>
          <w:tcPr>
            <w:tcW w:w="4510" w:type="dxa"/>
            <w:tcBorders>
              <w:tl2br w:val="nil"/>
              <w:tr2bl w:val="nil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文字说明</w:t>
            </w:r>
          </w:p>
        </w:tc>
        <w:tc>
          <w:tcPr>
            <w:tcW w:w="451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drawing>
                <wp:inline distT="0" distB="0" distL="114300" distR="114300">
                  <wp:extent cx="2681605" cy="1917065"/>
                  <wp:effectExtent l="0" t="0" r="4445" b="6985"/>
                  <wp:docPr id="30" name="图片 30" descr="QQ截图20180104214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QQ截图2018010421442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605" cy="191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图片说明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83782656" behindDoc="0" locked="0" layoutInCell="1" allowOverlap="1">
                <wp:simplePos x="0" y="0"/>
                <wp:positionH relativeFrom="column">
                  <wp:posOffset>-695960</wp:posOffset>
                </wp:positionH>
                <wp:positionV relativeFrom="paragraph">
                  <wp:posOffset>-1337945</wp:posOffset>
                </wp:positionV>
                <wp:extent cx="6600825" cy="75184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0825" cy="751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676" w:firstLineChars="100"/>
                              <w:jc w:val="right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经验及不足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4.8pt;margin-top:-105.35pt;height:59.2pt;width:519.75pt;z-index:83782656;v-text-anchor:bottom;mso-width-relative:page;mso-height-relative:page;" filled="f" stroked="f" coordsize="21600,21600" o:gfxdata="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n2p6k3AAAAA0BAAAP&#10;AAAAAAAAAAEAIAAAACIAAABkcnMvZG93bnJldi54bWxQSwECFAAUAAAACACHTuJAEr7ASRQCAAAI&#10;BAAADgAAAAAAAAABACAAAAArAQAAZHJzL2Uyb0RvYy54bWxQSwUGAAAAAAYABgBZAQAAsQUAAAAA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ind w:firstLine="676" w:firstLineChars="100"/>
                        <w:jc w:val="right"/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经验及不足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1.本年度工作的收获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本人入职前对于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行业知之甚少。接手工作后，不断学习和积累，对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、互联网家装行业都进行了深度的了解。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H5制作、淘宝店管理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等许多工作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是第一次接触，在工作中也积累了许多实战经验。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虽然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取得的成绩不多，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但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多亏各位领导和同事的教导与帮助，所做工作尚能够被认可。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此外，在工作与同事及客户的交流沟通，也增强了我的社交和谈话技巧，为未来更高的工作效率提供基础。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2.本年度工作的不足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工作半年中最主要的不足，就是微信公众号运营不力。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自接手微信公众号以来已有半年时间，粉丝量仅为309，头条阅读量在9月份约可达40/篇，至12月跌落至平均不足20篇。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究其原因，主要在于内容和运营两方面均没有很好的开展。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内容方面，由于对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知识不了解，无法原创内容、也很难甄别他人内容的好坏，通常都是简单的复制→排版→发布，无法确保公众号内容的可读性。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运营方面，由于日常网站资讯上传和其他编辑、文案工作占用了不少时间，加之对微信运营没有成熟的经验，几乎没有开展过吸粉活动运营，故最终导致微信公众号至今惨淡经营。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1367030784" behindDoc="0" locked="0" layoutInCell="1" allowOverlap="1">
                <wp:simplePos x="0" y="0"/>
                <wp:positionH relativeFrom="column">
                  <wp:posOffset>-711200</wp:posOffset>
                </wp:positionH>
                <wp:positionV relativeFrom="paragraph">
                  <wp:posOffset>-1337945</wp:posOffset>
                </wp:positionV>
                <wp:extent cx="6642735" cy="751840"/>
                <wp:effectExtent l="0" t="0" r="0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735" cy="751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676" w:firstLineChars="100"/>
                              <w:jc w:val="right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经验及不足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pt;margin-top:-105.35pt;height:59.2pt;width:523.05pt;z-index:1367030784;v-text-anchor:bottom;mso-width-relative:page;mso-height-relative:page;" filled="f" stroked="f" coordsize="21600,21600" o:gfxdata="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6Pdc3QAAAA0B&#10;AAAPAAAAAAAAAAEAIAAAACIAAABkcnMvZG93bnJldi54bWxQSwECFAAUAAAACACHTuJApJiJNxYC&#10;AAAKBAAADgAAAAAAAAABACAAAAAsAQAAZHJzL2Uyb0RvYy54bWxQSwUGAAAAAAYABgBZAQAAtAUA&#10;AAAA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ind w:firstLine="676" w:firstLineChars="100"/>
                        <w:jc w:val="right"/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经验及不足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3.针对不足的反思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在运营的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半年时间，我也对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知识、文章写法、微信规则等有了一个初步的了解。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在新的一年中，一方面希望能够提升文章品质，另一方面，会策划一两个切实可行的吸粉方案，以期提升公众号的影响力。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此外，在工作的同时还要更深刻体会相关工作的具体内容，及客户们的关注热点，以更好的打造公司所呈现出来的内容。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tbl>
      <w:tblPr>
        <w:tblStyle w:val="5"/>
        <w:tblW w:w="9020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0"/>
        <w:gridCol w:w="451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4" w:hRule="atLeast"/>
          <w:jc w:val="center"/>
        </w:trPr>
        <w:tc>
          <w:tcPr>
            <w:tcW w:w="4510" w:type="dxa"/>
            <w:tcBorders>
              <w:tl2br w:val="nil"/>
              <w:tr2bl w:val="nil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drawing>
                <wp:inline distT="0" distB="0" distL="114300" distR="114300">
                  <wp:extent cx="2681605" cy="1917065"/>
                  <wp:effectExtent l="0" t="0" r="4445" b="6985"/>
                  <wp:docPr id="31" name="图片 31" descr="QQ截图20180104214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QQ截图2018010421442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605" cy="191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图片展示</w:t>
            </w:r>
          </w:p>
        </w:tc>
        <w:tc>
          <w:tcPr>
            <w:tcW w:w="4510" w:type="dxa"/>
            <w:tcBorders>
              <w:tl2br w:val="nil"/>
              <w:tr2bl w:val="nil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文字说明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4" w:hRule="atLeast"/>
          <w:jc w:val="center"/>
        </w:trPr>
        <w:tc>
          <w:tcPr>
            <w:tcW w:w="4510" w:type="dxa"/>
            <w:tcBorders>
              <w:tl2br w:val="nil"/>
              <w:tr2bl w:val="nil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文字说明</w:t>
            </w:r>
          </w:p>
        </w:tc>
        <w:tc>
          <w:tcPr>
            <w:tcW w:w="451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drawing>
                <wp:inline distT="0" distB="0" distL="114300" distR="114300">
                  <wp:extent cx="2681605" cy="1917065"/>
                  <wp:effectExtent l="0" t="0" r="4445" b="6985"/>
                  <wp:docPr id="32" name="图片 32" descr="QQ截图20180104214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QQ截图2018010421442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605" cy="191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图片说明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4294812672" behindDoc="0" locked="0" layoutInCell="1" allowOverlap="1">
                <wp:simplePos x="0" y="0"/>
                <wp:positionH relativeFrom="column">
                  <wp:posOffset>-756920</wp:posOffset>
                </wp:positionH>
                <wp:positionV relativeFrom="paragraph">
                  <wp:posOffset>-1316990</wp:posOffset>
                </wp:positionV>
                <wp:extent cx="6702425" cy="751840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2425" cy="751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676" w:firstLineChars="100"/>
                              <w:jc w:val="right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FFFFFF" w:themeColor="background1"/>
                                <w:spacing w:val="5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下半年计划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9.6pt;margin-top:-103.7pt;height:59.2pt;width:527.75pt;z-index:-154624;v-text-anchor:bottom;mso-width-relative:page;mso-height-relative:page;" filled="f" stroked="f" coordsize="21600,21600" o:gfxdata="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E60AzfcAAAADQEA&#10;AA8AAAAAAAAAAQAgAAAAIgAAAGRycy9kb3ducmV2LnhtbFBLAQIUABQAAAAIAIdO4kAQjF1SFgIA&#10;AAgEAAAOAAAAAAAAAAEAIAAAACsBAABkcnMvZTJvRG9jLnhtbFBLBQYAAAAABgAGAFkBAACzBQAA&#10;AAA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ind w:firstLine="676" w:firstLineChars="100"/>
                        <w:jc w:val="right"/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FFFFFF" w:themeColor="background1"/>
                          <w:spacing w:val="5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下半年计划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1.下半年展望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新的一年本人将再接再厉，继续保持高昂的工作态度，勤勤恳恳，加强创新。在文案策划上多出好的点子和方案，完成淘宝店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运营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优化工作，提升微信、微博等社交媒体运营效率。自己在新的一年里有更大的进步和成绩，尽自己最大的努力，为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:lang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网站</w:t>
      </w:r>
      <w:r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的发展壮大尽一份绵薄之力。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56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color w:val="404040" w:themeColor="text1" w:themeTint="BF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640" w:firstLineChars="200"/>
        <w:jc w:val="left"/>
        <w:textAlignment w:val="auto"/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404040" w:themeColor="text1" w:themeTint="BF"/>
          <w:sz w:val="32"/>
          <w:szCs w:val="32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2.下半年工作计划概要</w:t>
      </w:r>
    </w:p>
    <w:tbl>
      <w:tblPr>
        <w:tblStyle w:val="5"/>
        <w:tblW w:w="8040" w:type="dxa"/>
        <w:jc w:val="center"/>
        <w:tblBorders>
          <w:top w:val="dotted" w:color="auto" w:sz="4" w:space="0"/>
          <w:left w:val="dotted" w:color="auto" w:sz="4" w:space="0"/>
          <w:bottom w:val="dotted" w:color="auto" w:sz="4" w:space="0"/>
          <w:right w:val="dotted" w:color="auto" w:sz="4" w:space="0"/>
          <w:insideH w:val="dotted" w:color="auto" w:sz="4" w:space="0"/>
          <w:insideV w:val="dotted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20"/>
        <w:gridCol w:w="4020"/>
      </w:tblGrid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dotted" w:color="auto" w:sz="4" w:space="0"/>
            <w:insideV w:val="dotted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4" w:hRule="atLeast"/>
          <w:jc w:val="center"/>
        </w:trPr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7月</w:t>
            </w:r>
          </w:p>
        </w:tc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运营技巧提升</w:t>
            </w:r>
          </w:p>
        </w:tc>
      </w:tr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dotted" w:color="auto" w:sz="4" w:space="0"/>
            <w:insideV w:val="dotted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4" w:hRule="atLeast"/>
          <w:jc w:val="center"/>
        </w:trPr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8月</w:t>
            </w:r>
          </w:p>
        </w:tc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客户热点总结及运用</w:t>
            </w:r>
          </w:p>
        </w:tc>
      </w:tr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dotted" w:color="auto" w:sz="4" w:space="0"/>
            <w:insideV w:val="dotted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4" w:hRule="atLeast"/>
          <w:jc w:val="center"/>
        </w:trPr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9月</w:t>
            </w:r>
          </w:p>
        </w:tc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文章品质提升</w:t>
            </w:r>
          </w:p>
        </w:tc>
      </w:tr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dotted" w:color="auto" w:sz="4" w:space="0"/>
            <w:insideV w:val="dotted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2" w:hRule="atLeast"/>
          <w:jc w:val="center"/>
        </w:trPr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10月</w:t>
            </w:r>
          </w:p>
        </w:tc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粉丝运用</w:t>
            </w:r>
          </w:p>
        </w:tc>
      </w:tr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dotted" w:color="auto" w:sz="4" w:space="0"/>
            <w:insideV w:val="dotted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2" w:hRule="atLeast"/>
          <w:jc w:val="center"/>
        </w:trPr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11月</w:t>
            </w:r>
          </w:p>
        </w:tc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运营技巧提升</w:t>
            </w:r>
          </w:p>
        </w:tc>
      </w:tr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dotted" w:color="auto" w:sz="4" w:space="0"/>
            <w:insideV w:val="dotted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2" w:hRule="atLeast"/>
          <w:jc w:val="center"/>
        </w:trPr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12月</w:t>
            </w:r>
          </w:p>
        </w:tc>
        <w:tc>
          <w:tcPr>
            <w:tcW w:w="4020" w:type="dxa"/>
            <w:tcBorders>
              <w:top w:val="dotted" w:color="auto" w:sz="2" w:space="0"/>
              <w:left w:val="dotted" w:color="auto" w:sz="2" w:space="0"/>
              <w:bottom w:val="dotted" w:color="auto" w:sz="2" w:space="0"/>
              <w:right w:val="dotted" w:color="auto" w:sz="2" w:space="0"/>
            </w:tcBorders>
            <w:shd w:val="clear" w:color="auto" w:fill="DFD6C8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80" w:lineRule="auto"/>
              <w:ind w:right="0" w:rightChars="0"/>
              <w:jc w:val="center"/>
              <w:textAlignment w:val="auto"/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404040" w:themeColor="text1" w:themeTint="BF"/>
                <w:sz w:val="28"/>
                <w:szCs w:val="28"/>
                <w:vertAlign w:val="baseline"/>
                <w:lang w:val="en-US" w:eastAsia="zh-CN"/>
                <w14:shadow w14:blurRad="50800" w14:dist="38100" w14:dir="2700000" w14:sx="100000" w14:sy="100000" w14:kx="0" w14:ky="0" w14:algn="tl">
                  <w14:srgbClr w14:val="000000">
                    <w14:alpha w14:val="95000"/>
                  </w14:srgbClr>
                </w14:shadow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客户热点总结及运用</w:t>
            </w:r>
          </w:p>
        </w:tc>
      </w:tr>
    </w:tbl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w:sectPr>
          <w:headerReference r:id="rId4" w:type="default"/>
          <w:type w:val="continuous"/>
          <w:pgSz w:w="11906" w:h="16838"/>
          <w:pgMar w:top="2540" w:right="1800" w:bottom="1278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titlePg/>
          <w:docGrid w:type="lines" w:linePitch="312" w:charSpace="0"/>
        </w:sect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3999917056" behindDoc="1" locked="0" layoutInCell="1" allowOverlap="1">
                <wp:simplePos x="0" y="0"/>
                <wp:positionH relativeFrom="column">
                  <wp:posOffset>-659130</wp:posOffset>
                </wp:positionH>
                <wp:positionV relativeFrom="page">
                  <wp:posOffset>4288790</wp:posOffset>
                </wp:positionV>
                <wp:extent cx="6503670" cy="807085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3670" cy="807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E7E6E6" w:themeColor="background2"/>
                                <w:spacing w:val="22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E7E6E6" w:themeColor="background2"/>
                                <w:spacing w:val="227"/>
                                <w:sz w:val="56"/>
                                <w:szCs w:val="56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  <w:t>REVIEW FOR 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1.9pt;margin-top:337.7pt;height:63.55pt;width:512.1pt;mso-position-vertical-relative:page;z-index:-798366720;v-text-anchor:middle;mso-width-relative:page;mso-height-relative:page;" filled="f" stroked="f" coordsize="21600,21600" o:gfxdata="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oND7a3AAAAAwB&#10;AAAPAAAAAAAAAAEAIAAAACIAAABkcnMvZG93bnJldi54bWxQSwECFAAUAAAACACHTuJAr0Rn8xcC&#10;AAAKBAAADgAAAAAAAAABACAAAAArAQAAZHJzL2Uyb0RvYy54bWxQSwUGAAAAAAYABgBZAQAAtAUA&#10;AAAA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jc w:val="left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E7E6E6" w:themeColor="background2"/>
                          <w:spacing w:val="22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Fill>
                            <w14:solidFill>
                              <w14:schemeClr w14:val="bg2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E7E6E6" w:themeColor="background2"/>
                          <w:spacing w:val="227"/>
                          <w:sz w:val="56"/>
                          <w:szCs w:val="56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Fill>
                            <w14:solidFill>
                              <w14:schemeClr w14:val="bg2"/>
                            </w14:solidFill>
                          </w14:textFill>
                        </w:rPr>
                        <w:t>REVIEW FOR 2018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</w:p>
    <w:p>
      <w:pPr>
        <w:rPr>
          <w:rFonts w:hint="eastAsia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1264032768" behindDoc="0" locked="0" layoutInCell="1" allowOverlap="1">
                <wp:simplePos x="0" y="0"/>
                <wp:positionH relativeFrom="column">
                  <wp:posOffset>-586105</wp:posOffset>
                </wp:positionH>
                <wp:positionV relativeFrom="page">
                  <wp:posOffset>6705600</wp:posOffset>
                </wp:positionV>
                <wp:extent cx="6479540" cy="121793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9540" cy="1217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80" w:lineRule="auto"/>
                              <w:ind w:right="0" w:rightChars="0"/>
                              <w:jc w:val="left"/>
                              <w:textAlignment w:val="auto"/>
                              <w:rPr>
                                <w:rFonts w:hint="eastAsia" w:ascii="仿宋" w:hAnsi="仿宋" w:eastAsia="仿宋" w:cs="仿宋"/>
                                <w:b w:val="0"/>
                                <w:bCs w:val="0"/>
                                <w:color w:val="181717" w:themeColor="background2" w:themeShade="1A"/>
                                <w:spacing w:val="57"/>
                                <w:sz w:val="28"/>
                                <w:szCs w:val="28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84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181717" w:themeColor="background2" w:themeShade="1A"/>
                                <w:spacing w:val="57"/>
                                <w:sz w:val="120"/>
                                <w:szCs w:val="120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84000"/>
                                  </w14:srgbClr>
                                </w14:shadow>
                              </w:rPr>
                              <w:t>感谢您的观看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 w:ascii="仿宋" w:hAnsi="仿宋" w:eastAsia="仿宋" w:cs="仿宋"/>
                                <w:b/>
                                <w:bCs/>
                                <w:color w:val="181717" w:themeColor="background2" w:themeShade="1A"/>
                                <w:spacing w:val="57"/>
                                <w:sz w:val="120"/>
                                <w:szCs w:val="120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84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6.15pt;margin-top:528pt;height:95.9pt;width:510.2pt;mso-position-vertical-relative:page;z-index:1264032768;mso-width-relative:page;mso-height-relative:page;" filled="f" stroked="f" coordsize="21600,21600" o:gfxdata="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JVi5BTbAAAADQEA&#10;AA8AAAAAAAAAAQAgAAAAIgAAAGRycy9kb3ducmV2LnhtbFBLAQIUABQAAAAIAIdO4kDmizUvFwIA&#10;AAsEAAAOAAAAAAAAAAEAIAAAACoBAABkcnMvZTJvRG9jLnhtbFBLBQYAAAAABgAGAFkBAACzBQAA&#10;AAA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80" w:lineRule="auto"/>
                        <w:ind w:right="0" w:rightChars="0"/>
                        <w:jc w:val="left"/>
                        <w:textAlignment w:val="auto"/>
                        <w:rPr>
                          <w:rFonts w:hint="eastAsia" w:ascii="仿宋" w:hAnsi="仿宋" w:eastAsia="仿宋" w:cs="仿宋"/>
                          <w:b w:val="0"/>
                          <w:bCs w:val="0"/>
                          <w:color w:val="181717" w:themeColor="background2" w:themeShade="1A"/>
                          <w:spacing w:val="57"/>
                          <w:sz w:val="28"/>
                          <w:szCs w:val="28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84000"/>
                            </w14:srgbClr>
                          </w14:shadow>
                        </w:rPr>
                      </w:pPr>
                      <w:r>
                        <w:rPr>
                          <w:rFonts w:hint="eastAsia" w:ascii="仿宋" w:hAnsi="仿宋" w:eastAsia="仿宋" w:cs="仿宋"/>
                          <w:b/>
                          <w:bCs/>
                          <w:color w:val="181717" w:themeColor="background2" w:themeShade="1A"/>
                          <w:spacing w:val="57"/>
                          <w:sz w:val="120"/>
                          <w:szCs w:val="120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84000"/>
                            </w14:srgbClr>
                          </w14:shadow>
                        </w:rPr>
                        <w:t>感谢您的观看</w:t>
                      </w:r>
                    </w:p>
                    <w:p>
                      <w:pPr>
                        <w:jc w:val="left"/>
                        <w:rPr>
                          <w:rFonts w:hint="eastAsia" w:ascii="仿宋" w:hAnsi="仿宋" w:eastAsia="仿宋" w:cs="仿宋"/>
                          <w:b/>
                          <w:bCs/>
                          <w:color w:val="181717" w:themeColor="background2" w:themeShade="1A"/>
                          <w:spacing w:val="57"/>
                          <w:sz w:val="120"/>
                          <w:szCs w:val="120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84000"/>
                            </w14:srgbClr>
                          </w14:shadow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 w:val="0"/>
          <w:bCs w:val="0"/>
          <w:color w:val="auto"/>
          <w:sz w:val="28"/>
          <w14:shadow w14:blurRad="50800" w14:dist="38100" w14:dir="2700000" w14:sx="100000" w14:sy="100000" w14:kx="0" w14:ky="0" w14:algn="tl">
            <w14:srgbClr w14:val="000000">
              <w14:alpha w14:val="95000"/>
            </w14:srgbClr>
          </w14:shadow>
        </w:rPr>
        <mc:AlternateContent>
          <mc:Choice Requires="wps">
            <w:drawing>
              <wp:anchor distT="0" distB="0" distL="114300" distR="114300" simplePos="0" relativeHeight="2818173952" behindDoc="1" locked="0" layoutInCell="1" allowOverlap="1">
                <wp:simplePos x="0" y="0"/>
                <wp:positionH relativeFrom="column">
                  <wp:posOffset>-413385</wp:posOffset>
                </wp:positionH>
                <wp:positionV relativeFrom="page">
                  <wp:posOffset>8136890</wp:posOffset>
                </wp:positionV>
                <wp:extent cx="3064510" cy="1733550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4510" cy="1733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  <w:t>汇报人：菜小鸟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  <w:t>部 门：运营部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  <w:t>邮 箱：WPS@WPS.com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 w:val="0"/>
                                <w:bCs w:val="0"/>
                                <w:color w:val="181717" w:themeColor="background2" w:themeShade="1A"/>
                                <w:spacing w:val="34"/>
                                <w:sz w:val="24"/>
                                <w:szCs w:val="32"/>
                                <w:lang w:val="en-US" w:eastAsia="zh-CN" w:bidi="ar-SA"/>
                                <w14:shadow w14:blurRad="50800" w14:dist="12700" w14:dir="2700000" w14:sx="100000" w14:sy="100000" w14:kx="0" w14:ky="0" w14:algn="tl">
                                  <w14:srgbClr w14:val="000000">
                                    <w14:alpha w14:val="80000"/>
                                  </w14:srgbClr>
                                </w14:shadow>
                              </w:rPr>
                              <w:t>时 间：2018.8.8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2.55pt;margin-top:640.7pt;height:136.5pt;width:241.3pt;mso-position-vertical-relative:page;z-index:-1980109824;mso-width-relative:page;mso-height-relative:page;" filled="f" stroked="f" coordsize="21600,21600" o:gfxdata="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gHiV3dsAAAANAQAA&#10;DwAAAAAAAAABACAAAAAiAAAAZHJzL2Rvd25yZXYueG1sUEsBAhQAFAAAAAgAh07iQM9rX3wWAgAA&#10;CwQAAA4AAAAAAAAAAQAgAAAAKgEAAGRycy9lMm9Eb2MueG1sUEsFBgAAAAAGAAYAWQEAALIFAAAA&#10;AA=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jc w:val="left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  <w:t>汇报人：菜小鸟</w:t>
                      </w:r>
                    </w:p>
                    <w:p>
                      <w:pPr>
                        <w:jc w:val="left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  <w:t>部 门：运营部</w:t>
                      </w:r>
                    </w:p>
                    <w:p>
                      <w:pPr>
                        <w:jc w:val="left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  <w:t>邮 箱：WPS@WPS.com</w:t>
                      </w:r>
                    </w:p>
                    <w:p>
                      <w:pPr>
                        <w:jc w:val="left"/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b w:val="0"/>
                          <w:bCs w:val="0"/>
                          <w:color w:val="181717" w:themeColor="background2" w:themeShade="1A"/>
                          <w:spacing w:val="34"/>
                          <w:sz w:val="24"/>
                          <w:szCs w:val="32"/>
                          <w:lang w:val="en-US" w:eastAsia="zh-CN" w:bidi="ar-SA"/>
                          <w14:shadow w14:blurRad="50800" w14:dist="12700" w14:dir="2700000" w14:sx="100000" w14:sy="100000" w14:kx="0" w14:ky="0" w14:algn="tl">
                            <w14:srgbClr w14:val="000000">
                              <w14:alpha w14:val="80000"/>
                            </w14:srgbClr>
                          </w14:shadow>
                        </w:rPr>
                        <w:t>时 间：2018.8.8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677282816" behindDoc="1" locked="0" layoutInCell="1" allowOverlap="1">
            <wp:simplePos x="0" y="0"/>
            <wp:positionH relativeFrom="column">
              <wp:posOffset>-661670</wp:posOffset>
            </wp:positionH>
            <wp:positionV relativeFrom="paragraph">
              <wp:posOffset>-4907915</wp:posOffset>
            </wp:positionV>
            <wp:extent cx="6597650" cy="5994400"/>
            <wp:effectExtent l="0" t="0" r="12700" b="6350"/>
            <wp:wrapNone/>
            <wp:docPr id="28" name="图片 28" descr="C:\Users\coseyo\Pictures\wps\摄影类\rich-tervet-662093-unsplash.jpgrich-tervet-662093-unspl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coseyo\Pictures\wps\摄影类\rich-tervet-662093-unsplash.jpgrich-tervet-662093-unsplash"/>
                    <pic:cNvPicPr>
                      <a:picLocks noChangeAspect="1"/>
                    </pic:cNvPicPr>
                  </pic:nvPicPr>
                  <pic:blipFill>
                    <a:blip r:embed="rId8">
                      <a:lum contrast="-24000"/>
                    </a:blip>
                    <a:srcRect l="17089" r="9532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59765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r:id="rId5" w:type="first"/>
      <w:type w:val="continuous"/>
      <w:pgSz w:w="11906" w:h="16838"/>
      <w:pgMar w:top="2540" w:right="1800" w:bottom="1278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 w:eastAsiaTheme="minorEastAsia"/>
        <w:lang w:eastAsia="zh-CN"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-5155565</wp:posOffset>
          </wp:positionH>
          <wp:positionV relativeFrom="paragraph">
            <wp:posOffset>-1887855</wp:posOffset>
          </wp:positionV>
          <wp:extent cx="6308090" cy="12268835"/>
          <wp:effectExtent l="0" t="0" r="16510" b="18415"/>
          <wp:wrapNone/>
          <wp:docPr id="10" name="图片 10" descr="C:\Users\coseyo\Pictures\wps\摄影类\rich-tervet-662093-unsplash.jpgrich-tervet-662093-unsplas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图片 10" descr="C:\Users\coseyo\Pictures\wps\摄影类\rich-tervet-662093-unsplash.jpgrich-tervet-662093-unsplash"/>
                  <pic:cNvPicPr>
                    <a:picLocks noChangeAspect="1"/>
                  </pic:cNvPicPr>
                </pic:nvPicPr>
                <pic:blipFill>
                  <a:blip r:embed="rId1">
                    <a:lum bright="-6000" contrast="-42000"/>
                  </a:blip>
                  <a:srcRect l="65726"/>
                  <a:stretch>
                    <a:fillRect/>
                  </a:stretch>
                </pic:blipFill>
                <pic:spPr>
                  <a:xfrm flipH="1">
                    <a:off x="0" y="0"/>
                    <a:ext cx="6308090" cy="12268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 w:eastAsiaTheme="minorEastAsia"/>
        <w:lang w:eastAsia="zh-CN"/>
      </w:rPr>
      <w:drawing>
        <wp:anchor distT="0" distB="0" distL="114300" distR="114300" simplePos="0" relativeHeight="251665408" behindDoc="1" locked="0" layoutInCell="1" allowOverlap="1">
          <wp:simplePos x="0" y="0"/>
          <wp:positionH relativeFrom="column">
            <wp:posOffset>-2508250</wp:posOffset>
          </wp:positionH>
          <wp:positionV relativeFrom="paragraph">
            <wp:posOffset>-3594735</wp:posOffset>
          </wp:positionV>
          <wp:extent cx="9002395" cy="4392930"/>
          <wp:effectExtent l="0" t="0" r="8255" b="7620"/>
          <wp:wrapNone/>
          <wp:docPr id="13" name="图片 13" descr="C:\Users\coseyo\Pictures\wps\摄影类\rich-tervet-662093-unsplash.jpgrich-tervet-662093-unsplas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 descr="C:\Users\coseyo\Pictures\wps\摄影类\rich-tervet-662093-unsplash.jpgrich-tervet-662093-unsplash"/>
                  <pic:cNvPicPr>
                    <a:picLocks noChangeAspect="1"/>
                  </pic:cNvPicPr>
                </pic:nvPicPr>
                <pic:blipFill>
                  <a:blip r:embed="rId1">
                    <a:lum contrast="-48000"/>
                  </a:blip>
                  <a:srcRect b="21501"/>
                  <a:stretch>
                    <a:fillRect/>
                  </a:stretch>
                </pic:blipFill>
                <pic:spPr>
                  <a:xfrm>
                    <a:off x="0" y="0"/>
                    <a:ext cx="9002395" cy="4392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1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FBD034E"/>
    <w:rsid w:val="0BDE7D12"/>
    <w:rsid w:val="0FBD034E"/>
    <w:rsid w:val="14186347"/>
    <w:rsid w:val="15BF4C42"/>
    <w:rsid w:val="16552D06"/>
    <w:rsid w:val="1AE802E7"/>
    <w:rsid w:val="1B2C6B00"/>
    <w:rsid w:val="1C2368C6"/>
    <w:rsid w:val="1E1D20C0"/>
    <w:rsid w:val="25420A4A"/>
    <w:rsid w:val="256552D5"/>
    <w:rsid w:val="273C78F8"/>
    <w:rsid w:val="27620A77"/>
    <w:rsid w:val="28F268D5"/>
    <w:rsid w:val="2E9975A0"/>
    <w:rsid w:val="39596CB8"/>
    <w:rsid w:val="414A7D84"/>
    <w:rsid w:val="436A5236"/>
    <w:rsid w:val="550A368F"/>
    <w:rsid w:val="57BA1689"/>
    <w:rsid w:val="5CAC1125"/>
    <w:rsid w:val="5EDB7E4E"/>
    <w:rsid w:val="6B3E0B0C"/>
    <w:rsid w:val="74DE3B23"/>
    <w:rsid w:val="74F827B2"/>
    <w:rsid w:val="7D281FD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1.jpeg"/><Relationship Id="rId7" Type="http://schemas.openxmlformats.org/officeDocument/2006/relationships/image" Target="media/image2.png"/><Relationship Id="rId6" Type="http://schemas.openxmlformats.org/officeDocument/2006/relationships/theme" Target="theme/theme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chart" Target="charts/chart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AppData\Roaming\kingsoft\office6\templates\download\e1fb8614-f01f-6ea0-779c-a66506dde194\&#24037;&#20316;&#24635;&#32467;&#24037;&#20316;&#35745;&#21010;&#25253;&#21578;&#27719;&#25253;&#27169;&#26495;.doc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Workbook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运营数据</a:t>
            </a:r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ln w="22225" cap="rnd">
              <a:solidFill>
                <a:schemeClr val="dk1">
                  <a:tint val="88500"/>
                </a:schemeClr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dk1">
                  <a:tint val="88500"/>
                </a:schemeClr>
              </a:solidFill>
              <a:ln w="9525">
                <a:solidFill>
                  <a:schemeClr val="dk1">
                    <a:tint val="88500"/>
                  </a:schemeClr>
                </a:solidFill>
                <a:round/>
              </a:ln>
              <a:effectLst/>
            </c:spPr>
          </c:marker>
          <c:dLbls>
            <c:delete val="1"/>
          </c:dLbls>
          <c:cat>
            <c:strRef>
              <c:f>Sheet1!$A$2:$A$5</c:f>
              <c:strCache>
                <c:ptCount val="4"/>
                <c:pt idx="0">
                  <c:v>类别 1</c:v>
                </c:pt>
                <c:pt idx="1">
                  <c:v>类别 2</c:v>
                </c:pt>
                <c:pt idx="2">
                  <c:v>类别 3</c:v>
                </c:pt>
                <c:pt idx="3">
                  <c:v>类别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系列 2</c:v>
                </c:pt>
              </c:strCache>
            </c:strRef>
          </c:tx>
          <c:spPr>
            <a:ln w="22225" cap="rnd">
              <a:solidFill>
                <a:schemeClr val="dk1">
                  <a:tint val="55000"/>
                </a:schemeClr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dk1">
                  <a:tint val="55000"/>
                </a:schemeClr>
              </a:solidFill>
              <a:ln w="9525">
                <a:solidFill>
                  <a:schemeClr val="dk1">
                    <a:tint val="55000"/>
                  </a:schemeClr>
                </a:solidFill>
                <a:round/>
              </a:ln>
              <a:effectLst/>
            </c:spPr>
          </c:marker>
          <c:dLbls>
            <c:delete val="1"/>
          </c:dLbls>
          <c:cat>
            <c:strRef>
              <c:f>Sheet1!$A$2:$A$5</c:f>
              <c:strCache>
                <c:ptCount val="4"/>
                <c:pt idx="0">
                  <c:v>类别 1</c:v>
                </c:pt>
                <c:pt idx="1">
                  <c:v>类别 2</c:v>
                </c:pt>
                <c:pt idx="2">
                  <c:v>类别 3</c:v>
                </c:pt>
                <c:pt idx="3">
                  <c:v>类别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系列 3</c:v>
                </c:pt>
              </c:strCache>
            </c:strRef>
          </c:tx>
          <c:spPr>
            <a:ln w="22225" cap="rnd">
              <a:solidFill>
                <a:schemeClr val="dk1">
                  <a:tint val="75000"/>
                </a:schemeClr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dk1">
                  <a:tint val="75000"/>
                </a:schemeClr>
              </a:solidFill>
              <a:ln w="9525">
                <a:solidFill>
                  <a:schemeClr val="dk1">
                    <a:tint val="75000"/>
                  </a:schemeClr>
                </a:solidFill>
                <a:round/>
              </a:ln>
              <a:effectLst/>
            </c:spPr>
          </c:marker>
          <c:dLbls>
            <c:delete val="1"/>
          </c:dLbls>
          <c:cat>
            <c:strRef>
              <c:f>Sheet1!$A$2:$A$5</c:f>
              <c:strCache>
                <c:ptCount val="4"/>
                <c:pt idx="0">
                  <c:v>类别 1</c:v>
                </c:pt>
                <c:pt idx="1">
                  <c:v>类别 2</c:v>
                </c:pt>
                <c:pt idx="2">
                  <c:v>类别 3</c:v>
                </c:pt>
                <c:pt idx="3">
                  <c:v>类别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78693486"/>
        <c:axId val="688369890"/>
      </c:lineChart>
      <c:catAx>
        <c:axId val="77869348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688369890"/>
        <c:crosses val="autoZero"/>
        <c:auto val="1"/>
        <c:lblAlgn val="ctr"/>
        <c:lblOffset val="100"/>
        <c:noMultiLvlLbl val="0"/>
      </c:catAx>
      <c:valAx>
        <c:axId val="68836989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7869348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</a:p>
      </c:txPr>
    </c:legend>
    <c:plotVisOnly val="1"/>
    <c:dispBlanksAs val="gap"/>
    <c:showDLblsOverMax val="0"/>
  </c:chart>
  <c:spPr>
    <a:noFill/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工作总结工作计划报告汇报模板.docx</Template>
  <Pages>10</Pages>
  <Words>1482</Words>
  <Characters>1529</Characters>
  <Lines>0</Lines>
  <Paragraphs>0</Paragraphs>
  <TotalTime>4</TotalTime>
  <ScaleCrop>false</ScaleCrop>
  <LinksUpToDate>false</LinksUpToDate>
  <CharactersWithSpaces>1530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2020-06-12T06:14:00Z</dcterms:created>
  <dc:creator>贾兴国</dc:creator>
  <cp:lastModifiedBy>贾兴国</cp:lastModifiedBy>
  <dcterms:modified xsi:type="dcterms:W3CDTF">2020-06-12T06:15:36Z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