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4139212800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4004945</wp:posOffset>
                </wp:positionV>
                <wp:extent cx="1327150" cy="41021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7390" y="4919345"/>
                          <a:ext cx="132715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3pt;margin-top:315.35pt;height:32.3pt;width:104.5pt;z-index:-155754496;mso-width-relative:page;mso-height-relative:page;" filled="f" stroked="f" coordsize="21600,21600" o:gfxdata="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TyZ79wAAAALAQAADwAAAAAAAAABACAAAAAiAAAAZHJzL2Rvd25yZXYueG1sUEsB&#10;AhQAFAAAAAgAh07iQLbaPfw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工作经验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39211776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7637780</wp:posOffset>
                </wp:positionV>
                <wp:extent cx="1327150" cy="41021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7390" y="8552180"/>
                          <a:ext cx="132715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3pt;margin-top:601.4pt;height:32.3pt;width:104.5pt;z-index:-155755520;mso-width-relative:page;mso-height-relative:page;" filled="f" stroked="f" coordsize="21600,21600" o:gfxdata="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aiNPY2wAAAA0BAAAPAAAAAAAAAAEAIAAAACIAAABkcnMvZG93bnJldi54bWxQSwEC&#10;FAAUAAAACACHTuJAVv3bEioCAAAl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职业技能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39210752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2898140</wp:posOffset>
                </wp:positionV>
                <wp:extent cx="1327150" cy="41021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7390" y="3812540"/>
                          <a:ext cx="132715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3pt;margin-top:228.2pt;height:32.3pt;width:104.5pt;z-index:-155756544;mso-width-relative:page;mso-height-relative:page;" filled="f" stroked="f" coordsize="21600,21600" o:gfxdata="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5VuF3bAAAACwEAAA8AAAAAAAAAAQAgAAAAIgAAAGRycy9kb3ducmV2LnhtbFBLAQIU&#10;ABQAAAAIAIdO4kDdMtzBKQIAACU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39209728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1134110</wp:posOffset>
                </wp:positionV>
                <wp:extent cx="1327150" cy="41021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7390" y="2048510"/>
                          <a:ext cx="132715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3pt;margin-top:89.3pt;height:32.3pt;width:104.5pt;z-index:-155757568;mso-width-relative:page;mso-height-relative:page;" filled="f" stroked="f" coordsize="21600,21600" o:gfxdata="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gK0WTbAAAACwEAAA8AAAAAAAAAAQAgAAAAIgAAAGRycy9kb3ducmV2LnhtbFBLAQIU&#10;ABQAAAAIAIdO4kBvsurFKQIAACU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39198464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8209915</wp:posOffset>
                </wp:positionV>
                <wp:extent cx="6289675" cy="11093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675" cy="1109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国家会计制度和准则及相关税法政策，能做好事前的税务策划、财务预算，合理安排公司的税负熟练操作计算机，如金蝶财务软件K3、速达3000、增值税开票系统（Windows版）、电子报税软件和OFFICE办公软件（WORD、EXCEL）等相关应用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85pt;margin-top:646.45pt;height:87.35pt;width:495.25pt;z-index:-155768832;mso-width-relative:page;mso-height-relative:page;" filled="f" stroked="f" coordsize="21600,21600" o:gfxdata="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0R0ty3QAAAA0BAAAPAAAAAAAAAAEAIAAAACIAAABkcnMvZG93bnJldi54bWxQSwECFAAUAAAA&#10;CACHTuJAPbB+sC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国家会计制度和准则及相关税法政策，能做好事前的税务策划、财务预算，合理安排公司的税负熟练操作计算机，如金蝶财务软件K3、速达3000、增值税开票系统（Windows版）、电子报税软件和OFFICE办公软件（WORD、EXCEL）等相关应用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黑体"/>
          <w:lang w:eastAsia="zh-CN"/>
        </w:rPr>
        <w:drawing>
          <wp:anchor distT="0" distB="0" distL="114300" distR="114300" simplePos="0" relativeHeight="3980749824" behindDoc="1" locked="0" layoutInCell="1" allowOverlap="1">
            <wp:simplePos x="0" y="0"/>
            <wp:positionH relativeFrom="column">
              <wp:posOffset>-1161415</wp:posOffset>
            </wp:positionH>
            <wp:positionV relativeFrom="paragraph">
              <wp:posOffset>-920115</wp:posOffset>
            </wp:positionV>
            <wp:extent cx="7620635" cy="10779125"/>
            <wp:effectExtent l="0" t="0" r="18415" b="3175"/>
            <wp:wrapNone/>
            <wp:docPr id="20" name="图片 20" descr="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1077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4139200512" behindDoc="0" locked="0" layoutInCell="1" allowOverlap="1">
            <wp:simplePos x="0" y="0"/>
            <wp:positionH relativeFrom="column">
              <wp:posOffset>1819910</wp:posOffset>
            </wp:positionH>
            <wp:positionV relativeFrom="paragraph">
              <wp:posOffset>-535305</wp:posOffset>
            </wp:positionV>
            <wp:extent cx="1568450" cy="1568450"/>
            <wp:effectExtent l="71120" t="33020" r="74930" b="113030"/>
            <wp:wrapNone/>
            <wp:docPr id="130" name="图片 130" descr="u=652226410,884573008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u=652226410,884573008&amp;fm=26&amp;gp=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56845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139191296" behindDoc="0" locked="0" layoutInCell="1" allowOverlap="1">
                <wp:simplePos x="0" y="0"/>
                <wp:positionH relativeFrom="column">
                  <wp:posOffset>4314190</wp:posOffset>
                </wp:positionH>
                <wp:positionV relativeFrom="paragraph">
                  <wp:posOffset>139065</wp:posOffset>
                </wp:positionV>
                <wp:extent cx="1134745" cy="6616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44"/>
                                <w:szCs w:val="44"/>
                                <w:lang w:val="en-US" w:eastAsia="zh-CN"/>
                              </w:rPr>
                              <w:t>陈薇薇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7pt;margin-top:10.95pt;height:52.1pt;width:89.35pt;z-index:-155776000;mso-width-relative:page;mso-height-relative:page;" filled="f" stroked="f" coordsize="21600,21600" o:gfxdata="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g0F6m&#10;2wAAAAoBAAAPAAAAAAAAAAEAIAAAACIAAABkcnMvZG93bnJldi54bWxQSwECFAAUAAAACACHTuJA&#10;vQ12wR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44"/>
                          <w:szCs w:val="44"/>
                          <w:lang w:val="en-US" w:eastAsia="zh-CN"/>
                        </w:rPr>
                        <w:t>陈薇薇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139199488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8078470</wp:posOffset>
                </wp:positionV>
                <wp:extent cx="6259195" cy="9525"/>
                <wp:effectExtent l="0" t="19050" r="8255" b="952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92785" y="8983345"/>
                          <a:ext cx="6259195" cy="9525"/>
                          <a:chOff x="1402" y="5160"/>
                          <a:chExt cx="9857" cy="15"/>
                        </a:xfrm>
                      </wpg:grpSpPr>
                      <wps:wsp>
                        <wps:cNvPr id="31" name="直接连接符 12"/>
                        <wps:cNvCnPr/>
                        <wps:spPr>
                          <a:xfrm>
                            <a:off x="3322" y="5175"/>
                            <a:ext cx="793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A0E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13"/>
                        <wps:cNvCnPr/>
                        <wps:spPr>
                          <a:xfrm>
                            <a:off x="1402" y="5160"/>
                            <a:ext cx="192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A0E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45pt;margin-top:636.1pt;height:0.75pt;width:492.85pt;z-index:-155767808;mso-width-relative:page;mso-height-relative:page;" coordorigin="1402,5160" coordsize="9857,15" o:gfxdata="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apPdLcAAAADQEAAA8AAAAA&#10;AAAAAQAgAAAAIgAAAGRycy9kb3ducmV2LnhtbFBLAQIUABQAAAAIAIdO4kDnoVoAggIAAIIGAAAO&#10;AAAAAAAAAAEAIAAAACsBAABkcnMvZTJvRG9jLnhtbFBLBQYAAAAABgAGAFkBAAAfBgAAAAA=&#10;">
                <o:lock v:ext="edit" aspectratio="f"/>
                <v:line id="直接连接符 12" o:spid="_x0000_s1026" o:spt="20" style="position:absolute;left:3322;top:5175;height:0;width:7937;" filled="f" stroked="t" coordsize="21600,21600" o:gfxdata="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yBO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A0EA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1402;top:5160;height:0;width:1929;" filled="f" stroked="t" coordsize="21600,21600" o:gfxdata="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71Gb4A&#10;AADbAAAADwAAAAAAAAABACAAAAAiAAAAZHJzL2Rvd25yZXYueG1sUEsBAhQAFAAAAAgAh07iQDMv&#10;BZ47AAAAOQAAABAAAAAAAAAAAQAgAAAADQEAAGRycy9zaGFwZXhtbC54bWxQSwUGAAAAAAYABgBb&#10;AQAAtwMAAAAA&#10;">
                  <v:fill on="f" focussize="0,0"/>
                  <v:stroke weight="3pt" color="#00A0E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139201536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4415790</wp:posOffset>
                </wp:positionV>
                <wp:extent cx="6259195" cy="7620"/>
                <wp:effectExtent l="0" t="19050" r="8255" b="1143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92785" y="5330190"/>
                          <a:ext cx="6259195" cy="7620"/>
                          <a:chOff x="2963" y="8539"/>
                          <a:chExt cx="9857" cy="12"/>
                        </a:xfrm>
                      </wpg:grpSpPr>
                      <wps:wsp>
                        <wps:cNvPr id="17" name="直接连接符 12"/>
                        <wps:cNvCnPr/>
                        <wps:spPr>
                          <a:xfrm>
                            <a:off x="4883" y="8551"/>
                            <a:ext cx="793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A0E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13"/>
                        <wps:cNvCnPr/>
                        <wps:spPr>
                          <a:xfrm>
                            <a:off x="2963" y="8539"/>
                            <a:ext cx="192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A0E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45pt;margin-top:347.7pt;height:0.6pt;width:492.85pt;z-index:-155765760;mso-width-relative:page;mso-height-relative:page;" coordorigin="2963,8539" coordsize="9857,12" o:gfxdata="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51WaDbAAAACwEAAA8A&#10;AAAAAAAAAQAgAAAAIgAAAGRycy9kb3ducmV2LnhtbFBLAQIUABQAAAAIAIdO4kClpIFihgIAAIIG&#10;AAAOAAAAAAAAAAEAIAAAACoBAABkcnMvZTJvRG9jLnhtbFBLBQYAAAAABgAGAFkBAAAiBgAAAAA=&#10;">
                <o:lock v:ext="edit" aspectratio="f"/>
                <v:line id="直接连接符 12" o:spid="_x0000_s1026" o:spt="20" style="position:absolute;left:4883;top:8551;height:0;width:7937;" filled="f" stroked="t" coordsize="21600,21600" o:gfxdata="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omVm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A0EA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2963;top:8539;height:0;width:1929;" filled="f" stroked="t" coordsize="21600,21600" o:gfxdata="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AwF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A0E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139197440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1551940</wp:posOffset>
                </wp:positionV>
                <wp:extent cx="6258560" cy="14605"/>
                <wp:effectExtent l="0" t="19050" r="0" b="2349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92785" y="2466340"/>
                          <a:ext cx="6258560" cy="14605"/>
                          <a:chOff x="1402" y="4215"/>
                          <a:chExt cx="9856" cy="23"/>
                        </a:xfrm>
                        <a:solidFill>
                          <a:srgbClr val="8AB0BB"/>
                        </a:solidFill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3322" y="4238"/>
                            <a:ext cx="793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00A0E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1402" y="4215"/>
                            <a:ext cx="1929" cy="0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rgbClr val="00A0E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45pt;margin-top:122.2pt;height:1.15pt;width:492.8pt;z-index:-155769856;mso-width-relative:page;mso-height-relative:page;" coordorigin="1402,4215" coordsize="9856,23" o:gfxdata="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0OWNh2wAAAAsB&#10;AAAPAAAAAAAAAAEAIAAAACIAAABkcnMvZG93bnJldi54bWxQSwECFAAUAAAACACHTuJA56y9nooC&#10;AAC5BgAADgAAAAAAAAABACAAAAAqAQAAZHJzL2Uyb0RvYy54bWxQSwUGAAAAAAYABgBZAQAAJgYA&#10;AAAA&#10;">
                <o:lock v:ext="edit" aspectratio="f"/>
                <v:line id="_x0000_s1026" o:spid="_x0000_s1026" o:spt="20" style="position:absolute;left:3322;top:4238;height:0;width:7937;" filled="t" stroked="t" coordsize="21600,21600" o:gfxdata="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1cb+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00A0EA [3204]" miterlimit="8" joinstyle="miter"/>
                  <v:imagedata o:title=""/>
                  <o:lock v:ext="edit" aspectratio="f"/>
                </v:line>
                <v:line id="_x0000_s1026" o:spid="_x0000_s1026" o:spt="20" style="position:absolute;left:1402;top:4215;height:0;width:1929;" filled="t" stroked="t" coordsize="21600,21600" o:gfxdata="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pebsAAADb&#10;AAAADwAAAAAAAAABACAAAAAiAAAAZHJzL2Rvd25yZXYueG1sUEsBAhQAFAAAAAgAh07iQDMvBZ47&#10;AAAAOQAAABAAAAAAAAAAAQAgAAAACgEAAGRycy9zaGFwZXhtbC54bWxQSwUGAAAAAAYABgBbAQAA&#10;tAMAAAAA&#10;">
                  <v:fill on="t" focussize="0,0"/>
                  <v:stroke weight="3pt" color="#00A0E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139196416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3318510</wp:posOffset>
                </wp:positionV>
                <wp:extent cx="6259195" cy="19050"/>
                <wp:effectExtent l="0" t="19050" r="0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92785" y="4232910"/>
                          <a:ext cx="6259195" cy="19050"/>
                          <a:chOff x="1402" y="5145"/>
                          <a:chExt cx="9857" cy="30"/>
                        </a:xfrm>
                      </wpg:grpSpPr>
                      <wps:wsp>
                        <wps:cNvPr id="16" name="直接连接符 12"/>
                        <wps:cNvCnPr/>
                        <wps:spPr>
                          <a:xfrm>
                            <a:off x="3322" y="5175"/>
                            <a:ext cx="793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A0E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3"/>
                        <wps:cNvCnPr/>
                        <wps:spPr>
                          <a:xfrm>
                            <a:off x="1402" y="5145"/>
                            <a:ext cx="192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A0E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45pt;margin-top:261.3pt;height:1.5pt;width:492.85pt;z-index:-155770880;mso-width-relative:page;mso-height-relative:page;" coordorigin="1402,5145" coordsize="9857,30" o:gfxdata="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ijBRRNsAAAALAQAADwAA&#10;AAAAAAABACAAAAAiAAAAZHJzL2Rvd25yZXYueG1sUEsBAhQAFAAAAAgAh07iQLwV18KFAgAAgwYA&#10;AA4AAAAAAAAAAQAgAAAAKgEAAGRycy9lMm9Eb2MueG1sUEsFBgAAAAAGAAYAWQEAACEGAAAAAA==&#10;">
                <o:lock v:ext="edit" aspectratio="f"/>
                <v:line id="直接连接符 12" o:spid="_x0000_s1026" o:spt="20" style="position:absolute;left:3322;top:5175;height:0;width:7937;" filled="f" stroked="t" coordsize="21600,21600" o:gfxdata="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uwP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A0EA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1402;top:5145;height:0;width:1929;" filled="f" stroked="t" coordsize="21600,21600" o:gfxdata="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PzsIvQAA&#10;ANsAAAAPAAAAAAAAAAEAIAAAACIAAABkcnMvZG93bnJldi54bWxQSwECFAAUAAAACACHTuJAMy8F&#10;njsAAAA5AAAAEAAAAAAAAAABACAAAAAMAQAAZHJzL3NoYXBleG1sLnhtbFBLBQYAAAAABgAGAFsB&#10;AAC2AwAAAAA=&#10;">
                  <v:fill on="f" focussize="0,0"/>
                  <v:stroke weight="3pt" color="#00A0E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39195392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4664075</wp:posOffset>
                </wp:positionV>
                <wp:extent cx="6182360" cy="286321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286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2016.6-2017.3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XX有限公司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财务部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1、负责费用报销及付款审核，编制内部财务管理规范及核算流程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2、指导出纳、费用会计进行资金、账务处理，编制并报送会计报表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3、统筹2011年度资产盘点，编写盘点报告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4、编制2012年度经营预算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2018.3-2019.12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XX有限公司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财务部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财务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财务制度管理：制定、调整费用开支标准；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制定、实施内部财务控制制度；制定会计核算制度；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制定各项财务计划；税务筹划工作；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会计核算报表的编制和分析；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6pt;margin-top:367.25pt;height:225.45pt;width:486.8pt;z-index:-155771904;mso-width-relative:page;mso-height-relative:page;" filled="f" stroked="f" coordsize="21600,21600" o:gfxdata="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mySgvdAAAADAEAAA8AAAAAAAAAAQAgAAAAIgAAAGRycy9kb3ducmV2LnhtbFBLAQIUABQAAAAI&#10;AIdO4kA9lXQz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2016.6-2017.3    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XX有限公司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财务部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1、负责费用报销及付款审核，编制内部财务管理规范及核算流程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2、指导出纳、费用会计进行资金、账务处理，编制并报送会计报表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3、统筹2011年度资产盘点，编写盘点报告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4、编制2012年度经营预算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2018.3-2019.12    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XX有限公司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财务部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财务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财务制度管理：制定、调整费用开支标准；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制定、实施内部财务控制制度；制定会计核算制度；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制定各项财务计划；税务筹划工作；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会计核算报表的编制和分析；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39194368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3390900</wp:posOffset>
                </wp:positionV>
                <wp:extent cx="6315075" cy="68262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68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武汉大学          大学英语6级                最高学历：本科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毕业时间：2015年7月        个人专业：会计学专业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67171" w:themeColor="background2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05pt;margin-top:267pt;height:53.75pt;width:497.25pt;z-index:-155772928;mso-width-relative:page;mso-height-relative:page;" filled="f" stroked="f" coordsize="21600,21600" o:gfxdata="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R&#10;blYa3AAAAAsBAAAPAAAAAAAAAAEAIAAAACIAAABkcnMvZG93bnJldi54bWxQSwECFAAUAAAACACH&#10;TuJAja5ds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武汉大学          大学英语6级                最高学历：本科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毕业时间：2015年7月        个人专业：会计学专业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67171" w:themeColor="background2" w:themeShade="8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139186176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7398385</wp:posOffset>
                </wp:positionV>
                <wp:extent cx="635" cy="635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90880" y="8312785"/>
                          <a:ext cx="635" cy="635"/>
                          <a:chOff x="0" y="0"/>
                          <a:chExt cx="635" cy="635"/>
                        </a:xfrm>
                      </wpg:grpSpPr>
                      <wps:wsp>
                        <wps:cNvPr id="23" name="直接连接符 12"/>
                        <wps:cNvCnPr/>
                        <wps:spPr>
                          <a:xfrm>
                            <a:off x="0" y="0"/>
                            <a:ext cx="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13"/>
                        <wps:cNvCnPr/>
                        <wps:spPr>
                          <a:xfrm>
                            <a:off x="0" y="0"/>
                            <a:ext cx="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6pt;margin-top:582.55pt;height:0.05pt;width:0.05pt;z-index:-155781120;mso-width-relative:page;mso-height-relative:page;" coordsize="635,635" o:gfxdata="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midJI2QAAAA0BAAAPAAAAAAAAAAEAIAAAACIAAABkcnMvZG93bnJldi54bWxQ&#10;SwECFAAUAAAACACHTuJAtVBoJmgCAACpBgAADgAAAAAAAAABACAAAAAoAQAAZHJzL2Uyb0RvYy54&#10;bWxQSwUGAAAAAAYABgBZAQAAAgYAAAAA&#10;">
                <o:lock v:ext="edit" aspectratio="f"/>
                <v:line id="直接连接符 12" o:spid="_x0000_s1026" o:spt="20" style="position:absolute;left:0;top:0;height:0;width:0;" filled="f" stroked="t" coordsize="21600,21600" o:gfxdata="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cI5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767171 [1614]" miterlimit="8" joinstyle="miter"/>
                  <v:imagedata o:title=""/>
                  <o:lock v:ext="edit" aspectratio="f"/>
                </v:line>
                <v:line id="直接连接符 13" o:spid="_x0000_s1026" o:spt="20" style="position:absolute;left:0;top:0;height:0;width:0;" filled="f" stroked="t" coordsize="21600,21600" o:gfxdata="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C+8kvQAA&#10;ANsAAAAPAAAAAAAAAAEAIAAAACIAAABkcnMvZG93bnJldi54bWxQSwECFAAUAAAACACHTuJAMy8F&#10;njsAAAA5AAAAEAAAAAAAAAABACAAAAAMAQAAZHJzL3NoYXBleG1sLnhtbFBLBQYAAAAABgAGAFsB&#10;AAC2AwAAAAA=&#10;">
                  <v:fill on="f" focussize="0,0"/>
                  <v:stroke weight="3pt" color="#767171 [161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39193344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1652270</wp:posOffset>
                </wp:positionV>
                <wp:extent cx="6285865" cy="107696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1076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1990.11.15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123-156-4568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LSH@126.com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eastAsia="zh-CN"/>
                              </w:rPr>
                              <w:t>身体情况：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健康                                     现居住址： 厦门市XX路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4pt;margin-top:130.1pt;height:84.8pt;width:494.95pt;z-index:-155773952;mso-width-relative:page;mso-height-relative:page;" filled="f" stroked="f" coordsize="21600,21600" o:gfxdata="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G7OpDcAAAACwEAAA8AAAAAAAAAAQAgAAAAIgAAAGRycy9kb3ducmV2LnhtbFBLAQIUABQAAAAI&#10;AIdO4kACyfma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 1990.11.15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 123-156-4568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LSH@126.com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eastAsia="zh-CN"/>
                        </w:rPr>
                        <w:t>身体情况：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 健康                                     现居住址： 厦门市XX路</w:t>
                      </w:r>
                    </w:p>
                    <w:p>
                      <w:pPr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39192320" behindDoc="0" locked="0" layoutInCell="1" allowOverlap="1">
                <wp:simplePos x="0" y="0"/>
                <wp:positionH relativeFrom="column">
                  <wp:posOffset>3980815</wp:posOffset>
                </wp:positionH>
                <wp:positionV relativeFrom="paragraph">
                  <wp:posOffset>625475</wp:posOffset>
                </wp:positionV>
                <wp:extent cx="2262505" cy="3968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28"/>
                                <w:szCs w:val="28"/>
                                <w:lang w:eastAsia="zh-CN"/>
                              </w:rPr>
                              <w:t>求职意向：财务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/会计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45pt;margin-top:49.25pt;height:31.25pt;width:178.15pt;z-index:-155774976;mso-width-relative:page;mso-height-relative:page;" filled="f" stroked="f" coordsize="21600,21600" o:gfxdata="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6T&#10;0ZXbAAAACgEAAA8AAAAAAAAAAQAgAAAAIgAAAGRycy9kb3ducmV2LnhtbFBLAQIUABQAAAAIAIdO&#10;4kDBCwfd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28"/>
                          <w:szCs w:val="28"/>
                          <w:lang w:eastAsia="zh-CN"/>
                        </w:rPr>
                        <w:t>求职意向：财务</w:t>
                      </w: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/会计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0018E"/>
    <w:rsid w:val="25E0018E"/>
    <w:rsid w:val="62894DAB"/>
    <w:rsid w:val="66517BE6"/>
    <w:rsid w:val="69EF7513"/>
    <w:rsid w:val="7AC92383"/>
    <w:rsid w:val="7E0725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90e71de4-83ab-9fa5-f601-57e97725a522\&#36130;&#20250;&#21333;&#39029;&#27714;&#32844;&#31616;&#2138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财会单页求职简历模板.docx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2020-06-12T06:14:00Z</dcterms:created>
  <dc:creator>贾兴国</dc:creator>
  <cp:lastModifiedBy>贾兴国</cp:lastModifiedBy>
  <dcterms:modified xsi:type="dcterms:W3CDTF">2020-06-12T06:14:23Z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