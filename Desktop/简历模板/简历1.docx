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443151360" behindDoc="0" locked="0" layoutInCell="1" allowOverlap="1">
                <wp:simplePos x="0" y="0"/>
                <wp:positionH relativeFrom="column">
                  <wp:posOffset>3124835</wp:posOffset>
                </wp:positionH>
                <wp:positionV relativeFrom="paragraph">
                  <wp:posOffset>64770</wp:posOffset>
                </wp:positionV>
                <wp:extent cx="1868170" cy="48514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8170" cy="485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8"/>
                                <w:lang w:eastAsia="zh-CN"/>
                              </w:rPr>
                              <w:t>求职意向：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8"/>
                                <w:lang w:val="en-US" w:eastAsia="zh-CN"/>
                              </w:rPr>
                              <w:t>Java开发实习生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6.05pt;margin-top:5.1pt;height:38.2pt;width:147.1pt;z-index:-1851815936;mso-width-relative:page;mso-height-relative:page;" filled="f" stroked="f" coordsize="21600,21600" o:gfxdata="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ePwEg&#10;2gAAAAkBAAAPAAAAAAAAAAEAIAAAACIAAABkcnMvZG93bnJldi54bWxQSwECFAAUAAAACACHTuJA&#10;8pIOOR8CAAAaBAAADgAAAAAAAAABACAAAAAp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auto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8"/>
                          <w:lang w:eastAsia="zh-CN"/>
                        </w:rPr>
                        <w:t>求职意向：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8"/>
                          <w:lang w:val="en-US" w:eastAsia="zh-CN"/>
                        </w:rPr>
                        <w:t>Java开发实习生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144689664" behindDoc="0" locked="0" layoutInCell="1" allowOverlap="1">
                <wp:simplePos x="0" y="0"/>
                <wp:positionH relativeFrom="column">
                  <wp:posOffset>-928370</wp:posOffset>
                </wp:positionH>
                <wp:positionV relativeFrom="paragraph">
                  <wp:posOffset>-767080</wp:posOffset>
                </wp:positionV>
                <wp:extent cx="4126865" cy="1600200"/>
                <wp:effectExtent l="0" t="0" r="635" b="0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6865" cy="1600200"/>
                          <a:chOff x="6800" y="350"/>
                          <a:chExt cx="6020" cy="2520"/>
                        </a:xfrm>
                      </wpg:grpSpPr>
                      <wps:wsp>
                        <wps:cNvPr id="4" name="矩形 4"/>
                        <wps:cNvSpPr/>
                        <wps:spPr>
                          <a:xfrm>
                            <a:off x="6800" y="601"/>
                            <a:ext cx="6021" cy="1999"/>
                          </a:xfrm>
                          <a:prstGeom prst="rect">
                            <a:avLst/>
                          </a:prstGeom>
                          <a:solidFill>
                            <a:srgbClr val="EFED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" name="直角三角形 16"/>
                        <wps:cNvSpPr/>
                        <wps:spPr>
                          <a:xfrm rot="10800000">
                            <a:off x="6810" y="2620"/>
                            <a:ext cx="200" cy="250"/>
                          </a:xfrm>
                          <a:prstGeom prst="rtTriangl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" name="直角三角形 21"/>
                        <wps:cNvSpPr/>
                        <wps:spPr>
                          <a:xfrm rot="10800000" flipV="1">
                            <a:off x="6810" y="350"/>
                            <a:ext cx="200" cy="250"/>
                          </a:xfrm>
                          <a:prstGeom prst="rtTriangl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3.1pt;margin-top:-60.4pt;height:126pt;width:324.95pt;z-index:-1150277632;mso-width-relative:page;mso-height-relative:page;" coordorigin="6800,350" coordsize="6020,2520" o:gfxdata="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">
                <o:lock v:ext="edit" aspectratio="f"/>
                <v:rect id="_x0000_s1026" o:spid="_x0000_s1026" o:spt="1" style="position:absolute;left:6800;top:601;height:1999;width:6021;v-text-anchor:middle;" fillcolor="#EFEDF0" filled="t" stroked="f" coordsize="21600,21600" o:gfxdata="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KGZ7L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_x0000_s1026" o:spid="_x0000_s1026" o:spt="6" type="#_x0000_t6" style="position:absolute;left:6810;top:2620;height:250;width:200;rotation:11796480f;v-text-anchor:middle;" fillcolor="#000000 [3213]" filled="t" stroked="f" coordsize="21600,21600" o:gfxdata="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Hwgu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6" type="#_x0000_t6" style="position:absolute;left:6810;top:350;flip:y;height:250;width:200;rotation:11796480f;v-text-anchor:middle;" fillcolor="#000000 [3213]" filled="t" stroked="f" coordsize="21600,21600" o:gfxdata="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Af59L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443086848" behindDoc="1" locked="0" layoutInCell="1" allowOverlap="1">
                <wp:simplePos x="0" y="0"/>
                <wp:positionH relativeFrom="column">
                  <wp:posOffset>-1156970</wp:posOffset>
                </wp:positionH>
                <wp:positionV relativeFrom="paragraph">
                  <wp:posOffset>-931545</wp:posOffset>
                </wp:positionV>
                <wp:extent cx="7568565" cy="1941830"/>
                <wp:effectExtent l="0" t="0" r="635" b="127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255" y="29845"/>
                          <a:ext cx="7568565" cy="1941830"/>
                        </a:xfrm>
                        <a:prstGeom prst="rect">
                          <a:avLst/>
                        </a:prstGeom>
                        <a:solidFill>
                          <a:srgbClr val="E0CFC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.1pt;margin-top:-73.35pt;height:152.9pt;width:595.95pt;z-index:1939770368;v-text-anchor:middle;mso-width-relative:page;mso-height-relative:page;" fillcolor="#E0CFCA" filled="t" stroked="f" coordsize="21600,21600" o:gfxdata="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uxYlY9oAAAAOAQAADwAAAAAAAAABACAAAAAiAAAAZHJzL2Rvd25yZXYueG1sUEsBAhQAFAAAAAgA&#10;h07iQG7Tkd9cAgAAhwQAAA4AAAAAAAAAAQAgAAAAKQEAAGRycy9lMm9Eb2MueG1sUEsFBgAAAAAG&#10;AAYAWQEAAPc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3144695808" behindDoc="0" locked="0" layoutInCell="1" allowOverlap="1">
                <wp:simplePos x="0" y="0"/>
                <wp:positionH relativeFrom="column">
                  <wp:posOffset>956945</wp:posOffset>
                </wp:positionH>
                <wp:positionV relativeFrom="paragraph">
                  <wp:posOffset>-192405</wp:posOffset>
                </wp:positionV>
                <wp:extent cx="179070" cy="179070"/>
                <wp:effectExtent l="6350" t="6350" r="17780" b="1778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070" cy="179070"/>
                          <a:chOff x="10364" y="4695"/>
                          <a:chExt cx="282" cy="282"/>
                        </a:xfrm>
                      </wpg:grpSpPr>
                      <wps:wsp>
                        <wps:cNvPr id="29" name="椭圆 29"/>
                        <wps:cNvSpPr/>
                        <wps:spPr>
                          <a:xfrm>
                            <a:off x="10364" y="4695"/>
                            <a:ext cx="283" cy="283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Freeform 77"/>
                        <wps:cNvSpPr>
                          <a:spLocks noEditPoints="1"/>
                        </wps:cNvSpPr>
                        <wps:spPr bwMode="auto">
                          <a:xfrm flipH="1">
                            <a:off x="10430" y="4740"/>
                            <a:ext cx="150" cy="193"/>
                          </a:xfrm>
                          <a:custGeom>
                            <a:avLst/>
                            <a:gdLst>
                              <a:gd name="T0" fmla="*/ 104 w 104"/>
                              <a:gd name="T1" fmla="*/ 56 h 130"/>
                              <a:gd name="T2" fmla="*/ 53 w 104"/>
                              <a:gd name="T3" fmla="*/ 130 h 130"/>
                              <a:gd name="T4" fmla="*/ 2 w 104"/>
                              <a:gd name="T5" fmla="*/ 67 h 130"/>
                              <a:gd name="T6" fmla="*/ 0 w 104"/>
                              <a:gd name="T7" fmla="*/ 51 h 130"/>
                              <a:gd name="T8" fmla="*/ 52 w 104"/>
                              <a:gd name="T9" fmla="*/ 0 h 130"/>
                              <a:gd name="T10" fmla="*/ 104 w 104"/>
                              <a:gd name="T11" fmla="*/ 51 h 130"/>
                              <a:gd name="T12" fmla="*/ 104 w 104"/>
                              <a:gd name="T13" fmla="*/ 56 h 130"/>
                              <a:gd name="T14" fmla="*/ 52 w 104"/>
                              <a:gd name="T15" fmla="*/ 19 h 130"/>
                              <a:gd name="T16" fmla="*/ 23 w 104"/>
                              <a:gd name="T17" fmla="*/ 47 h 130"/>
                              <a:gd name="T18" fmla="*/ 52 w 104"/>
                              <a:gd name="T19" fmla="*/ 75 h 130"/>
                              <a:gd name="T20" fmla="*/ 81 w 104"/>
                              <a:gd name="T21" fmla="*/ 47 h 130"/>
                              <a:gd name="T22" fmla="*/ 52 w 104"/>
                              <a:gd name="T23" fmla="*/ 19 h 130"/>
                              <a:gd name="T24" fmla="*/ 52 w 104"/>
                              <a:gd name="T25" fmla="*/ 19 h 130"/>
                              <a:gd name="T26" fmla="*/ 52 w 104"/>
                              <a:gd name="T27" fmla="*/ 19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04" h="130">
                                <a:moveTo>
                                  <a:pt x="104" y="56"/>
                                </a:moveTo>
                                <a:cubicBezTo>
                                  <a:pt x="102" y="101"/>
                                  <a:pt x="53" y="130"/>
                                  <a:pt x="53" y="130"/>
                                </a:cubicBezTo>
                                <a:cubicBezTo>
                                  <a:pt x="53" y="130"/>
                                  <a:pt x="10" y="105"/>
                                  <a:pt x="2" y="67"/>
                                </a:cubicBezTo>
                                <a:cubicBezTo>
                                  <a:pt x="0" y="62"/>
                                  <a:pt x="0" y="56"/>
                                  <a:pt x="0" y="51"/>
                                </a:cubicBezTo>
                                <a:cubicBezTo>
                                  <a:pt x="0" y="23"/>
                                  <a:pt x="23" y="0"/>
                                  <a:pt x="52" y="0"/>
                                </a:cubicBezTo>
                                <a:cubicBezTo>
                                  <a:pt x="81" y="0"/>
                                  <a:pt x="104" y="23"/>
                                  <a:pt x="104" y="51"/>
                                </a:cubicBezTo>
                                <a:cubicBezTo>
                                  <a:pt x="104" y="53"/>
                                  <a:pt x="104" y="55"/>
                                  <a:pt x="104" y="56"/>
                                </a:cubicBezTo>
                                <a:close/>
                                <a:moveTo>
                                  <a:pt x="52" y="19"/>
                                </a:moveTo>
                                <a:cubicBezTo>
                                  <a:pt x="36" y="19"/>
                                  <a:pt x="23" y="31"/>
                                  <a:pt x="23" y="47"/>
                                </a:cubicBezTo>
                                <a:cubicBezTo>
                                  <a:pt x="23" y="63"/>
                                  <a:pt x="36" y="75"/>
                                  <a:pt x="52" y="75"/>
                                </a:cubicBezTo>
                                <a:cubicBezTo>
                                  <a:pt x="68" y="75"/>
                                  <a:pt x="81" y="63"/>
                                  <a:pt x="81" y="47"/>
                                </a:cubicBezTo>
                                <a:cubicBezTo>
                                  <a:pt x="81" y="31"/>
                                  <a:pt x="68" y="19"/>
                                  <a:pt x="52" y="19"/>
                                </a:cubicBezTo>
                                <a:close/>
                                <a:moveTo>
                                  <a:pt x="52" y="19"/>
                                </a:moveTo>
                                <a:cubicBezTo>
                                  <a:pt x="52" y="19"/>
                                  <a:pt x="52" y="19"/>
                                  <a:pt x="52" y="19"/>
                                </a:cubicBezTo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5.35pt;margin-top:-15.15pt;height:14.1pt;width:14.1pt;z-index:-1150271488;mso-width-relative:page;mso-height-relative:page;" coordorigin="10364,4695" coordsize="282,282" o:gfxdata="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">
                <o:lock v:ext="edit" aspectratio="f"/>
                <v:shape id="_x0000_s1026" o:spid="_x0000_s1026" o:spt="3" type="#_x0000_t3" style="position:absolute;left:10364;top:4695;height:283;width:283;v-text-anchor:middle;" filled="f" stroked="t" coordsize="21600,21600" o:gfxdata="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/EGx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Freeform 77" o:spid="_x0000_s1026" o:spt="100" style="position:absolute;left:10430;top:4740;flip:x;height:193;width:150;" fillcolor="#000000 [3213]" filled="t" stroked="f" coordsize="104,130" o:gfxdata="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ydrydtwAAANoAAAAP&#10;AAAAAAAAAAEAIAAAACIAAABkcnMvZG93bnJldi54bWxQSwECFAAUAAAACACHTuJAMy8FnjsAAAA5&#10;AAAAEAAAAAAAAAABACAAAAAGAQAAZHJzL3NoYXBleG1sLnhtbFBLBQYAAAAABgAGAFsBAACwAwAA&#10;AAA=&#10;" path="m104,56c102,101,53,130,53,130c53,130,10,105,2,67c0,62,0,56,0,51c0,23,23,0,52,0c81,0,104,23,104,51c104,53,104,55,104,56xm52,19c36,19,23,31,23,47c23,63,36,75,52,75c68,75,81,63,81,47c81,31,68,19,52,19xm52,19c52,19,52,19,52,19e">
                  <v:path o:connectlocs="150,83;76,193;2,99;0,75;75,0;150,75;150,83;75,28;33,69;75,111;116,69;75,28;75,28;75,28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3144694784" behindDoc="0" locked="0" layoutInCell="1" allowOverlap="1">
                <wp:simplePos x="0" y="0"/>
                <wp:positionH relativeFrom="column">
                  <wp:posOffset>985520</wp:posOffset>
                </wp:positionH>
                <wp:positionV relativeFrom="paragraph">
                  <wp:posOffset>90805</wp:posOffset>
                </wp:positionV>
                <wp:extent cx="179070" cy="179070"/>
                <wp:effectExtent l="6350" t="6350" r="17780" b="17780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070" cy="179070"/>
                          <a:chOff x="11800" y="5046"/>
                          <a:chExt cx="282" cy="282"/>
                        </a:xfrm>
                      </wpg:grpSpPr>
                      <wps:wsp>
                        <wps:cNvPr id="1" name="Freeform 40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11854" y="5127"/>
                            <a:ext cx="174" cy="120"/>
                          </a:xfrm>
                          <a:custGeom>
                            <a:avLst/>
                            <a:gdLst>
                              <a:gd name="T0" fmla="*/ 0 w 302"/>
                              <a:gd name="T1" fmla="*/ 208 h 208"/>
                              <a:gd name="T2" fmla="*/ 94 w 302"/>
                              <a:gd name="T3" fmla="*/ 123 h 208"/>
                              <a:gd name="T4" fmla="*/ 151 w 302"/>
                              <a:gd name="T5" fmla="*/ 170 h 208"/>
                              <a:gd name="T6" fmla="*/ 208 w 302"/>
                              <a:gd name="T7" fmla="*/ 123 h 208"/>
                              <a:gd name="T8" fmla="*/ 302 w 302"/>
                              <a:gd name="T9" fmla="*/ 208 h 208"/>
                              <a:gd name="T10" fmla="*/ 0 w 302"/>
                              <a:gd name="T11" fmla="*/ 208 h 208"/>
                              <a:gd name="T12" fmla="*/ 0 w 302"/>
                              <a:gd name="T13" fmla="*/ 208 h 208"/>
                              <a:gd name="T14" fmla="*/ 0 w 302"/>
                              <a:gd name="T15" fmla="*/ 208 h 208"/>
                              <a:gd name="T16" fmla="*/ 217 w 302"/>
                              <a:gd name="T17" fmla="*/ 114 h 208"/>
                              <a:gd name="T18" fmla="*/ 302 w 302"/>
                              <a:gd name="T19" fmla="*/ 48 h 208"/>
                              <a:gd name="T20" fmla="*/ 302 w 302"/>
                              <a:gd name="T21" fmla="*/ 189 h 208"/>
                              <a:gd name="T22" fmla="*/ 217 w 302"/>
                              <a:gd name="T23" fmla="*/ 114 h 208"/>
                              <a:gd name="T24" fmla="*/ 217 w 302"/>
                              <a:gd name="T25" fmla="*/ 114 h 208"/>
                              <a:gd name="T26" fmla="*/ 217 w 302"/>
                              <a:gd name="T27" fmla="*/ 114 h 208"/>
                              <a:gd name="T28" fmla="*/ 0 w 302"/>
                              <a:gd name="T29" fmla="*/ 189 h 208"/>
                              <a:gd name="T30" fmla="*/ 0 w 302"/>
                              <a:gd name="T31" fmla="*/ 48 h 208"/>
                              <a:gd name="T32" fmla="*/ 85 w 302"/>
                              <a:gd name="T33" fmla="*/ 114 h 208"/>
                              <a:gd name="T34" fmla="*/ 0 w 302"/>
                              <a:gd name="T35" fmla="*/ 189 h 208"/>
                              <a:gd name="T36" fmla="*/ 0 w 302"/>
                              <a:gd name="T37" fmla="*/ 189 h 208"/>
                              <a:gd name="T38" fmla="*/ 0 w 302"/>
                              <a:gd name="T39" fmla="*/ 189 h 208"/>
                              <a:gd name="T40" fmla="*/ 151 w 302"/>
                              <a:gd name="T41" fmla="*/ 152 h 208"/>
                              <a:gd name="T42" fmla="*/ 0 w 302"/>
                              <a:gd name="T43" fmla="*/ 29 h 208"/>
                              <a:gd name="T44" fmla="*/ 0 w 302"/>
                              <a:gd name="T45" fmla="*/ 0 h 208"/>
                              <a:gd name="T46" fmla="*/ 302 w 302"/>
                              <a:gd name="T47" fmla="*/ 0 h 208"/>
                              <a:gd name="T48" fmla="*/ 302 w 302"/>
                              <a:gd name="T49" fmla="*/ 29 h 208"/>
                              <a:gd name="T50" fmla="*/ 151 w 302"/>
                              <a:gd name="T51" fmla="*/ 152 h 208"/>
                              <a:gd name="T52" fmla="*/ 151 w 302"/>
                              <a:gd name="T53" fmla="*/ 152 h 208"/>
                              <a:gd name="T54" fmla="*/ 151 w 302"/>
                              <a:gd name="T55" fmla="*/ 152 h 208"/>
                              <a:gd name="T56" fmla="*/ 151 w 302"/>
                              <a:gd name="T57" fmla="*/ 152 h 208"/>
                              <a:gd name="T58" fmla="*/ 151 w 302"/>
                              <a:gd name="T59" fmla="*/ 152 h 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302" h="208">
                                <a:moveTo>
                                  <a:pt x="0" y="208"/>
                                </a:moveTo>
                                <a:lnTo>
                                  <a:pt x="94" y="123"/>
                                </a:lnTo>
                                <a:lnTo>
                                  <a:pt x="151" y="170"/>
                                </a:lnTo>
                                <a:lnTo>
                                  <a:pt x="208" y="123"/>
                                </a:lnTo>
                                <a:lnTo>
                                  <a:pt x="302" y="208"/>
                                </a:lnTo>
                                <a:lnTo>
                                  <a:pt x="0" y="208"/>
                                </a:lnTo>
                                <a:lnTo>
                                  <a:pt x="0" y="208"/>
                                </a:lnTo>
                                <a:lnTo>
                                  <a:pt x="0" y="208"/>
                                </a:lnTo>
                                <a:close/>
                                <a:moveTo>
                                  <a:pt x="217" y="114"/>
                                </a:moveTo>
                                <a:lnTo>
                                  <a:pt x="302" y="48"/>
                                </a:lnTo>
                                <a:lnTo>
                                  <a:pt x="302" y="189"/>
                                </a:lnTo>
                                <a:lnTo>
                                  <a:pt x="217" y="114"/>
                                </a:lnTo>
                                <a:lnTo>
                                  <a:pt x="217" y="114"/>
                                </a:lnTo>
                                <a:lnTo>
                                  <a:pt x="217" y="114"/>
                                </a:lnTo>
                                <a:close/>
                                <a:moveTo>
                                  <a:pt x="0" y="189"/>
                                </a:moveTo>
                                <a:lnTo>
                                  <a:pt x="0" y="48"/>
                                </a:lnTo>
                                <a:lnTo>
                                  <a:pt x="85" y="114"/>
                                </a:lnTo>
                                <a:lnTo>
                                  <a:pt x="0" y="189"/>
                                </a:lnTo>
                                <a:lnTo>
                                  <a:pt x="0" y="189"/>
                                </a:lnTo>
                                <a:lnTo>
                                  <a:pt x="0" y="189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lnTo>
                                  <a:pt x="302" y="0"/>
                                </a:lnTo>
                                <a:lnTo>
                                  <a:pt x="302" y="29"/>
                                </a:lnTo>
                                <a:lnTo>
                                  <a:pt x="151" y="152"/>
                                </a:lnTo>
                                <a:lnTo>
                                  <a:pt x="151" y="152"/>
                                </a:lnTo>
                                <a:lnTo>
                                  <a:pt x="151" y="152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151" y="1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32" name="椭圆 32"/>
                        <wps:cNvSpPr/>
                        <wps:spPr>
                          <a:xfrm>
                            <a:off x="11800" y="5046"/>
                            <a:ext cx="283" cy="283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7.6pt;margin-top:7.15pt;height:14.1pt;width:14.1pt;z-index:-1150272512;mso-width-relative:page;mso-height-relative:page;" coordorigin="11800,5046" coordsize="282,282" o:gfxdata="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">
                <o:lock v:ext="edit" aspectratio="f"/>
                <v:shape id="Freeform 40" o:spid="_x0000_s1026" o:spt="100" style="position:absolute;left:11854;top:5127;flip:x;height:120;width:174;" fillcolor="#000000 [3213]" filled="t" stroked="f" coordsize="302,208" o:gfxdata="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MGdO67gAAADaAAAA&#10;DwAAAAAAAAABACAAAAAiAAAAZHJzL2Rvd25yZXYueG1sUEsBAhQAFAAAAAgAh07iQDMvBZ47AAAA&#10;OQAAABAAAAAAAAAAAQAgAAAABwEAAGRycy9zaGFwZXhtbC54bWxQSwUGAAAAAAYABgBbAQAAsQMA&#10;AAAA&#10;" path="m0,208l94,123,151,170,208,123,302,208,0,208,0,208,0,208xm217,114l302,48,302,189,217,114,217,114,217,114xm0,189l0,48,85,114,0,189,0,189,0,189xm151,152l0,29,0,0,302,0,302,29,151,152,151,152,151,152xm151,152l151,152xe">
                  <v:path o:connectlocs="0,120;54,70;87,98;119,70;174,120;0,120;0,120;0,120;125,65;174,27;174,109;125,65;125,65;125,65;0,109;0,27;48,65;0,109;0,109;0,109;87,87;0,16;0,0;174,0;174,16;87,87;87,87;87,87;87,87;87,87" o:connectangles="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_x0000_s1026" o:spid="_x0000_s1026" o:spt="3" type="#_x0000_t3" style="position:absolute;left:11800;top:5046;height:283;width:283;v-text-anchor:middle;" filled="f" stroked="t" coordsize="21600,21600" o:gfxdata="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gUUd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144691712" behindDoc="0" locked="0" layoutInCell="1" allowOverlap="1">
                <wp:simplePos x="0" y="0"/>
                <wp:positionH relativeFrom="column">
                  <wp:posOffset>-490220</wp:posOffset>
                </wp:positionH>
                <wp:positionV relativeFrom="paragraph">
                  <wp:posOffset>-358140</wp:posOffset>
                </wp:positionV>
                <wp:extent cx="3623310" cy="1033145"/>
                <wp:effectExtent l="0" t="0" r="0" b="0"/>
                <wp:wrapNone/>
                <wp:docPr id="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3310" cy="1033145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/>
                                <w:color w:val="auto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生日：1999-5-25</w:t>
                            </w:r>
                            <w:r>
                              <w:rPr>
                                <w:rFonts w:ascii="微软雅黑" w:hAnsi="微软雅黑" w:eastAsia="微软雅黑"/>
                                <w:color w:val="auto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4"/>
                                <w:sz w:val="22"/>
                                <w:szCs w:val="22"/>
                                <w:lang w:eastAsia="zh-CN"/>
                              </w:rPr>
                              <w:t>现居：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宁夏中宁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4"/>
                                <w:sz w:val="22"/>
                                <w:szCs w:val="22"/>
                                <w:lang w:eastAsia="zh-CN"/>
                              </w:rPr>
                              <w:t>电话</w:t>
                            </w:r>
                            <w:r>
                              <w:rPr>
                                <w:rFonts w:ascii="微软雅黑" w:hAnsi="微软雅黑" w:eastAsia="微软雅黑"/>
                                <w:color w:val="auto"/>
                                <w:kern w:val="24"/>
                                <w:sz w:val="22"/>
                                <w:szCs w:val="22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15595349627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4"/>
                                <w:sz w:val="22"/>
                                <w:szCs w:val="22"/>
                                <w:lang w:eastAsia="zh-CN"/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207228189@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4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  <w:t>qq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.com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auto"/>
                                <w:kern w:val="24"/>
                                <w:sz w:val="24"/>
                                <w:szCs w:val="24"/>
                              </w:rPr>
                              <w:t xml:space="preserve">                          </w:t>
                            </w:r>
                          </w:p>
                          <w:p>
                            <w:pPr>
                              <w:pStyle w:val="4"/>
                              <w:kinsoku/>
                              <w:ind w:left="0" w:firstLine="480" w:firstLineChars="200"/>
                              <w:jc w:val="left"/>
                            </w:pPr>
                          </w:p>
                          <w:p>
                            <w:pPr>
                              <w:pStyle w:val="4"/>
                              <w:kinsoku/>
                              <w:ind w:left="0"/>
                              <w:jc w:val="left"/>
                            </w:pP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38.6pt;margin-top:-28.2pt;height:81.35pt;width:285.3pt;z-index:-1150275584;mso-width-relative:page;mso-height-relative:page;" filled="f" stroked="f" coordsize="21600,21600" o:gfxdata="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h9CK0dcAAAAKAQAADwAAAAAAAAABACAAAAAiAAAAZHJzL2Rvd25yZXYu&#10;eG1sUEsBAhQAFAAAAAgAh07iQFpY517DAQAAVQMAAA4AAAAAAAAAAQAgAAAAJgEAAGRycy9lMm9E&#10;b2MueG1sUEsFBgAAAAAGAAYAWQEAAFs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left"/>
                        <w:textAlignment w:val="auto"/>
                        <w:rPr>
                          <w:rFonts w:hint="default" w:ascii="微软雅黑" w:hAnsi="微软雅黑" w:eastAsia="微软雅黑"/>
                          <w:color w:val="auto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4"/>
                          <w:sz w:val="22"/>
                          <w:szCs w:val="22"/>
                          <w:lang w:val="en-US" w:eastAsia="zh-CN"/>
                        </w:rPr>
                        <w:t>生日：1999-5-25</w:t>
                      </w:r>
                      <w:r>
                        <w:rPr>
                          <w:rFonts w:ascii="微软雅黑" w:hAnsi="微软雅黑" w:eastAsia="微软雅黑"/>
                          <w:color w:val="auto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4"/>
                          <w:sz w:val="22"/>
                          <w:szCs w:val="22"/>
                          <w:lang w:eastAsia="zh-CN"/>
                        </w:rPr>
                        <w:t>现居：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4"/>
                          <w:sz w:val="22"/>
                          <w:szCs w:val="22"/>
                          <w:lang w:val="en-US" w:eastAsia="zh-CN"/>
                        </w:rPr>
                        <w:t>宁夏中宁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/>
                          <w:color w:val="FFFFFF" w:themeColor="background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4"/>
                          <w:sz w:val="22"/>
                          <w:szCs w:val="22"/>
                          <w:lang w:eastAsia="zh-CN"/>
                        </w:rPr>
                        <w:t>电话</w:t>
                      </w:r>
                      <w:r>
                        <w:rPr>
                          <w:rFonts w:ascii="微软雅黑" w:hAnsi="微软雅黑" w:eastAsia="微软雅黑"/>
                          <w:color w:val="auto"/>
                          <w:kern w:val="24"/>
                          <w:sz w:val="22"/>
                          <w:szCs w:val="22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15595349627     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4"/>
                          <w:sz w:val="22"/>
                          <w:szCs w:val="22"/>
                          <w:lang w:eastAsia="zh-CN"/>
                        </w:rPr>
                        <w:t>邮箱：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4"/>
                          <w:sz w:val="22"/>
                          <w:szCs w:val="22"/>
                          <w:lang w:val="en-US" w:eastAsia="zh-CN"/>
                        </w:rPr>
                        <w:t>207228189@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4"/>
                          <w:sz w:val="22"/>
                          <w:szCs w:val="22"/>
                          <w:u w:val="none"/>
                          <w:lang w:val="en-US" w:eastAsia="zh-CN"/>
                        </w:rPr>
                        <w:t>qq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.com  </w:t>
                      </w:r>
                      <w:r>
                        <w:rPr>
                          <w:rFonts w:ascii="微软雅黑" w:hAnsi="微软雅黑" w:eastAsia="微软雅黑"/>
                          <w:color w:val="auto"/>
                          <w:kern w:val="24"/>
                          <w:sz w:val="24"/>
                          <w:szCs w:val="24"/>
                        </w:rPr>
                        <w:t xml:space="preserve">                          </w:t>
                      </w:r>
                    </w:p>
                    <w:p>
                      <w:pPr>
                        <w:pStyle w:val="4"/>
                        <w:kinsoku/>
                        <w:ind w:left="0" w:firstLine="480" w:firstLineChars="200"/>
                        <w:jc w:val="left"/>
                      </w:pPr>
                    </w:p>
                    <w:p>
                      <w:pPr>
                        <w:pStyle w:val="4"/>
                        <w:kinsoku/>
                        <w:ind w:left="0"/>
                        <w:jc w:val="lef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144693760" behindDoc="0" locked="0" layoutInCell="1" allowOverlap="1">
                <wp:simplePos x="0" y="0"/>
                <wp:positionH relativeFrom="column">
                  <wp:posOffset>-671830</wp:posOffset>
                </wp:positionH>
                <wp:positionV relativeFrom="paragraph">
                  <wp:posOffset>-213995</wp:posOffset>
                </wp:positionV>
                <wp:extent cx="179070" cy="179070"/>
                <wp:effectExtent l="6350" t="6350" r="17780" b="1778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070" cy="179070"/>
                          <a:chOff x="10369" y="5236"/>
                          <a:chExt cx="282" cy="282"/>
                        </a:xfrm>
                      </wpg:grpSpPr>
                      <wps:wsp>
                        <wps:cNvPr id="23" name="椭圆 23"/>
                        <wps:cNvSpPr/>
                        <wps:spPr>
                          <a:xfrm>
                            <a:off x="10369" y="5236"/>
                            <a:ext cx="283" cy="283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5" name="任意多边形 125"/>
                        <wps:cNvSpPr>
                          <a:spLocks noChangeAspect="1"/>
                        </wps:cNvSpPr>
                        <wps:spPr>
                          <a:xfrm>
                            <a:off x="10446" y="5298"/>
                            <a:ext cx="128" cy="15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32287" y="235874"/>
                              </a:cxn>
                              <a:cxn ang="0">
                                <a:pos x="232287" y="262678"/>
                              </a:cxn>
                              <a:cxn ang="0">
                                <a:pos x="220458" y="275544"/>
                              </a:cxn>
                              <a:cxn ang="0">
                                <a:pos x="182818" y="283049"/>
                              </a:cxn>
                              <a:cxn ang="0">
                                <a:pos x="135501" y="287338"/>
                              </a:cxn>
                              <a:cxn ang="0">
                                <a:pos x="96786" y="286265"/>
                              </a:cxn>
                              <a:cxn ang="0">
                                <a:pos x="50544" y="283049"/>
                              </a:cxn>
                              <a:cxn ang="0">
                                <a:pos x="12904" y="277688"/>
                              </a:cxn>
                              <a:cxn ang="0">
                                <a:pos x="1075" y="260534"/>
                              </a:cxn>
                              <a:cxn ang="0">
                                <a:pos x="10754" y="213359"/>
                              </a:cxn>
                              <a:cxn ang="0">
                                <a:pos x="46242" y="199421"/>
                              </a:cxn>
                              <a:cxn ang="0">
                                <a:pos x="73127" y="184410"/>
                              </a:cxn>
                              <a:cxn ang="0">
                                <a:pos x="78504" y="170472"/>
                              </a:cxn>
                              <a:cxn ang="0">
                                <a:pos x="74202" y="151174"/>
                              </a:cxn>
                              <a:cxn ang="0">
                                <a:pos x="61298" y="138308"/>
                              </a:cxn>
                              <a:cxn ang="0">
                                <a:pos x="54845" y="122225"/>
                              </a:cxn>
                              <a:cxn ang="0">
                                <a:pos x="51619" y="115792"/>
                              </a:cxn>
                              <a:cxn ang="0">
                                <a:pos x="46242" y="98638"/>
                              </a:cxn>
                              <a:cxn ang="0">
                                <a:pos x="48393" y="86844"/>
                              </a:cxn>
                              <a:cxn ang="0">
                                <a:pos x="53770" y="45030"/>
                              </a:cxn>
                              <a:cxn ang="0">
                                <a:pos x="74202" y="12865"/>
                              </a:cxn>
                              <a:cxn ang="0">
                                <a:pos x="102163" y="1072"/>
                              </a:cxn>
                              <a:cxn ang="0">
                                <a:pos x="127973" y="2144"/>
                              </a:cxn>
                              <a:cxn ang="0">
                                <a:pos x="139802" y="8577"/>
                              </a:cxn>
                              <a:cxn ang="0">
                                <a:pos x="150556" y="12865"/>
                              </a:cxn>
                              <a:cxn ang="0">
                                <a:pos x="161310" y="16082"/>
                              </a:cxn>
                              <a:cxn ang="0">
                                <a:pos x="177441" y="42886"/>
                              </a:cxn>
                              <a:cxn ang="0">
                                <a:pos x="183894" y="86844"/>
                              </a:cxn>
                              <a:cxn ang="0">
                                <a:pos x="186045" y="95421"/>
                              </a:cxn>
                              <a:cxn ang="0">
                                <a:pos x="183894" y="113648"/>
                              </a:cxn>
                              <a:cxn ang="0">
                                <a:pos x="177441" y="122225"/>
                              </a:cxn>
                              <a:cxn ang="0">
                                <a:pos x="170989" y="138308"/>
                              </a:cxn>
                              <a:cxn ang="0">
                                <a:pos x="158084" y="151174"/>
                              </a:cxn>
                              <a:cxn ang="0">
                                <a:pos x="152707" y="169400"/>
                              </a:cxn>
                              <a:cxn ang="0">
                                <a:pos x="161310" y="187627"/>
                              </a:cxn>
                              <a:cxn ang="0">
                                <a:pos x="190346" y="199421"/>
                              </a:cxn>
                              <a:cxn ang="0">
                                <a:pos x="220458" y="212287"/>
                              </a:cxn>
                              <a:cxn ang="0">
                                <a:pos x="129048" y="214431"/>
                              </a:cxn>
                              <a:cxn ang="0">
                                <a:pos x="126897" y="206926"/>
                              </a:cxn>
                              <a:cxn ang="0">
                                <a:pos x="108615" y="202637"/>
                              </a:cxn>
                              <a:cxn ang="0">
                                <a:pos x="103238" y="210142"/>
                              </a:cxn>
                              <a:cxn ang="0">
                                <a:pos x="107540" y="220864"/>
                              </a:cxn>
                              <a:cxn ang="0">
                                <a:pos x="108615" y="233730"/>
                              </a:cxn>
                              <a:cxn ang="0">
                                <a:pos x="104314" y="255173"/>
                              </a:cxn>
                              <a:cxn ang="0">
                                <a:pos x="105389" y="265894"/>
                              </a:cxn>
                              <a:cxn ang="0">
                                <a:pos x="112917" y="274472"/>
                              </a:cxn>
                              <a:cxn ang="0">
                                <a:pos x="120445" y="274472"/>
                              </a:cxn>
                              <a:cxn ang="0">
                                <a:pos x="127973" y="266967"/>
                              </a:cxn>
                              <a:cxn ang="0">
                                <a:pos x="127973" y="256245"/>
                              </a:cxn>
                              <a:cxn ang="0">
                                <a:pos x="123671" y="234802"/>
                              </a:cxn>
                              <a:cxn ang="0">
                                <a:pos x="124747" y="221936"/>
                              </a:cxn>
                              <a:cxn ang="0">
                                <a:pos x="129048" y="214431"/>
                              </a:cxn>
                            </a:cxnLst>
                            <a:pathLst>
                              <a:path w="217" h="268">
                                <a:moveTo>
                                  <a:pt x="214" y="210"/>
                                </a:moveTo>
                                <a:cubicBezTo>
                                  <a:pt x="214" y="212"/>
                                  <a:pt x="215" y="216"/>
                                  <a:pt x="216" y="220"/>
                                </a:cubicBezTo>
                                <a:cubicBezTo>
                                  <a:pt x="216" y="224"/>
                                  <a:pt x="217" y="228"/>
                                  <a:pt x="217" y="233"/>
                                </a:cubicBezTo>
                                <a:cubicBezTo>
                                  <a:pt x="217" y="237"/>
                                  <a:pt x="216" y="241"/>
                                  <a:pt x="216" y="245"/>
                                </a:cubicBezTo>
                                <a:cubicBezTo>
                                  <a:pt x="215" y="248"/>
                                  <a:pt x="214" y="251"/>
                                  <a:pt x="212" y="253"/>
                                </a:cubicBezTo>
                                <a:cubicBezTo>
                                  <a:pt x="211" y="255"/>
                                  <a:pt x="209" y="256"/>
                                  <a:pt x="205" y="257"/>
                                </a:cubicBezTo>
                                <a:cubicBezTo>
                                  <a:pt x="201" y="258"/>
                                  <a:pt x="196" y="260"/>
                                  <a:pt x="190" y="261"/>
                                </a:cubicBezTo>
                                <a:cubicBezTo>
                                  <a:pt x="184" y="262"/>
                                  <a:pt x="177" y="263"/>
                                  <a:pt x="170" y="264"/>
                                </a:cubicBezTo>
                                <a:cubicBezTo>
                                  <a:pt x="163" y="265"/>
                                  <a:pt x="155" y="265"/>
                                  <a:pt x="148" y="266"/>
                                </a:cubicBezTo>
                                <a:cubicBezTo>
                                  <a:pt x="141" y="267"/>
                                  <a:pt x="133" y="267"/>
                                  <a:pt x="126" y="268"/>
                                </a:cubicBezTo>
                                <a:cubicBezTo>
                                  <a:pt x="119" y="268"/>
                                  <a:pt x="113" y="268"/>
                                  <a:pt x="108" y="268"/>
                                </a:cubicBezTo>
                                <a:cubicBezTo>
                                  <a:pt x="103" y="268"/>
                                  <a:pt x="97" y="268"/>
                                  <a:pt x="90" y="267"/>
                                </a:cubicBezTo>
                                <a:cubicBezTo>
                                  <a:pt x="83" y="267"/>
                                  <a:pt x="76" y="267"/>
                                  <a:pt x="69" y="266"/>
                                </a:cubicBezTo>
                                <a:cubicBezTo>
                                  <a:pt x="61" y="265"/>
                                  <a:pt x="54" y="265"/>
                                  <a:pt x="47" y="264"/>
                                </a:cubicBezTo>
                                <a:cubicBezTo>
                                  <a:pt x="40" y="263"/>
                                  <a:pt x="33" y="262"/>
                                  <a:pt x="27" y="261"/>
                                </a:cubicBezTo>
                                <a:cubicBezTo>
                                  <a:pt x="22" y="260"/>
                                  <a:pt x="16" y="259"/>
                                  <a:pt x="12" y="259"/>
                                </a:cubicBezTo>
                                <a:cubicBezTo>
                                  <a:pt x="8" y="258"/>
                                  <a:pt x="6" y="257"/>
                                  <a:pt x="5" y="256"/>
                                </a:cubicBezTo>
                                <a:cubicBezTo>
                                  <a:pt x="3" y="254"/>
                                  <a:pt x="1" y="250"/>
                                  <a:pt x="1" y="243"/>
                                </a:cubicBezTo>
                                <a:cubicBezTo>
                                  <a:pt x="0" y="236"/>
                                  <a:pt x="0" y="226"/>
                                  <a:pt x="2" y="215"/>
                                </a:cubicBezTo>
                                <a:cubicBezTo>
                                  <a:pt x="3" y="208"/>
                                  <a:pt x="5" y="203"/>
                                  <a:pt x="10" y="199"/>
                                </a:cubicBezTo>
                                <a:cubicBezTo>
                                  <a:pt x="14" y="196"/>
                                  <a:pt x="19" y="193"/>
                                  <a:pt x="25" y="191"/>
                                </a:cubicBezTo>
                                <a:cubicBezTo>
                                  <a:pt x="31" y="189"/>
                                  <a:pt x="37" y="187"/>
                                  <a:pt x="43" y="186"/>
                                </a:cubicBezTo>
                                <a:cubicBezTo>
                                  <a:pt x="49" y="184"/>
                                  <a:pt x="55" y="182"/>
                                  <a:pt x="59" y="179"/>
                                </a:cubicBezTo>
                                <a:cubicBezTo>
                                  <a:pt x="63" y="176"/>
                                  <a:pt x="66" y="174"/>
                                  <a:pt x="68" y="172"/>
                                </a:cubicBezTo>
                                <a:cubicBezTo>
                                  <a:pt x="70" y="170"/>
                                  <a:pt x="71" y="168"/>
                                  <a:pt x="72" y="166"/>
                                </a:cubicBezTo>
                                <a:cubicBezTo>
                                  <a:pt x="73" y="164"/>
                                  <a:pt x="73" y="161"/>
                                  <a:pt x="73" y="159"/>
                                </a:cubicBezTo>
                                <a:cubicBezTo>
                                  <a:pt x="73" y="157"/>
                                  <a:pt x="73" y="154"/>
                                  <a:pt x="73" y="151"/>
                                </a:cubicBezTo>
                                <a:cubicBezTo>
                                  <a:pt x="73" y="147"/>
                                  <a:pt x="71" y="144"/>
                                  <a:pt x="69" y="141"/>
                                </a:cubicBezTo>
                                <a:cubicBezTo>
                                  <a:pt x="67" y="139"/>
                                  <a:pt x="64" y="137"/>
                                  <a:pt x="61" y="134"/>
                                </a:cubicBezTo>
                                <a:cubicBezTo>
                                  <a:pt x="59" y="133"/>
                                  <a:pt x="58" y="131"/>
                                  <a:pt x="57" y="129"/>
                                </a:cubicBezTo>
                                <a:cubicBezTo>
                                  <a:pt x="56" y="127"/>
                                  <a:pt x="55" y="124"/>
                                  <a:pt x="54" y="122"/>
                                </a:cubicBezTo>
                                <a:cubicBezTo>
                                  <a:pt x="53" y="120"/>
                                  <a:pt x="52" y="117"/>
                                  <a:pt x="51" y="114"/>
                                </a:cubicBezTo>
                                <a:cubicBezTo>
                                  <a:pt x="51" y="113"/>
                                  <a:pt x="50" y="113"/>
                                  <a:pt x="50" y="112"/>
                                </a:cubicBezTo>
                                <a:cubicBezTo>
                                  <a:pt x="49" y="111"/>
                                  <a:pt x="48" y="109"/>
                                  <a:pt x="48" y="108"/>
                                </a:cubicBezTo>
                                <a:cubicBezTo>
                                  <a:pt x="47" y="106"/>
                                  <a:pt x="46" y="104"/>
                                  <a:pt x="45" y="101"/>
                                </a:cubicBezTo>
                                <a:cubicBezTo>
                                  <a:pt x="44" y="97"/>
                                  <a:pt x="43" y="95"/>
                                  <a:pt x="43" y="92"/>
                                </a:cubicBezTo>
                                <a:cubicBezTo>
                                  <a:pt x="43" y="90"/>
                                  <a:pt x="43" y="88"/>
                                  <a:pt x="43" y="86"/>
                                </a:cubicBezTo>
                                <a:cubicBezTo>
                                  <a:pt x="43" y="84"/>
                                  <a:pt x="44" y="82"/>
                                  <a:pt x="45" y="81"/>
                                </a:cubicBezTo>
                                <a:cubicBezTo>
                                  <a:pt x="45" y="74"/>
                                  <a:pt x="45" y="67"/>
                                  <a:pt x="46" y="60"/>
                                </a:cubicBezTo>
                                <a:cubicBezTo>
                                  <a:pt x="47" y="55"/>
                                  <a:pt x="48" y="48"/>
                                  <a:pt x="50" y="42"/>
                                </a:cubicBezTo>
                                <a:cubicBezTo>
                                  <a:pt x="51" y="35"/>
                                  <a:pt x="54" y="29"/>
                                  <a:pt x="58" y="24"/>
                                </a:cubicBezTo>
                                <a:cubicBezTo>
                                  <a:pt x="62" y="19"/>
                                  <a:pt x="65" y="15"/>
                                  <a:pt x="69" y="12"/>
                                </a:cubicBezTo>
                                <a:cubicBezTo>
                                  <a:pt x="73" y="9"/>
                                  <a:pt x="78" y="6"/>
                                  <a:pt x="82" y="5"/>
                                </a:cubicBezTo>
                                <a:cubicBezTo>
                                  <a:pt x="86" y="3"/>
                                  <a:pt x="91" y="2"/>
                                  <a:pt x="95" y="1"/>
                                </a:cubicBezTo>
                                <a:cubicBezTo>
                                  <a:pt x="100" y="0"/>
                                  <a:pt x="104" y="0"/>
                                  <a:pt x="108" y="0"/>
                                </a:cubicBezTo>
                                <a:cubicBezTo>
                                  <a:pt x="113" y="0"/>
                                  <a:pt x="116" y="1"/>
                                  <a:pt x="119" y="2"/>
                                </a:cubicBezTo>
                                <a:cubicBezTo>
                                  <a:pt x="122" y="2"/>
                                  <a:pt x="124" y="3"/>
                                  <a:pt x="126" y="4"/>
                                </a:cubicBezTo>
                                <a:cubicBezTo>
                                  <a:pt x="128" y="5"/>
                                  <a:pt x="129" y="6"/>
                                  <a:pt x="130" y="8"/>
                                </a:cubicBezTo>
                                <a:cubicBezTo>
                                  <a:pt x="132" y="9"/>
                                  <a:pt x="133" y="10"/>
                                  <a:pt x="134" y="12"/>
                                </a:cubicBezTo>
                                <a:cubicBezTo>
                                  <a:pt x="140" y="12"/>
                                  <a:pt x="140" y="12"/>
                                  <a:pt x="140" y="12"/>
                                </a:cubicBezTo>
                                <a:cubicBezTo>
                                  <a:pt x="142" y="12"/>
                                  <a:pt x="143" y="12"/>
                                  <a:pt x="145" y="12"/>
                                </a:cubicBezTo>
                                <a:cubicBezTo>
                                  <a:pt x="147" y="13"/>
                                  <a:pt x="148" y="14"/>
                                  <a:pt x="150" y="15"/>
                                </a:cubicBezTo>
                                <a:cubicBezTo>
                                  <a:pt x="151" y="16"/>
                                  <a:pt x="153" y="18"/>
                                  <a:pt x="155" y="21"/>
                                </a:cubicBezTo>
                                <a:cubicBezTo>
                                  <a:pt x="160" y="27"/>
                                  <a:pt x="163" y="33"/>
                                  <a:pt x="165" y="40"/>
                                </a:cubicBezTo>
                                <a:cubicBezTo>
                                  <a:pt x="167" y="47"/>
                                  <a:pt x="169" y="53"/>
                                  <a:pt x="170" y="60"/>
                                </a:cubicBezTo>
                                <a:cubicBezTo>
                                  <a:pt x="171" y="67"/>
                                  <a:pt x="171" y="74"/>
                                  <a:pt x="171" y="81"/>
                                </a:cubicBezTo>
                                <a:cubicBezTo>
                                  <a:pt x="172" y="82"/>
                                  <a:pt x="172" y="83"/>
                                  <a:pt x="172" y="84"/>
                                </a:cubicBezTo>
                                <a:cubicBezTo>
                                  <a:pt x="173" y="86"/>
                                  <a:pt x="173" y="87"/>
                                  <a:pt x="173" y="89"/>
                                </a:cubicBezTo>
                                <a:cubicBezTo>
                                  <a:pt x="173" y="91"/>
                                  <a:pt x="173" y="94"/>
                                  <a:pt x="172" y="97"/>
                                </a:cubicBezTo>
                                <a:cubicBezTo>
                                  <a:pt x="172" y="100"/>
                                  <a:pt x="171" y="103"/>
                                  <a:pt x="171" y="106"/>
                                </a:cubicBezTo>
                                <a:cubicBezTo>
                                  <a:pt x="170" y="108"/>
                                  <a:pt x="169" y="110"/>
                                  <a:pt x="168" y="111"/>
                                </a:cubicBezTo>
                                <a:cubicBezTo>
                                  <a:pt x="167" y="112"/>
                                  <a:pt x="166" y="113"/>
                                  <a:pt x="165" y="114"/>
                                </a:cubicBezTo>
                                <a:cubicBezTo>
                                  <a:pt x="164" y="117"/>
                                  <a:pt x="163" y="120"/>
                                  <a:pt x="162" y="122"/>
                                </a:cubicBezTo>
                                <a:cubicBezTo>
                                  <a:pt x="161" y="124"/>
                                  <a:pt x="160" y="127"/>
                                  <a:pt x="159" y="129"/>
                                </a:cubicBezTo>
                                <a:cubicBezTo>
                                  <a:pt x="158" y="131"/>
                                  <a:pt x="157" y="133"/>
                                  <a:pt x="155" y="134"/>
                                </a:cubicBezTo>
                                <a:cubicBezTo>
                                  <a:pt x="152" y="137"/>
                                  <a:pt x="149" y="139"/>
                                  <a:pt x="147" y="141"/>
                                </a:cubicBezTo>
                                <a:cubicBezTo>
                                  <a:pt x="145" y="143"/>
                                  <a:pt x="143" y="146"/>
                                  <a:pt x="143" y="150"/>
                                </a:cubicBezTo>
                                <a:cubicBezTo>
                                  <a:pt x="142" y="153"/>
                                  <a:pt x="142" y="156"/>
                                  <a:pt x="142" y="158"/>
                                </a:cubicBezTo>
                                <a:cubicBezTo>
                                  <a:pt x="142" y="161"/>
                                  <a:pt x="143" y="164"/>
                                  <a:pt x="144" y="167"/>
                                </a:cubicBezTo>
                                <a:cubicBezTo>
                                  <a:pt x="146" y="170"/>
                                  <a:pt x="148" y="172"/>
                                  <a:pt x="150" y="175"/>
                                </a:cubicBezTo>
                                <a:cubicBezTo>
                                  <a:pt x="153" y="177"/>
                                  <a:pt x="157" y="179"/>
                                  <a:pt x="162" y="181"/>
                                </a:cubicBezTo>
                                <a:cubicBezTo>
                                  <a:pt x="167" y="183"/>
                                  <a:pt x="172" y="185"/>
                                  <a:pt x="177" y="186"/>
                                </a:cubicBezTo>
                                <a:cubicBezTo>
                                  <a:pt x="182" y="188"/>
                                  <a:pt x="187" y="189"/>
                                  <a:pt x="192" y="191"/>
                                </a:cubicBezTo>
                                <a:cubicBezTo>
                                  <a:pt x="197" y="193"/>
                                  <a:pt x="202" y="195"/>
                                  <a:pt x="205" y="198"/>
                                </a:cubicBezTo>
                                <a:cubicBezTo>
                                  <a:pt x="209" y="201"/>
                                  <a:pt x="212" y="205"/>
                                  <a:pt x="214" y="210"/>
                                </a:cubicBezTo>
                                <a:close/>
                                <a:moveTo>
                                  <a:pt x="120" y="200"/>
                                </a:moveTo>
                                <a:cubicBezTo>
                                  <a:pt x="121" y="199"/>
                                  <a:pt x="121" y="198"/>
                                  <a:pt x="120" y="196"/>
                                </a:cubicBezTo>
                                <a:cubicBezTo>
                                  <a:pt x="120" y="195"/>
                                  <a:pt x="119" y="194"/>
                                  <a:pt x="118" y="193"/>
                                </a:cubicBezTo>
                                <a:cubicBezTo>
                                  <a:pt x="117" y="192"/>
                                  <a:pt x="116" y="190"/>
                                  <a:pt x="115" y="189"/>
                                </a:cubicBezTo>
                                <a:cubicBezTo>
                                  <a:pt x="101" y="189"/>
                                  <a:pt x="101" y="189"/>
                                  <a:pt x="101" y="189"/>
                                </a:cubicBezTo>
                                <a:cubicBezTo>
                                  <a:pt x="100" y="190"/>
                                  <a:pt x="99" y="192"/>
                                  <a:pt x="98" y="193"/>
                                </a:cubicBezTo>
                                <a:cubicBezTo>
                                  <a:pt x="97" y="194"/>
                                  <a:pt x="97" y="195"/>
                                  <a:pt x="96" y="196"/>
                                </a:cubicBezTo>
                                <a:cubicBezTo>
                                  <a:pt x="96" y="197"/>
                                  <a:pt x="96" y="198"/>
                                  <a:pt x="96" y="199"/>
                                </a:cubicBezTo>
                                <a:cubicBezTo>
                                  <a:pt x="98" y="202"/>
                                  <a:pt x="99" y="204"/>
                                  <a:pt x="100" y="206"/>
                                </a:cubicBezTo>
                                <a:cubicBezTo>
                                  <a:pt x="101" y="208"/>
                                  <a:pt x="102" y="210"/>
                                  <a:pt x="103" y="211"/>
                                </a:cubicBezTo>
                                <a:cubicBezTo>
                                  <a:pt x="103" y="213"/>
                                  <a:pt x="102" y="215"/>
                                  <a:pt x="101" y="218"/>
                                </a:cubicBezTo>
                                <a:cubicBezTo>
                                  <a:pt x="101" y="222"/>
                                  <a:pt x="100" y="225"/>
                                  <a:pt x="99" y="228"/>
                                </a:cubicBezTo>
                                <a:cubicBezTo>
                                  <a:pt x="99" y="232"/>
                                  <a:pt x="98" y="235"/>
                                  <a:pt x="97" y="238"/>
                                </a:cubicBezTo>
                                <a:cubicBezTo>
                                  <a:pt x="97" y="241"/>
                                  <a:pt x="97" y="243"/>
                                  <a:pt x="97" y="245"/>
                                </a:cubicBezTo>
                                <a:cubicBezTo>
                                  <a:pt x="97" y="246"/>
                                  <a:pt x="97" y="247"/>
                                  <a:pt x="98" y="248"/>
                                </a:cubicBezTo>
                                <a:cubicBezTo>
                                  <a:pt x="99" y="250"/>
                                  <a:pt x="100" y="251"/>
                                  <a:pt x="101" y="252"/>
                                </a:cubicBezTo>
                                <a:cubicBezTo>
                                  <a:pt x="102" y="254"/>
                                  <a:pt x="103" y="255"/>
                                  <a:pt x="105" y="256"/>
                                </a:cubicBezTo>
                                <a:cubicBezTo>
                                  <a:pt x="106" y="257"/>
                                  <a:pt x="107" y="258"/>
                                  <a:pt x="108" y="258"/>
                                </a:cubicBezTo>
                                <a:cubicBezTo>
                                  <a:pt x="109" y="258"/>
                                  <a:pt x="110" y="257"/>
                                  <a:pt x="112" y="256"/>
                                </a:cubicBezTo>
                                <a:cubicBezTo>
                                  <a:pt x="113" y="255"/>
                                  <a:pt x="114" y="254"/>
                                  <a:pt x="115" y="253"/>
                                </a:cubicBezTo>
                                <a:cubicBezTo>
                                  <a:pt x="117" y="252"/>
                                  <a:pt x="118" y="250"/>
                                  <a:pt x="119" y="249"/>
                                </a:cubicBezTo>
                                <a:cubicBezTo>
                                  <a:pt x="120" y="247"/>
                                  <a:pt x="120" y="246"/>
                                  <a:pt x="120" y="245"/>
                                </a:cubicBezTo>
                                <a:cubicBezTo>
                                  <a:pt x="120" y="244"/>
                                  <a:pt x="120" y="242"/>
                                  <a:pt x="119" y="239"/>
                                </a:cubicBezTo>
                                <a:cubicBezTo>
                                  <a:pt x="119" y="236"/>
                                  <a:pt x="118" y="233"/>
                                  <a:pt x="117" y="230"/>
                                </a:cubicBezTo>
                                <a:cubicBezTo>
                                  <a:pt x="117" y="226"/>
                                  <a:pt x="116" y="223"/>
                                  <a:pt x="115" y="219"/>
                                </a:cubicBezTo>
                                <a:cubicBezTo>
                                  <a:pt x="114" y="216"/>
                                  <a:pt x="114" y="214"/>
                                  <a:pt x="113" y="212"/>
                                </a:cubicBezTo>
                                <a:cubicBezTo>
                                  <a:pt x="114" y="211"/>
                                  <a:pt x="115" y="209"/>
                                  <a:pt x="116" y="207"/>
                                </a:cubicBezTo>
                                <a:cubicBezTo>
                                  <a:pt x="117" y="206"/>
                                  <a:pt x="119" y="203"/>
                                  <a:pt x="120" y="200"/>
                                </a:cubicBezTo>
                                <a:close/>
                                <a:moveTo>
                                  <a:pt x="120" y="200"/>
                                </a:moveTo>
                                <a:cubicBezTo>
                                  <a:pt x="120" y="200"/>
                                  <a:pt x="120" y="200"/>
                                  <a:pt x="120" y="200"/>
                                </a:cubicBezTo>
                              </a:path>
                            </a:pathLst>
                          </a:custGeom>
                          <a:solidFill>
                            <a:srgbClr val="26262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2.9pt;margin-top:-16.85pt;height:14.1pt;width:14.1pt;z-index:-1150273536;mso-width-relative:page;mso-height-relative:page;" coordorigin="10369,5236" coordsize="282,282" o:gfxdata="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">
                <o:lock v:ext="edit" aspectratio="f"/>
                <v:shape id="_x0000_s1026" o:spid="_x0000_s1026" o:spt="3" type="#_x0000_t3" style="position:absolute;left:10369;top:5236;height:283;width:283;v-text-anchor:middle;" filled="f" stroked="t" coordsize="21600,21600" o:gfxdata="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3FHZb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o:spt="100" style="position:absolute;left:10446;top:5298;height:158;width:128;" fillcolor="#262626" filled="t" stroked="f" coordsize="217,268" o:gfxdata="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z4MUvQAA&#10;ANwAAAAPAAAAAAAAAAEAIAAAACIAAABkcnMvZG93bnJldi54bWxQSwECFAAUAAAACACHTuJAMy8F&#10;njsAAAA5AAAAEAAAAAAAAAABACAAAAAMAQAAZHJzL3NoYXBleG1sLnhtbFBLBQYAAAAABgAGAFsB&#10;AAC2AwAAAAA=&#10;" path="m214,210c214,212,215,216,216,220c216,224,217,228,217,233c217,237,216,241,216,245c215,248,214,251,212,253c211,255,209,256,205,257c201,258,196,260,190,261c184,262,177,263,170,264c163,265,155,265,148,266c141,267,133,267,126,268c119,268,113,268,108,268c103,268,97,268,90,267c83,267,76,267,69,266c61,265,54,265,47,264c40,263,33,262,27,261c22,260,16,259,12,259c8,258,6,257,5,256c3,254,1,250,1,243c0,236,0,226,2,215c3,208,5,203,10,199c14,196,19,193,25,191c31,189,37,187,43,186c49,184,55,182,59,179c63,176,66,174,68,172c70,170,71,168,72,166c73,164,73,161,73,159c73,157,73,154,73,151c73,147,71,144,69,141c67,139,64,137,61,134c59,133,58,131,57,129c56,127,55,124,54,122c53,120,52,117,51,114c51,113,50,113,50,112c49,111,48,109,48,108c47,106,46,104,45,101c44,97,43,95,43,92c43,90,43,88,43,86c43,84,44,82,45,81c45,74,45,67,46,60c47,55,48,48,50,42c51,35,54,29,58,24c62,19,65,15,69,12c73,9,78,6,82,5c86,3,91,2,95,1c100,0,104,0,108,0c113,0,116,1,119,2c122,2,124,3,126,4c128,5,129,6,130,8c132,9,133,10,134,12c140,12,140,12,140,12c142,12,143,12,145,12c147,13,148,14,150,15c151,16,153,18,155,21c160,27,163,33,165,40c167,47,169,53,170,60c171,67,171,74,171,81c172,82,172,83,172,84c173,86,173,87,173,89c173,91,173,94,172,97c172,100,171,103,171,106c170,108,169,110,168,111c167,112,166,113,165,114c164,117,163,120,162,122c161,124,160,127,159,129c158,131,157,133,155,134c152,137,149,139,147,141c145,143,143,146,143,150c142,153,142,156,142,158c142,161,143,164,144,167c146,170,148,172,150,175c153,177,157,179,162,181c167,183,172,185,177,186c182,188,187,189,192,191c197,193,202,195,205,198c209,201,212,205,214,210xm120,200c121,199,121,198,120,196c120,195,119,194,118,193c117,192,116,190,115,189c101,189,101,189,101,189c100,190,99,192,98,193c97,194,97,195,96,196c96,197,96,198,96,199c98,202,99,204,100,206c101,208,102,210,103,211c103,213,102,215,101,218c101,222,100,225,99,228c99,232,98,235,97,238c97,241,97,243,97,245c97,246,97,247,98,248c99,250,100,251,101,252c102,254,103,255,105,256c106,257,107,258,108,258c109,258,110,257,112,256c113,255,114,254,115,253c117,252,118,250,119,249c120,247,120,246,120,245c120,244,120,242,119,239c119,236,118,233,117,230c117,226,116,223,115,219c114,216,114,214,113,212c114,211,115,209,116,207c117,206,119,203,120,200xm120,200c120,200,120,200,120,200e">
                  <v:path o:connectlocs="232287,235874;232287,262678;220458,275544;182818,283049;135501,287338;96786,286265;50544,283049;12904,277688;1075,260534;10754,213359;46242,199421;73127,184410;78504,170472;74202,151174;61298,138308;54845,122225;51619,115792;46242,98638;48393,86844;53770,45030;74202,12865;102163,1072;127973,2144;139802,8577;150556,12865;161310,16082;177441,42886;183894,86844;186045,95421;183894,113648;177441,122225;170989,138308;158084,151174;152707,169400;161310,187627;190346,199421;220458,212287;129048,214431;126897,206926;108615,202637;103238,210142;107540,220864;108615,233730;104314,255173;105389,265894;112917,274472;120445,274472;127973,266967;127973,256245;123671,234802;124747,221936;129048,214431" o:connectangles="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3144692736" behindDoc="0" locked="0" layoutInCell="1" allowOverlap="1">
                <wp:simplePos x="0" y="0"/>
                <wp:positionH relativeFrom="column">
                  <wp:posOffset>-671830</wp:posOffset>
                </wp:positionH>
                <wp:positionV relativeFrom="paragraph">
                  <wp:posOffset>132715</wp:posOffset>
                </wp:positionV>
                <wp:extent cx="179070" cy="179070"/>
                <wp:effectExtent l="6350" t="6350" r="17780" b="1778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070" cy="179070"/>
                          <a:chOff x="9991" y="4562"/>
                          <a:chExt cx="282" cy="282"/>
                        </a:xfrm>
                      </wpg:grpSpPr>
                      <wps:wsp>
                        <wps:cNvPr id="25" name="椭圆 25"/>
                        <wps:cNvSpPr/>
                        <wps:spPr>
                          <a:xfrm>
                            <a:off x="9991" y="4562"/>
                            <a:ext cx="283" cy="283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5" name="电话1 337"/>
                        <wps:cNvSpPr>
                          <a:spLocks noChangeAspect="1"/>
                        </wps:cNvSpPr>
                        <wps:spPr bwMode="auto">
                          <a:xfrm>
                            <a:off x="10072" y="4626"/>
                            <a:ext cx="120" cy="154"/>
                          </a:xfrm>
                          <a:custGeom>
                            <a:avLst/>
                            <a:gdLst>
                              <a:gd name="T0" fmla="*/ 29 w 1978606"/>
                              <a:gd name="T1" fmla="*/ 0 h 3092264"/>
                              <a:gd name="T2" fmla="*/ 34 w 1978606"/>
                              <a:gd name="T3" fmla="*/ 6 h 3092264"/>
                              <a:gd name="T4" fmla="*/ 41 w 1978606"/>
                              <a:gd name="T5" fmla="*/ 33 h 3092264"/>
                              <a:gd name="T6" fmla="*/ 39 w 1978606"/>
                              <a:gd name="T7" fmla="*/ 41 h 3092264"/>
                              <a:gd name="T8" fmla="*/ 26 w 1978606"/>
                              <a:gd name="T9" fmla="*/ 49 h 3092264"/>
                              <a:gd name="T10" fmla="*/ 51 w 1978606"/>
                              <a:gd name="T11" fmla="*/ 107 h 3092264"/>
                              <a:gd name="T12" fmla="*/ 63 w 1978606"/>
                              <a:gd name="T13" fmla="*/ 99 h 3092264"/>
                              <a:gd name="T14" fmla="*/ 71 w 1978606"/>
                              <a:gd name="T15" fmla="*/ 100 h 3092264"/>
                              <a:gd name="T16" fmla="*/ 91 w 1978606"/>
                              <a:gd name="T17" fmla="*/ 121 h 3092264"/>
                              <a:gd name="T18" fmla="*/ 92 w 1978606"/>
                              <a:gd name="T19" fmla="*/ 129 h 3092264"/>
                              <a:gd name="T20" fmla="*/ 80 w 1978606"/>
                              <a:gd name="T21" fmla="*/ 148 h 3092264"/>
                              <a:gd name="T22" fmla="*/ 70 w 1978606"/>
                              <a:gd name="T23" fmla="*/ 150 h 3092264"/>
                              <a:gd name="T24" fmla="*/ 0 w 1978606"/>
                              <a:gd name="T25" fmla="*/ 9 h 3092264"/>
                              <a:gd name="T26" fmla="*/ 8 w 1978606"/>
                              <a:gd name="T27" fmla="*/ 2 h 3092264"/>
                              <a:gd name="T28" fmla="*/ 29 w 1978606"/>
                              <a:gd name="T29" fmla="*/ 0 h 3092264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</a:gdLst>
                            <a:ahLst/>
                            <a:cxnLst>
                              <a:cxn ang="T30">
                                <a:pos x="T0" y="T1"/>
                              </a:cxn>
                              <a:cxn ang="T31">
                                <a:pos x="T2" y="T3"/>
                              </a:cxn>
                              <a:cxn ang="T32">
                                <a:pos x="T4" y="T5"/>
                              </a:cxn>
                              <a:cxn ang="T33">
                                <a:pos x="T6" y="T7"/>
                              </a:cxn>
                              <a:cxn ang="T34">
                                <a:pos x="T8" y="T9"/>
                              </a:cxn>
                              <a:cxn ang="T35">
                                <a:pos x="T10" y="T11"/>
                              </a:cxn>
                              <a:cxn ang="T36">
                                <a:pos x="T12" y="T13"/>
                              </a:cxn>
                              <a:cxn ang="T37">
                                <a:pos x="T14" y="T15"/>
                              </a:cxn>
                              <a:cxn ang="T38">
                                <a:pos x="T16" y="T17"/>
                              </a:cxn>
                              <a:cxn ang="T39">
                                <a:pos x="T18" y="T19"/>
                              </a:cxn>
                              <a:cxn ang="T40">
                                <a:pos x="T20" y="T21"/>
                              </a:cxn>
                              <a:cxn ang="T41">
                                <a:pos x="T22" y="T23"/>
                              </a:cxn>
                              <a:cxn ang="T42">
                                <a:pos x="T24" y="T25"/>
                              </a:cxn>
                              <a:cxn ang="T43">
                                <a:pos x="T26" y="T27"/>
                              </a:cxn>
                              <a:cxn ang="T44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978606" h="3092264">
                                <a:moveTo>
                                  <a:pt x="608252" y="0"/>
                                </a:moveTo>
                                <a:cubicBezTo>
                                  <a:pt x="675547" y="0"/>
                                  <a:pt x="697978" y="44800"/>
                                  <a:pt x="720410" y="112000"/>
                                </a:cubicBezTo>
                                <a:cubicBezTo>
                                  <a:pt x="787705" y="291200"/>
                                  <a:pt x="832568" y="492800"/>
                                  <a:pt x="877432" y="672000"/>
                                </a:cubicBezTo>
                                <a:cubicBezTo>
                                  <a:pt x="899864" y="761601"/>
                                  <a:pt x="877432" y="806401"/>
                                  <a:pt x="832568" y="828801"/>
                                </a:cubicBezTo>
                                <a:cubicBezTo>
                                  <a:pt x="742842" y="896001"/>
                                  <a:pt x="653115" y="940801"/>
                                  <a:pt x="563388" y="985601"/>
                                </a:cubicBezTo>
                                <a:cubicBezTo>
                                  <a:pt x="563388" y="1388801"/>
                                  <a:pt x="675547" y="1747202"/>
                                  <a:pt x="1079317" y="2172802"/>
                                </a:cubicBezTo>
                                <a:cubicBezTo>
                                  <a:pt x="1169044" y="2105602"/>
                                  <a:pt x="1270188" y="2055228"/>
                                  <a:pt x="1337349" y="2010428"/>
                                </a:cubicBezTo>
                                <a:cubicBezTo>
                                  <a:pt x="1404510" y="1965628"/>
                                  <a:pt x="1454947" y="1993602"/>
                                  <a:pt x="1505519" y="2038402"/>
                                </a:cubicBezTo>
                                <a:cubicBezTo>
                                  <a:pt x="1640109" y="2172802"/>
                                  <a:pt x="1797131" y="2307202"/>
                                  <a:pt x="1931721" y="2464003"/>
                                </a:cubicBezTo>
                                <a:cubicBezTo>
                                  <a:pt x="1976584" y="2508803"/>
                                  <a:pt x="1999016" y="2576003"/>
                                  <a:pt x="1954153" y="2620803"/>
                                </a:cubicBezTo>
                                <a:cubicBezTo>
                                  <a:pt x="1864426" y="2755203"/>
                                  <a:pt x="1797131" y="2867203"/>
                                  <a:pt x="1707404" y="3001603"/>
                                </a:cubicBezTo>
                                <a:cubicBezTo>
                                  <a:pt x="1640109" y="3113603"/>
                                  <a:pt x="1572814" y="3113603"/>
                                  <a:pt x="1483087" y="3046403"/>
                                </a:cubicBezTo>
                                <a:cubicBezTo>
                                  <a:pt x="496093" y="2329602"/>
                                  <a:pt x="-42267" y="1568002"/>
                                  <a:pt x="2596" y="179200"/>
                                </a:cubicBezTo>
                                <a:cubicBezTo>
                                  <a:pt x="2596" y="89600"/>
                                  <a:pt x="25028" y="44800"/>
                                  <a:pt x="159618" y="44800"/>
                                </a:cubicBezTo>
                                <a:cubicBezTo>
                                  <a:pt x="294208" y="22400"/>
                                  <a:pt x="451230" y="0"/>
                                  <a:pt x="60825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2.9pt;margin-top:10.45pt;height:14.1pt;width:14.1pt;z-index:-1150274560;mso-width-relative:page;mso-height-relative:page;" coordorigin="9991,4562" coordsize="282,282" o:gfxdata="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">
                <o:lock v:ext="edit" aspectratio="f"/>
                <v:shape id="_x0000_s1026" o:spid="_x0000_s1026" o:spt="3" type="#_x0000_t3" style="position:absolute;left:9991;top:4562;height:283;width:283;v-text-anchor:middle;" filled="f" stroked="t" coordsize="21600,21600" o:gfxdata="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sUu0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电话1 337" o:spid="_x0000_s1026" o:spt="100" style="position:absolute;left:10072;top:4626;height:154;width:120;v-text-anchor:middle;" fillcolor="#000000 [3213]" filled="t" stroked="f" coordsize="1978606,3092264" o:gfxdata="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8mKqO8AAAA&#10;3AAAAA8AAAAAAAAAAQAgAAAAIgAAAGRycy9kb3ducmV2LnhtbFBLAQIUABQAAAAIAIdO4kAzLwWe&#10;OwAAADkAAAAQAAAAAAAAAAEAIAAAAAsBAABkcnMvc2hhcGV4bWwueG1sUEsFBgAAAAAGAAYAWwEA&#10;ALUDAAAAAA==&#10;" path="m608252,0c675547,0,697978,44800,720410,112000c787705,291200,832568,492800,877432,672000c899864,761601,877432,806401,832568,828801c742842,896001,653115,940801,563388,985601c563388,1388801,675547,1747202,1079317,2172802c1169044,2105602,1270188,2055228,1337349,2010428c1404510,1965628,1454947,1993602,1505519,2038402c1640109,2172802,1797131,2307202,1931721,2464003c1976584,2508803,1999016,2576003,1954153,2620803c1864426,2755203,1797131,2867203,1707404,3001603c1640109,3113603,1572814,3113603,1483087,3046403c496093,2329602,-42267,1568002,2596,179200c2596,89600,25028,44800,159618,44800c294208,22400,451230,0,608252,0xe">
                  <v:path o:connectlocs="0,0;0,0;0,0;0,0;0,0;0,0;0,0;0,0;0,0;0,0;0,0;0,0;0,0;0,0;0,0" o:connectangles="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sz w:val="24"/>
        </w:rPr>
        <w:drawing>
          <wp:anchor distT="0" distB="0" distL="114300" distR="114300" simplePos="0" relativeHeight="3144666112" behindDoc="0" locked="0" layoutInCell="1" allowOverlap="1">
            <wp:simplePos x="0" y="0"/>
            <wp:positionH relativeFrom="column">
              <wp:posOffset>4999355</wp:posOffset>
            </wp:positionH>
            <wp:positionV relativeFrom="paragraph">
              <wp:posOffset>-649605</wp:posOffset>
            </wp:positionV>
            <wp:extent cx="1150620" cy="1421765"/>
            <wp:effectExtent l="0" t="0" r="11430" b="6985"/>
            <wp:wrapNone/>
            <wp:docPr id="81" name="图片 81" descr="L)X88E4]4AIDS~YICIYUUZ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81" descr="L)X88E4]4AIDS~YICIYUUZ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50620" cy="1421765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43118592" behindDoc="0" locked="0" layoutInCell="1" allowOverlap="1">
                <wp:simplePos x="0" y="0"/>
                <wp:positionH relativeFrom="column">
                  <wp:posOffset>3359785</wp:posOffset>
                </wp:positionH>
                <wp:positionV relativeFrom="paragraph">
                  <wp:posOffset>-459105</wp:posOffset>
                </wp:positionV>
                <wp:extent cx="1311275" cy="50292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46735" y="248920"/>
                          <a:ext cx="1311275" cy="502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0" w:lineRule="exact"/>
                              <w:jc w:val="center"/>
                              <w:textAlignment w:val="auto"/>
                              <w:rPr>
                                <w:rFonts w:hint="default" w:ascii="方正粗黑宋简体" w:hAnsi="方正粗黑宋简体" w:eastAsia="方正粗黑宋简体" w:cs="方正粗黑宋简体"/>
                                <w:sz w:val="44"/>
                                <w:szCs w:val="5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粗黑宋简体" w:hAnsi="方正粗黑宋简体" w:eastAsia="方正粗黑宋简体" w:cs="方正粗黑宋简体"/>
                                <w:sz w:val="44"/>
                                <w:szCs w:val="52"/>
                                <w:lang w:val="en-US" w:eastAsia="zh-CN"/>
                              </w:rPr>
                              <w:t>金佳丽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4.55pt;margin-top:-36.15pt;height:39.6pt;width:103.25pt;z-index:-1851848704;mso-width-relative:page;mso-height-relative:page;" filled="f" stroked="f" coordsize="21600,21600" o:gfxdata="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ZoYTdsAAAAJAQAADwAAAAAAAAABACAAAAAiAAAAZHJzL2Rvd25yZXYueG1sUEsBAhQA&#10;FAAAAAgAh07iQIS7XYsoAgAAJAQAAA4AAAAAAAAAAQAgAAAAKg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00" w:lineRule="exact"/>
                        <w:jc w:val="center"/>
                        <w:textAlignment w:val="auto"/>
                        <w:rPr>
                          <w:rFonts w:hint="default" w:ascii="方正粗黑宋简体" w:hAnsi="方正粗黑宋简体" w:eastAsia="方正粗黑宋简体" w:cs="方正粗黑宋简体"/>
                          <w:sz w:val="44"/>
                          <w:szCs w:val="52"/>
                          <w:lang w:val="en-US" w:eastAsia="zh-CN"/>
                        </w:rPr>
                      </w:pPr>
                      <w:r>
                        <w:rPr>
                          <w:rFonts w:hint="eastAsia" w:ascii="方正粗黑宋简体" w:hAnsi="方正粗黑宋简体" w:eastAsia="方正粗黑宋简体" w:cs="方正粗黑宋简体"/>
                          <w:sz w:val="44"/>
                          <w:szCs w:val="52"/>
                          <w:lang w:val="en-US" w:eastAsia="zh-CN"/>
                        </w:rPr>
                        <w:t>金佳丽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144688640" behindDoc="1" locked="0" layoutInCell="1" allowOverlap="1">
                <wp:simplePos x="0" y="0"/>
                <wp:positionH relativeFrom="column">
                  <wp:posOffset>-804545</wp:posOffset>
                </wp:positionH>
                <wp:positionV relativeFrom="paragraph">
                  <wp:posOffset>-827405</wp:posOffset>
                </wp:positionV>
                <wp:extent cx="635" cy="10079990"/>
                <wp:effectExtent l="6350" t="0" r="18415" b="381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6855" y="150495"/>
                          <a:ext cx="635" cy="1007999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3.35pt;margin-top:-65.15pt;height:793.7pt;width:0.05pt;z-index:-1653595136;mso-width-relative:page;mso-height-relative:page;" filled="f" stroked="t" coordsize="21600,21600" o:gfxdata="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TduBu2wAAAA8BAAAPAAAAAAAA&#10;AAEAIAAAACIAAABkcnMvZG93bnJldi54bWxQSwECFAAUAAAACACHTuJAwOaM+NYBAABxAwAADgAA&#10;AAAAAAABACAAAAAqAQAAZHJzL2Uyb0RvYy54bWxQSwUGAAAAAAYABgBZAQAAcg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443087872" behindDoc="0" locked="0" layoutInCell="1" allowOverlap="1">
                <wp:simplePos x="0" y="0"/>
                <wp:positionH relativeFrom="column">
                  <wp:posOffset>1937385</wp:posOffset>
                </wp:positionH>
                <wp:positionV relativeFrom="paragraph">
                  <wp:posOffset>95250</wp:posOffset>
                </wp:positionV>
                <wp:extent cx="155575" cy="167005"/>
                <wp:effectExtent l="0" t="0" r="15875" b="4445"/>
                <wp:wrapNone/>
                <wp:docPr id="155" name="Freeform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 flipH="1">
                          <a:off x="0" y="0"/>
                          <a:ext cx="155575" cy="167005"/>
                        </a:xfrm>
                        <a:custGeom>
                          <a:avLst/>
                          <a:gdLst>
                            <a:gd name="T0" fmla="*/ 104 w 104"/>
                            <a:gd name="T1" fmla="*/ 56 h 130"/>
                            <a:gd name="T2" fmla="*/ 53 w 104"/>
                            <a:gd name="T3" fmla="*/ 130 h 130"/>
                            <a:gd name="T4" fmla="*/ 2 w 104"/>
                            <a:gd name="T5" fmla="*/ 67 h 130"/>
                            <a:gd name="T6" fmla="*/ 0 w 104"/>
                            <a:gd name="T7" fmla="*/ 51 h 130"/>
                            <a:gd name="T8" fmla="*/ 52 w 104"/>
                            <a:gd name="T9" fmla="*/ 0 h 130"/>
                            <a:gd name="T10" fmla="*/ 104 w 104"/>
                            <a:gd name="T11" fmla="*/ 51 h 130"/>
                            <a:gd name="T12" fmla="*/ 104 w 104"/>
                            <a:gd name="T13" fmla="*/ 56 h 130"/>
                            <a:gd name="T14" fmla="*/ 52 w 104"/>
                            <a:gd name="T15" fmla="*/ 19 h 130"/>
                            <a:gd name="T16" fmla="*/ 23 w 104"/>
                            <a:gd name="T17" fmla="*/ 47 h 130"/>
                            <a:gd name="T18" fmla="*/ 52 w 104"/>
                            <a:gd name="T19" fmla="*/ 75 h 130"/>
                            <a:gd name="T20" fmla="*/ 81 w 104"/>
                            <a:gd name="T21" fmla="*/ 47 h 130"/>
                            <a:gd name="T22" fmla="*/ 52 w 104"/>
                            <a:gd name="T23" fmla="*/ 19 h 130"/>
                            <a:gd name="T24" fmla="*/ 52 w 104"/>
                            <a:gd name="T25" fmla="*/ 19 h 130"/>
                            <a:gd name="T26" fmla="*/ 52 w 104"/>
                            <a:gd name="T27" fmla="*/ 19 h 1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104" h="130">
                              <a:moveTo>
                                <a:pt x="104" y="56"/>
                              </a:moveTo>
                              <a:cubicBezTo>
                                <a:pt x="102" y="101"/>
                                <a:pt x="53" y="130"/>
                                <a:pt x="53" y="130"/>
                              </a:cubicBezTo>
                              <a:cubicBezTo>
                                <a:pt x="53" y="130"/>
                                <a:pt x="10" y="105"/>
                                <a:pt x="2" y="67"/>
                              </a:cubicBezTo>
                              <a:cubicBezTo>
                                <a:pt x="0" y="62"/>
                                <a:pt x="0" y="56"/>
                                <a:pt x="0" y="51"/>
                              </a:cubicBezTo>
                              <a:cubicBezTo>
                                <a:pt x="0" y="23"/>
                                <a:pt x="23" y="0"/>
                                <a:pt x="52" y="0"/>
                              </a:cubicBezTo>
                              <a:cubicBezTo>
                                <a:pt x="81" y="0"/>
                                <a:pt x="104" y="23"/>
                                <a:pt x="104" y="51"/>
                              </a:cubicBezTo>
                              <a:cubicBezTo>
                                <a:pt x="104" y="53"/>
                                <a:pt x="104" y="55"/>
                                <a:pt x="104" y="56"/>
                              </a:cubicBezTo>
                              <a:close/>
                              <a:moveTo>
                                <a:pt x="52" y="19"/>
                              </a:moveTo>
                              <a:cubicBezTo>
                                <a:pt x="36" y="19"/>
                                <a:pt x="23" y="31"/>
                                <a:pt x="23" y="47"/>
                              </a:cubicBezTo>
                              <a:cubicBezTo>
                                <a:pt x="23" y="63"/>
                                <a:pt x="36" y="75"/>
                                <a:pt x="52" y="75"/>
                              </a:cubicBezTo>
                              <a:cubicBezTo>
                                <a:pt x="68" y="75"/>
                                <a:pt x="81" y="63"/>
                                <a:pt x="81" y="47"/>
                              </a:cubicBezTo>
                              <a:cubicBezTo>
                                <a:pt x="81" y="31"/>
                                <a:pt x="68" y="19"/>
                                <a:pt x="52" y="19"/>
                              </a:cubicBezTo>
                              <a:close/>
                              <a:moveTo>
                                <a:pt x="52" y="19"/>
                              </a:moveTo>
                              <a:cubicBezTo>
                                <a:pt x="52" y="19"/>
                                <a:pt x="52" y="19"/>
                                <a:pt x="52" y="19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77" o:spid="_x0000_s1026" o:spt="100" style="position:absolute;left:0pt;flip:x;margin-left:152.55pt;margin-top:7.5pt;height:13.15pt;width:12.25pt;z-index:-1851879424;mso-width-relative:page;mso-height-relative:page;" fillcolor="#FFFFFF [3212]" filled="t" stroked="f" coordsize="104,130" o:gfxdata="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" path="m104,56c102,101,53,130,53,130c53,130,10,105,2,67c0,62,0,56,0,51c0,23,23,0,52,0c81,0,104,23,104,51c104,53,104,55,104,56xm52,19c36,19,23,31,23,47c23,63,36,75,52,75c68,75,81,63,81,47c81,31,68,19,52,19xm52,19c52,19,52,19,52,19e">
                <v:path o:connectlocs="155575,71940;79283,167005;2991,86071;0,65517;77787,0;155575,65517;155575,71940;77787,24408;34406,60378;77787,96349;121168,60378;77787,24408;77787,24408;77787,24408" o:connectangles="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144696832" behindDoc="0" locked="0" layoutInCell="1" allowOverlap="1">
                <wp:simplePos x="0" y="0"/>
                <wp:positionH relativeFrom="column">
                  <wp:posOffset>-574675</wp:posOffset>
                </wp:positionH>
                <wp:positionV relativeFrom="paragraph">
                  <wp:posOffset>123825</wp:posOffset>
                </wp:positionV>
                <wp:extent cx="933450" cy="329565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329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jc w:val="distribute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28"/>
                                <w:szCs w:val="3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28"/>
                                <w:szCs w:val="3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教育经历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5.25pt;margin-top:9.75pt;height:25.95pt;width:73.5pt;z-index:-1150270464;mso-width-relative:page;mso-height-relative:page;" filled="f" stroked="f" coordsize="21600,21600" o:gfxdata="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B4h0djZAAAA&#10;CAEAAA8AAAAAAAAAAQAgAAAAIgAAAGRycy9kb3ducmV2LnhtbFBLAQIUABQAAAAIAIdO4kAYCfaK&#10;HAIAABkEAAAOAAAAAAAAAAEAIAAAACgBAABkcnMvZTJvRG9jLnhtbFBLBQYAAAAABgAGAFkBAAC2&#10;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jc w:val="distribute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28"/>
                          <w:szCs w:val="36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28"/>
                          <w:szCs w:val="36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教育经历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144678400" behindDoc="0" locked="0" layoutInCell="1" allowOverlap="1">
                <wp:simplePos x="0" y="0"/>
                <wp:positionH relativeFrom="column">
                  <wp:posOffset>-974725</wp:posOffset>
                </wp:positionH>
                <wp:positionV relativeFrom="paragraph">
                  <wp:posOffset>122555</wp:posOffset>
                </wp:positionV>
                <wp:extent cx="1555115" cy="502285"/>
                <wp:effectExtent l="0" t="0" r="6985" b="5715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5115" cy="502285"/>
                          <a:chOff x="6672" y="3668"/>
                          <a:chExt cx="2449" cy="791"/>
                        </a:xfrm>
                      </wpg:grpSpPr>
                      <wpg:grpSp>
                        <wpg:cNvPr id="35" name="组合 35"/>
                        <wpg:cNvGrpSpPr/>
                        <wpg:grpSpPr>
                          <a:xfrm>
                            <a:off x="6683" y="3668"/>
                            <a:ext cx="2438" cy="488"/>
                            <a:chOff x="6743" y="3678"/>
                            <a:chExt cx="2438" cy="488"/>
                          </a:xfrm>
                        </wpg:grpSpPr>
                        <wps:wsp>
                          <wps:cNvPr id="66" name="矩形 16"/>
                          <wps:cNvSpPr/>
                          <wps:spPr>
                            <a:xfrm>
                              <a:off x="6743" y="3680"/>
                              <a:ext cx="2160" cy="486"/>
                            </a:xfrm>
                            <a:prstGeom prst="rect">
                              <a:avLst/>
                            </a:prstGeom>
                            <a:solidFill>
                              <a:srgbClr val="E0CFC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7" name="等腰三角形 19"/>
                          <wps:cNvSpPr/>
                          <wps:spPr>
                            <a:xfrm>
                              <a:off x="8603" y="3678"/>
                              <a:ext cx="579" cy="488"/>
                            </a:xfrm>
                            <a:prstGeom prst="triangle">
                              <a:avLst/>
                            </a:prstGeom>
                            <a:solidFill>
                              <a:srgbClr val="E0CFC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68" name="直角三角形 22"/>
                        <wps:cNvSpPr/>
                        <wps:spPr>
                          <a:xfrm rot="10800000">
                            <a:off x="6672" y="4159"/>
                            <a:ext cx="261" cy="301"/>
                          </a:xfrm>
                          <a:prstGeom prst="rtTriangl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6.75pt;margin-top:9.65pt;height:39.55pt;width:122.45pt;z-index:-1150288896;mso-width-relative:page;mso-height-relative:page;" coordorigin="6672,3668" coordsize="2449,791" o:gfxdata="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">
                <o:lock v:ext="edit" aspectratio="f"/>
                <v:group id="_x0000_s1026" o:spid="_x0000_s1026" o:spt="203" style="position:absolute;left:6683;top:3668;height:488;width:2438;" coordorigin="6743,3678" coordsize="2438,488" o:gfxdata="UEsDBAoAAAAAAIdO4kAAAAAAAAAAAAAAAAAEAAAAZHJzL1BLAwQUAAAACACHTuJAqcxu7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X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cxu7b0AAADbAAAADwAAAAAAAAABACAAAAAiAAAAZHJzL2Rvd25yZXYueG1s&#10;UEsBAhQAFAAAAAgAh07iQDMvBZ47AAAAOQAAABUAAAAAAAAAAQAgAAAADAEAAGRycy9ncm91cHNo&#10;YXBleG1sLnhtbFBLBQYAAAAABgAGAGABAADJAwAAAAA=&#10;">
                  <o:lock v:ext="edit" aspectratio="f"/>
                  <v:rect id="矩形 16" o:spid="_x0000_s1026" o:spt="1" style="position:absolute;left:6743;top:3680;height:486;width:2160;v-text-anchor:middle;" fillcolor="#E0CFCA" filled="t" stroked="f" coordsize="21600,21600" o:gfxdata="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jsxi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等腰三角形 19" o:spid="_x0000_s1026" o:spt="5" type="#_x0000_t5" style="position:absolute;left:8603;top:3678;height:488;width:579;v-text-anchor:middle;" fillcolor="#E0CFCA" filled="t" stroked="f" coordsize="21600,21600" o:gfxdata="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m5Kvr4A&#10;AADbAAAADwAAAAAAAAABACAAAAAiAAAAZHJzL2Rvd25yZXYueG1sUEsBAhQAFAAAAAgAh07iQDMv&#10;BZ47AAAAOQAAABAAAAAAAAAAAQAgAAAADQEAAGRycy9zaGFwZXhtbC54bWxQSwUGAAAAAAYABgBb&#10;AQAAtwMAAAAA&#10;" adj="10800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直角三角形 22" o:spid="_x0000_s1026" o:spt="6" type="#_x0000_t6" style="position:absolute;left:6672;top:4159;height:301;width:261;rotation:11796480f;v-text-anchor:middle;" fillcolor="#000000 [3213]" filled="t" stroked="f" coordsize="21600,21600" o:gfxdata="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uykq6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144697856" behindDoc="0" locked="0" layoutInCell="1" allowOverlap="1">
                <wp:simplePos x="0" y="0"/>
                <wp:positionH relativeFrom="column">
                  <wp:posOffset>-781050</wp:posOffset>
                </wp:positionH>
                <wp:positionV relativeFrom="paragraph">
                  <wp:posOffset>8890</wp:posOffset>
                </wp:positionV>
                <wp:extent cx="220345" cy="153670"/>
                <wp:effectExtent l="0" t="0" r="8255" b="12065"/>
                <wp:wrapNone/>
                <wp:docPr id="139" name="任意多边形 1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20345" cy="15367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rgbClr val="262626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61.5pt;margin-top:0.7pt;height:12.1pt;width:17.35pt;z-index:-1150269440;mso-width-relative:page;mso-height-relative:page;" fillcolor="#262626" filled="t" stroked="f" coordsize="263,184" o:gfxdata="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>
      <w:pPr>
        <w:rPr>
          <w:sz w:val="21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443147264" behindDoc="0" locked="0" layoutInCell="1" allowOverlap="1">
                <wp:simplePos x="0" y="0"/>
                <wp:positionH relativeFrom="column">
                  <wp:posOffset>-600710</wp:posOffset>
                </wp:positionH>
                <wp:positionV relativeFrom="paragraph">
                  <wp:posOffset>100965</wp:posOffset>
                </wp:positionV>
                <wp:extent cx="6687820" cy="1191895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56260" y="3455670"/>
                          <a:ext cx="6687820" cy="1191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1"/>
                                <w:szCs w:val="21"/>
                                <w:lang w:val="en-US" w:eastAsia="zh-CN"/>
                              </w:rPr>
                              <w:t>17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1"/>
                                <w:szCs w:val="21"/>
                              </w:rPr>
                              <w:t>.09----20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1"/>
                                <w:szCs w:val="21"/>
                                <w:lang w:val="en-US" w:eastAsia="zh-CN"/>
                              </w:rPr>
                              <w:t>21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1"/>
                                <w:szCs w:val="21"/>
                              </w:rPr>
                              <w:t xml:space="preserve">.06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                 宁夏师范学院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1"/>
                                <w:szCs w:val="21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1"/>
                                <w:szCs w:val="21"/>
                                <w:lang w:val="en-US" w:eastAsia="zh-CN"/>
                              </w:rPr>
                              <w:t>网络工程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auto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EF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EF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主修课程：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EF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计算机网络、组网工程、计算机组成原理、数据结构、操作系统、通信原理、软件工程、数据库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80" w:lineRule="auto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EF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EF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网络安全技术、互联网编程、物联网开发技术、高级语言程序设计等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7.3pt;margin-top:7.95pt;height:93.85pt;width:526.6pt;z-index:-1851820032;mso-width-relative:page;mso-height-relative:page;" filled="f" stroked="f" coordsize="21600,21600" o:gfxdata="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FFZjW9sAAAAKAQAADwAAAAAAAAABACAAAAAiAAAAZHJzL2Rvd25yZXYueG1sUEsBAhQA&#10;FAAAAAgAh07iQGRNu/UoAgAAJgQAAA4AAAAAAAAAAQAgAAAAKg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1"/>
                          <w:szCs w:val="21"/>
                          <w:lang w:val="en-US" w:eastAsia="zh-CN"/>
                        </w:rPr>
                        <w:t>17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1"/>
                          <w:szCs w:val="21"/>
                        </w:rPr>
                        <w:t>.09----20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1"/>
                          <w:szCs w:val="21"/>
                          <w:lang w:val="en-US" w:eastAsia="zh-CN"/>
                        </w:rPr>
                        <w:t>21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1"/>
                          <w:szCs w:val="21"/>
                        </w:rPr>
                        <w:t xml:space="preserve">.06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1"/>
                          <w:szCs w:val="21"/>
                          <w:lang w:val="en-US" w:eastAsia="zh-CN"/>
                        </w:rPr>
                        <w:t xml:space="preserve">                      宁夏师范学院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1"/>
                          <w:szCs w:val="21"/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1"/>
                          <w:szCs w:val="21"/>
                          <w:lang w:val="en-US" w:eastAsia="zh-CN"/>
                        </w:rPr>
                        <w:t xml:space="preserve">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1"/>
                          <w:szCs w:val="21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1"/>
                          <w:szCs w:val="21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1"/>
                          <w:szCs w:val="21"/>
                          <w:lang w:val="en-US" w:eastAsia="zh-CN"/>
                        </w:rPr>
                        <w:t>网络工程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auto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EF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EF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主修课程：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EF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计算机网络、组网工程、计算机组成原理、数据结构、操作系统、通信原理、软件工程、数据库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80" w:lineRule="auto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EF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EF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网络安全技术、互联网编程、物联网开发技术、高级语言程序设计等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-776605</wp:posOffset>
                </wp:positionH>
                <wp:positionV relativeFrom="paragraph">
                  <wp:posOffset>162560</wp:posOffset>
                </wp:positionV>
                <wp:extent cx="212090" cy="220980"/>
                <wp:effectExtent l="0" t="0" r="0" b="10795"/>
                <wp:wrapNone/>
                <wp:docPr id="3" name="Freeform 1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211789" cy="220983"/>
                        </a:xfrm>
                        <a:custGeom>
                          <a:avLst/>
                          <a:gdLst>
                            <a:gd name="T0" fmla="*/ 2844 w 2885"/>
                            <a:gd name="T1" fmla="*/ 2362 h 2830"/>
                            <a:gd name="T2" fmla="*/ 1976 w 2885"/>
                            <a:gd name="T3" fmla="*/ 1480 h 2830"/>
                            <a:gd name="T4" fmla="*/ 1828 w 2885"/>
                            <a:gd name="T5" fmla="*/ 1480 h 2830"/>
                            <a:gd name="T6" fmla="*/ 1765 w 2885"/>
                            <a:gd name="T7" fmla="*/ 1538 h 2830"/>
                            <a:gd name="T8" fmla="*/ 1615 w 2885"/>
                            <a:gd name="T9" fmla="*/ 1386 h 2830"/>
                            <a:gd name="T10" fmla="*/ 1867 w 2885"/>
                            <a:gd name="T11" fmla="*/ 1129 h 2830"/>
                            <a:gd name="T12" fmla="*/ 2511 w 2885"/>
                            <a:gd name="T13" fmla="*/ 989 h 2830"/>
                            <a:gd name="T14" fmla="*/ 2638 w 2885"/>
                            <a:gd name="T15" fmla="*/ 334 h 2830"/>
                            <a:gd name="T16" fmla="*/ 2279 w 2885"/>
                            <a:gd name="T17" fmla="*/ 686 h 2830"/>
                            <a:gd name="T18" fmla="*/ 2149 w 2885"/>
                            <a:gd name="T19" fmla="*/ 686 h 2830"/>
                            <a:gd name="T20" fmla="*/ 1996 w 2885"/>
                            <a:gd name="T21" fmla="*/ 534 h 2830"/>
                            <a:gd name="T22" fmla="*/ 1996 w 2885"/>
                            <a:gd name="T23" fmla="*/ 403 h 2830"/>
                            <a:gd name="T24" fmla="*/ 2338 w 2885"/>
                            <a:gd name="T25" fmla="*/ 63 h 2830"/>
                            <a:gd name="T26" fmla="*/ 1742 w 2885"/>
                            <a:gd name="T27" fmla="*/ 220 h 2830"/>
                            <a:gd name="T28" fmla="*/ 1607 w 2885"/>
                            <a:gd name="T29" fmla="*/ 873 h 2830"/>
                            <a:gd name="T30" fmla="*/ 1366 w 2885"/>
                            <a:gd name="T31" fmla="*/ 1143 h 2830"/>
                            <a:gd name="T32" fmla="*/ 1350 w 2885"/>
                            <a:gd name="T33" fmla="*/ 1143 h 2830"/>
                            <a:gd name="T34" fmla="*/ 565 w 2885"/>
                            <a:gd name="T35" fmla="*/ 352 h 2830"/>
                            <a:gd name="T36" fmla="*/ 541 w 2885"/>
                            <a:gd name="T37" fmla="*/ 190 h 2830"/>
                            <a:gd name="T38" fmla="*/ 414 w 2885"/>
                            <a:gd name="T39" fmla="*/ 68 h 2830"/>
                            <a:gd name="T40" fmla="*/ 174 w 2885"/>
                            <a:gd name="T41" fmla="*/ 309 h 2830"/>
                            <a:gd name="T42" fmla="*/ 301 w 2885"/>
                            <a:gd name="T43" fmla="*/ 430 h 2830"/>
                            <a:gd name="T44" fmla="*/ 467 w 2885"/>
                            <a:gd name="T45" fmla="*/ 455 h 2830"/>
                            <a:gd name="T46" fmla="*/ 1232 w 2885"/>
                            <a:gd name="T47" fmla="*/ 1230 h 2830"/>
                            <a:gd name="T48" fmla="*/ 1248 w 2885"/>
                            <a:gd name="T49" fmla="*/ 1257 h 2830"/>
                            <a:gd name="T50" fmla="*/ 245 w 2885"/>
                            <a:gd name="T51" fmla="*/ 2170 h 2830"/>
                            <a:gd name="T52" fmla="*/ 114 w 2885"/>
                            <a:gd name="T53" fmla="*/ 2302 h 2830"/>
                            <a:gd name="T54" fmla="*/ 114 w 2885"/>
                            <a:gd name="T55" fmla="*/ 2716 h 2830"/>
                            <a:gd name="T56" fmla="*/ 529 w 2885"/>
                            <a:gd name="T57" fmla="*/ 2716 h 2830"/>
                            <a:gd name="T58" fmla="*/ 660 w 2885"/>
                            <a:gd name="T59" fmla="*/ 2585 h 2830"/>
                            <a:gd name="T60" fmla="*/ 1506 w 2885"/>
                            <a:gd name="T61" fmla="*/ 1517 h 2830"/>
                            <a:gd name="T62" fmla="*/ 1644 w 2885"/>
                            <a:gd name="T63" fmla="*/ 1657 h 2830"/>
                            <a:gd name="T64" fmla="*/ 1568 w 2885"/>
                            <a:gd name="T65" fmla="*/ 1743 h 2830"/>
                            <a:gd name="T66" fmla="*/ 1568 w 2885"/>
                            <a:gd name="T67" fmla="*/ 1891 h 2830"/>
                            <a:gd name="T68" fmla="*/ 2431 w 2885"/>
                            <a:gd name="T69" fmla="*/ 2762 h 2830"/>
                            <a:gd name="T70" fmla="*/ 2578 w 2885"/>
                            <a:gd name="T71" fmla="*/ 2762 h 2830"/>
                            <a:gd name="T72" fmla="*/ 2844 w 2885"/>
                            <a:gd name="T73" fmla="*/ 2510 h 2830"/>
                            <a:gd name="T74" fmla="*/ 2844 w 2885"/>
                            <a:gd name="T75" fmla="*/ 2362 h 2830"/>
                            <a:gd name="T76" fmla="*/ 453 w 2885"/>
                            <a:gd name="T77" fmla="*/ 2498 h 2830"/>
                            <a:gd name="T78" fmla="*/ 323 w 2885"/>
                            <a:gd name="T79" fmla="*/ 2498 h 2830"/>
                            <a:gd name="T80" fmla="*/ 323 w 2885"/>
                            <a:gd name="T81" fmla="*/ 2367 h 2830"/>
                            <a:gd name="T82" fmla="*/ 453 w 2885"/>
                            <a:gd name="T83" fmla="*/ 2367 h 2830"/>
                            <a:gd name="T84" fmla="*/ 453 w 2885"/>
                            <a:gd name="T85" fmla="*/ 2498 h 2830"/>
                            <a:gd name="T86" fmla="*/ 2548 w 2885"/>
                            <a:gd name="T87" fmla="*/ 2631 h 2830"/>
                            <a:gd name="T88" fmla="*/ 2485 w 2885"/>
                            <a:gd name="T89" fmla="*/ 2631 h 2830"/>
                            <a:gd name="T90" fmla="*/ 1712 w 2885"/>
                            <a:gd name="T91" fmla="*/ 1820 h 2830"/>
                            <a:gd name="T92" fmla="*/ 1712 w 2885"/>
                            <a:gd name="T93" fmla="*/ 1757 h 2830"/>
                            <a:gd name="T94" fmla="*/ 1775 w 2885"/>
                            <a:gd name="T95" fmla="*/ 1757 h 2830"/>
                            <a:gd name="T96" fmla="*/ 2548 w 2885"/>
                            <a:gd name="T97" fmla="*/ 2569 h 2830"/>
                            <a:gd name="T98" fmla="*/ 2548 w 2885"/>
                            <a:gd name="T99" fmla="*/ 2631 h 2830"/>
                            <a:gd name="T100" fmla="*/ 2708 w 2885"/>
                            <a:gd name="T101" fmla="*/ 2471 h 2830"/>
                            <a:gd name="T102" fmla="*/ 2645 w 2885"/>
                            <a:gd name="T103" fmla="*/ 2471 h 2830"/>
                            <a:gd name="T104" fmla="*/ 1872 w 2885"/>
                            <a:gd name="T105" fmla="*/ 1659 h 2830"/>
                            <a:gd name="T106" fmla="*/ 1872 w 2885"/>
                            <a:gd name="T107" fmla="*/ 1596 h 2830"/>
                            <a:gd name="T108" fmla="*/ 1935 w 2885"/>
                            <a:gd name="T109" fmla="*/ 1596 h 2830"/>
                            <a:gd name="T110" fmla="*/ 2708 w 2885"/>
                            <a:gd name="T111" fmla="*/ 2408 h 2830"/>
                            <a:gd name="T112" fmla="*/ 2708 w 2885"/>
                            <a:gd name="T113" fmla="*/ 2471 h 28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</a:cxnLst>
                          <a:rect l="0" t="0" r="r" b="b"/>
                          <a:pathLst>
                            <a:path w="2885" h="2830">
                              <a:moveTo>
                                <a:pt x="2844" y="2362"/>
                              </a:moveTo>
                              <a:cubicBezTo>
                                <a:pt x="1976" y="1480"/>
                                <a:pt x="1976" y="1480"/>
                                <a:pt x="1976" y="1480"/>
                              </a:cubicBezTo>
                              <a:cubicBezTo>
                                <a:pt x="1935" y="1439"/>
                                <a:pt x="1869" y="1439"/>
                                <a:pt x="1828" y="1480"/>
                              </a:cubicBezTo>
                              <a:cubicBezTo>
                                <a:pt x="1765" y="1538"/>
                                <a:pt x="1765" y="1538"/>
                                <a:pt x="1765" y="1538"/>
                              </a:cubicBezTo>
                              <a:cubicBezTo>
                                <a:pt x="1615" y="1386"/>
                                <a:pt x="1615" y="1386"/>
                                <a:pt x="1615" y="1386"/>
                              </a:cubicBezTo>
                              <a:cubicBezTo>
                                <a:pt x="1615" y="1386"/>
                                <a:pt x="1855" y="1123"/>
                                <a:pt x="1867" y="1129"/>
                              </a:cubicBezTo>
                              <a:cubicBezTo>
                                <a:pt x="2122" y="1242"/>
                                <a:pt x="2303" y="1191"/>
                                <a:pt x="2511" y="989"/>
                              </a:cubicBezTo>
                              <a:cubicBezTo>
                                <a:pt x="2694" y="806"/>
                                <a:pt x="2733" y="542"/>
                                <a:pt x="2638" y="334"/>
                              </a:cubicBezTo>
                              <a:cubicBezTo>
                                <a:pt x="2279" y="686"/>
                                <a:pt x="2279" y="686"/>
                                <a:pt x="2279" y="686"/>
                              </a:cubicBezTo>
                              <a:cubicBezTo>
                                <a:pt x="2243" y="722"/>
                                <a:pt x="2184" y="722"/>
                                <a:pt x="2149" y="686"/>
                              </a:cubicBezTo>
                              <a:cubicBezTo>
                                <a:pt x="1996" y="534"/>
                                <a:pt x="1996" y="534"/>
                                <a:pt x="1996" y="534"/>
                              </a:cubicBezTo>
                              <a:cubicBezTo>
                                <a:pt x="1960" y="498"/>
                                <a:pt x="1960" y="439"/>
                                <a:pt x="1996" y="403"/>
                              </a:cubicBezTo>
                              <a:cubicBezTo>
                                <a:pt x="2338" y="63"/>
                                <a:pt x="2338" y="63"/>
                                <a:pt x="2338" y="63"/>
                              </a:cubicBezTo>
                              <a:cubicBezTo>
                                <a:pt x="2141" y="0"/>
                                <a:pt x="1908" y="54"/>
                                <a:pt x="1742" y="220"/>
                              </a:cubicBezTo>
                              <a:cubicBezTo>
                                <a:pt x="1471" y="480"/>
                                <a:pt x="1513" y="666"/>
                                <a:pt x="1607" y="873"/>
                              </a:cubicBezTo>
                              <a:cubicBezTo>
                                <a:pt x="1610" y="882"/>
                                <a:pt x="1366" y="1143"/>
                                <a:pt x="1366" y="1143"/>
                              </a:cubicBezTo>
                              <a:cubicBezTo>
                                <a:pt x="1350" y="1143"/>
                                <a:pt x="1350" y="1143"/>
                                <a:pt x="1350" y="1143"/>
                              </a:cubicBezTo>
                              <a:cubicBezTo>
                                <a:pt x="565" y="352"/>
                                <a:pt x="565" y="352"/>
                                <a:pt x="565" y="352"/>
                              </a:cubicBezTo>
                              <a:cubicBezTo>
                                <a:pt x="565" y="352"/>
                                <a:pt x="600" y="249"/>
                                <a:pt x="541" y="190"/>
                              </a:cubicBezTo>
                              <a:cubicBezTo>
                                <a:pt x="414" y="68"/>
                                <a:pt x="414" y="68"/>
                                <a:pt x="414" y="68"/>
                              </a:cubicBezTo>
                              <a:cubicBezTo>
                                <a:pt x="174" y="309"/>
                                <a:pt x="174" y="309"/>
                                <a:pt x="174" y="309"/>
                              </a:cubicBezTo>
                              <a:cubicBezTo>
                                <a:pt x="301" y="430"/>
                                <a:pt x="301" y="430"/>
                                <a:pt x="301" y="430"/>
                              </a:cubicBezTo>
                              <a:cubicBezTo>
                                <a:pt x="301" y="430"/>
                                <a:pt x="397" y="489"/>
                                <a:pt x="467" y="455"/>
                              </a:cubicBezTo>
                              <a:cubicBezTo>
                                <a:pt x="1232" y="1230"/>
                                <a:pt x="1232" y="1230"/>
                                <a:pt x="1232" y="1230"/>
                              </a:cubicBezTo>
                              <a:cubicBezTo>
                                <a:pt x="1248" y="1257"/>
                                <a:pt x="1248" y="1257"/>
                                <a:pt x="1248" y="1257"/>
                              </a:cubicBezTo>
                              <a:cubicBezTo>
                                <a:pt x="245" y="2170"/>
                                <a:pt x="245" y="2170"/>
                                <a:pt x="245" y="2170"/>
                              </a:cubicBezTo>
                              <a:cubicBezTo>
                                <a:pt x="114" y="2302"/>
                                <a:pt x="114" y="2302"/>
                                <a:pt x="114" y="2302"/>
                              </a:cubicBezTo>
                              <a:cubicBezTo>
                                <a:pt x="0" y="2416"/>
                                <a:pt x="0" y="2602"/>
                                <a:pt x="114" y="2716"/>
                              </a:cubicBezTo>
                              <a:cubicBezTo>
                                <a:pt x="229" y="2830"/>
                                <a:pt x="414" y="2830"/>
                                <a:pt x="529" y="2716"/>
                              </a:cubicBezTo>
                              <a:cubicBezTo>
                                <a:pt x="660" y="2585"/>
                                <a:pt x="660" y="2585"/>
                                <a:pt x="660" y="2585"/>
                              </a:cubicBezTo>
                              <a:cubicBezTo>
                                <a:pt x="660" y="2585"/>
                                <a:pt x="1248" y="1824"/>
                                <a:pt x="1506" y="1517"/>
                              </a:cubicBezTo>
                              <a:cubicBezTo>
                                <a:pt x="1644" y="1657"/>
                                <a:pt x="1644" y="1657"/>
                                <a:pt x="1644" y="1657"/>
                              </a:cubicBezTo>
                              <a:cubicBezTo>
                                <a:pt x="1568" y="1743"/>
                                <a:pt x="1568" y="1743"/>
                                <a:pt x="1568" y="1743"/>
                              </a:cubicBezTo>
                              <a:cubicBezTo>
                                <a:pt x="1527" y="1784"/>
                                <a:pt x="1527" y="1850"/>
                                <a:pt x="1568" y="1891"/>
                              </a:cubicBezTo>
                              <a:cubicBezTo>
                                <a:pt x="2431" y="2762"/>
                                <a:pt x="2431" y="2762"/>
                                <a:pt x="2431" y="2762"/>
                              </a:cubicBezTo>
                              <a:cubicBezTo>
                                <a:pt x="2471" y="2803"/>
                                <a:pt x="2538" y="2803"/>
                                <a:pt x="2578" y="2762"/>
                              </a:cubicBezTo>
                              <a:cubicBezTo>
                                <a:pt x="2844" y="2510"/>
                                <a:pt x="2844" y="2510"/>
                                <a:pt x="2844" y="2510"/>
                              </a:cubicBezTo>
                              <a:cubicBezTo>
                                <a:pt x="2885" y="2469"/>
                                <a:pt x="2885" y="2402"/>
                                <a:pt x="2844" y="2362"/>
                              </a:cubicBezTo>
                              <a:close/>
                              <a:moveTo>
                                <a:pt x="453" y="2498"/>
                              </a:moveTo>
                              <a:cubicBezTo>
                                <a:pt x="418" y="2534"/>
                                <a:pt x="359" y="2534"/>
                                <a:pt x="323" y="2498"/>
                              </a:cubicBezTo>
                              <a:cubicBezTo>
                                <a:pt x="287" y="2462"/>
                                <a:pt x="287" y="2403"/>
                                <a:pt x="323" y="2367"/>
                              </a:cubicBezTo>
                              <a:cubicBezTo>
                                <a:pt x="359" y="2331"/>
                                <a:pt x="418" y="2331"/>
                                <a:pt x="453" y="2367"/>
                              </a:cubicBezTo>
                              <a:cubicBezTo>
                                <a:pt x="489" y="2403"/>
                                <a:pt x="489" y="2462"/>
                                <a:pt x="453" y="2498"/>
                              </a:cubicBezTo>
                              <a:close/>
                              <a:moveTo>
                                <a:pt x="2548" y="2631"/>
                              </a:moveTo>
                              <a:cubicBezTo>
                                <a:pt x="2530" y="2648"/>
                                <a:pt x="2502" y="2648"/>
                                <a:pt x="2485" y="2631"/>
                              </a:cubicBezTo>
                              <a:cubicBezTo>
                                <a:pt x="1712" y="1820"/>
                                <a:pt x="1712" y="1820"/>
                                <a:pt x="1712" y="1820"/>
                              </a:cubicBezTo>
                              <a:cubicBezTo>
                                <a:pt x="1695" y="1802"/>
                                <a:pt x="1695" y="1774"/>
                                <a:pt x="1712" y="1757"/>
                              </a:cubicBezTo>
                              <a:cubicBezTo>
                                <a:pt x="1729" y="1740"/>
                                <a:pt x="1757" y="1740"/>
                                <a:pt x="1775" y="1757"/>
                              </a:cubicBezTo>
                              <a:cubicBezTo>
                                <a:pt x="2548" y="2569"/>
                                <a:pt x="2548" y="2569"/>
                                <a:pt x="2548" y="2569"/>
                              </a:cubicBezTo>
                              <a:cubicBezTo>
                                <a:pt x="2565" y="2586"/>
                                <a:pt x="2565" y="2614"/>
                                <a:pt x="2548" y="2631"/>
                              </a:cubicBezTo>
                              <a:close/>
                              <a:moveTo>
                                <a:pt x="2708" y="2471"/>
                              </a:moveTo>
                              <a:cubicBezTo>
                                <a:pt x="2691" y="2488"/>
                                <a:pt x="2663" y="2488"/>
                                <a:pt x="2645" y="2471"/>
                              </a:cubicBezTo>
                              <a:cubicBezTo>
                                <a:pt x="1872" y="1659"/>
                                <a:pt x="1872" y="1659"/>
                                <a:pt x="1872" y="1659"/>
                              </a:cubicBezTo>
                              <a:cubicBezTo>
                                <a:pt x="1855" y="1642"/>
                                <a:pt x="1855" y="1614"/>
                                <a:pt x="1872" y="1596"/>
                              </a:cubicBezTo>
                              <a:cubicBezTo>
                                <a:pt x="1890" y="1579"/>
                                <a:pt x="1918" y="1579"/>
                                <a:pt x="1935" y="1596"/>
                              </a:cubicBezTo>
                              <a:cubicBezTo>
                                <a:pt x="2708" y="2408"/>
                                <a:pt x="2708" y="2408"/>
                                <a:pt x="2708" y="2408"/>
                              </a:cubicBezTo>
                              <a:cubicBezTo>
                                <a:pt x="2726" y="2425"/>
                                <a:pt x="2726" y="2453"/>
                                <a:pt x="2708" y="2471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19" o:spid="_x0000_s1026" o:spt="100" style="position:absolute;left:0pt;margin-left:-61.15pt;margin-top:12.8pt;height:17.4pt;width:16.7pt;z-index:251658240;mso-width-relative:page;mso-height-relative:page;" fillcolor="#000000 [3213]" filled="t" stroked="f" coordsize="2885,2830" o:gfxdata="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" path="m2844,2362c1976,1480,1976,1480,1976,1480c1935,1439,1869,1439,1828,1480c1765,1538,1765,1538,1765,1538c1615,1386,1615,1386,1615,1386c1615,1386,1855,1123,1867,1129c2122,1242,2303,1191,2511,989c2694,806,2733,542,2638,334c2279,686,2279,686,2279,686c2243,722,2184,722,2149,686c1996,534,1996,534,1996,534c1960,498,1960,439,1996,403c2338,63,2338,63,2338,63c2141,0,1908,54,1742,220c1471,480,1513,666,1607,873c1610,882,1366,1143,1366,1143c1350,1143,1350,1143,1350,1143c565,352,565,352,565,352c565,352,600,249,541,190c414,68,414,68,414,68c174,309,174,309,174,309c301,430,301,430,301,430c301,430,397,489,467,455c1232,1230,1232,1230,1232,1230c1248,1257,1248,1257,1248,1257c245,2170,245,2170,245,2170c114,2302,114,2302,114,2302c0,2416,0,2602,114,2716c229,2830,414,2830,529,2716c660,2585,660,2585,660,2585c660,2585,1248,1824,1506,1517c1644,1657,1644,1657,1644,1657c1568,1743,1568,1743,1568,1743c1527,1784,1527,1850,1568,1891c2431,2762,2431,2762,2431,2762c2471,2803,2538,2803,2578,2762c2844,2510,2844,2510,2844,2510c2885,2469,2885,2402,2844,2362xm453,2498c418,2534,359,2534,323,2498c287,2462,287,2403,323,2367c359,2331,418,2331,453,2367c489,2403,489,2462,453,2498xm2548,2631c2530,2648,2502,2648,2485,2631c1712,1820,1712,1820,1712,1820c1695,1802,1695,1774,1712,1757c1729,1740,1757,1740,1775,1757c2548,2569,2548,2569,2548,2569c2565,2586,2565,2614,2548,2631xm2708,2471c2691,2488,2663,2488,2645,2471c1872,1659,1872,1659,1872,1659c1855,1642,1855,1614,1872,1596c1890,1579,1918,1579,1935,1596c2708,2408,2708,2408,2708,2408c2726,2425,2726,2453,2708,2471xe">
                <v:path o:connectlocs="208779,184438;145058,115567;134194,115567;129569,120096;118557,108227;137057,88158;184333,77226;193656,26080;167302,53566;157758,53566;146527,41697;146527,31468;171633,4919;127880,17178;117970,68168;100278,89252;99104,89252;41476,27486;39715,14836;30391,5309;12773,24128;22096,33576;34282,35529;90441,96045;91616,98153;17985,169446;8368,179753;8368,212081;38834,212081;48450,201851;110556,118456;120686,129388;115107,136103;115107,147660;178460,215673;189252,215673;208779,195995;208779,184438;33254,195058;23711,195058;23711,184829;33254,184829;33254,195058;187049,205443;182424,205443;125678,142116;125678,137196;130303,137196;187049,200602;187049,205443;198795,192950;194170,192950;137424,129544;137424,124625;142049,124625;198795,188030;198795,192950" o:connectangles="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44696832" behindDoc="0" locked="0" layoutInCell="1" allowOverlap="1">
                <wp:simplePos x="0" y="0"/>
                <wp:positionH relativeFrom="column">
                  <wp:posOffset>-574675</wp:posOffset>
                </wp:positionH>
                <wp:positionV relativeFrom="paragraph">
                  <wp:posOffset>124460</wp:posOffset>
                </wp:positionV>
                <wp:extent cx="933450" cy="298450"/>
                <wp:effectExtent l="0" t="0" r="0" b="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jc w:val="distribute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专业技能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5.25pt;margin-top:9.8pt;height:23.5pt;width:73.5pt;z-index:-1150270464;mso-width-relative:page;mso-height-relative:page;" filled="f" stroked="f" coordsize="21600,21600" o:gfxdata="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Ps8KFnYAAAA&#10;CAEAAA8AAAAAAAAAAQAgAAAAIgAAAGRycy9kb3ducmV2LnhtbFBLAQIUABQAAAAIAIdO4kCWHT4y&#10;HQIAABkEAAAOAAAAAAAAAAEAIAAAACcBAABkcnMvZTJvRG9jLnhtbFBLBQYAAAAABgAGAFkBAAC2&#10;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jc w:val="distribute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144678400" behindDoc="0" locked="0" layoutInCell="1" allowOverlap="1">
                <wp:simplePos x="0" y="0"/>
                <wp:positionH relativeFrom="column">
                  <wp:posOffset>-962025</wp:posOffset>
                </wp:positionH>
                <wp:positionV relativeFrom="paragraph">
                  <wp:posOffset>123825</wp:posOffset>
                </wp:positionV>
                <wp:extent cx="1555115" cy="502285"/>
                <wp:effectExtent l="0" t="0" r="6985" b="5715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5115" cy="502285"/>
                          <a:chOff x="6672" y="3668"/>
                          <a:chExt cx="2449" cy="791"/>
                        </a:xfrm>
                      </wpg:grpSpPr>
                      <wpg:grpSp>
                        <wpg:cNvPr id="39" name="组合 35"/>
                        <wpg:cNvGrpSpPr/>
                        <wpg:grpSpPr>
                          <a:xfrm>
                            <a:off x="6683" y="3668"/>
                            <a:ext cx="2438" cy="488"/>
                            <a:chOff x="6743" y="3678"/>
                            <a:chExt cx="2438" cy="488"/>
                          </a:xfrm>
                        </wpg:grpSpPr>
                        <wps:wsp>
                          <wps:cNvPr id="42" name="矩形 16"/>
                          <wps:cNvSpPr/>
                          <wps:spPr>
                            <a:xfrm>
                              <a:off x="6743" y="3680"/>
                              <a:ext cx="2160" cy="486"/>
                            </a:xfrm>
                            <a:prstGeom prst="rect">
                              <a:avLst/>
                            </a:prstGeom>
                            <a:solidFill>
                              <a:srgbClr val="E0CFC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3" name="等腰三角形 19"/>
                          <wps:cNvSpPr/>
                          <wps:spPr>
                            <a:xfrm>
                              <a:off x="8603" y="3678"/>
                              <a:ext cx="579" cy="488"/>
                            </a:xfrm>
                            <a:prstGeom prst="triangle">
                              <a:avLst/>
                            </a:prstGeom>
                            <a:solidFill>
                              <a:srgbClr val="E0CFC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4" name="直角三角形 22"/>
                        <wps:cNvSpPr/>
                        <wps:spPr>
                          <a:xfrm rot="10800000">
                            <a:off x="6672" y="4159"/>
                            <a:ext cx="261" cy="301"/>
                          </a:xfrm>
                          <a:prstGeom prst="rtTriangl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5.75pt;margin-top:9.75pt;height:39.55pt;width:122.45pt;z-index:-1150288896;mso-width-relative:page;mso-height-relative:page;" coordorigin="6672,3668" coordsize="2449,791" o:gfxdata="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">
                <o:lock v:ext="edit" aspectratio="f"/>
                <v:group id="组合 35" o:spid="_x0000_s1026" o:spt="203" style="position:absolute;left:6683;top:3668;height:488;width:2438;" coordorigin="6743,3678" coordsize="2438,488" o:gfxdata="UEsDBAoAAAAAAIdO4kAAAAAAAAAAAAAAAAAEAAAAZHJzL1BLAwQUAAAACACHTuJAKIFk6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skU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KIFk6L0AAADbAAAADwAAAAAAAAABACAAAAAiAAAAZHJzL2Rvd25yZXYueG1s&#10;UEsBAhQAFAAAAAgAh07iQDMvBZ47AAAAOQAAABUAAAAAAAAAAQAgAAAADAEAAGRycy9ncm91cHNo&#10;YXBleG1sLnhtbFBLBQYAAAAABgAGAGABAADJAwAAAAA=&#10;">
                  <o:lock v:ext="edit" aspectratio="f"/>
                  <v:rect id="矩形 16" o:spid="_x0000_s1026" o:spt="1" style="position:absolute;left:6743;top:3680;height:486;width:2160;v-text-anchor:middle;" fillcolor="#E0CFCA" filled="t" stroked="f" coordsize="21600,21600" o:gfxdata="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AJYB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等腰三角形 19" o:spid="_x0000_s1026" o:spt="5" type="#_x0000_t5" style="position:absolute;left:8603;top:3678;height:488;width:579;v-text-anchor:middle;" fillcolor="#E0CFCA" filled="t" stroked="f" coordsize="21600,21600" o:gfxdata="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4BDdvQAA&#10;ANsAAAAPAAAAAAAAAAEAIAAAACIAAABkcnMvZG93bnJldi54bWxQSwECFAAUAAAACACHTuJAMy8F&#10;njsAAAA5AAAAEAAAAAAAAAABACAAAAAMAQAAZHJzL3NoYXBleG1sLnhtbFBLBQYAAAAABgAGAFsB&#10;AAC2AwAAAAA=&#10;" adj="10800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直角三角形 22" o:spid="_x0000_s1026" o:spt="6" type="#_x0000_t6" style="position:absolute;left:6672;top:4159;height:301;width:261;rotation:11796480f;v-text-anchor:middle;" fillcolor="#000000 [3213]" filled="t" stroked="f" coordsize="21600,21600" o:gfxdata="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Mhzf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443127808" behindDoc="0" locked="0" layoutInCell="1" allowOverlap="1">
                <wp:simplePos x="0" y="0"/>
                <wp:positionH relativeFrom="column">
                  <wp:posOffset>-600710</wp:posOffset>
                </wp:positionH>
                <wp:positionV relativeFrom="paragraph">
                  <wp:posOffset>73660</wp:posOffset>
                </wp:positionV>
                <wp:extent cx="6746240" cy="2468880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6240" cy="2468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Java SE基础：熟练掌握java常用包，多线程，反射，集合框架相关知识。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Sprig相关：对loc，Aop等概念有深入认识，熟练使用Spring boot进行微服务项目开发，并对Spring Boot的原理有一定的理解。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数据库相关：熟悉使用Mysql数据库及其数据库管理工具Naviat。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熟练使用Git和GitHub。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熟练使用常用的shell命令，在阿里云上部署和运行了自己的博客，Git仓库。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熟悉计算机网络原理，网络基础知识扎实。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7.3pt;margin-top:5.8pt;height:194.4pt;width:531.2pt;z-index:-1851839488;mso-width-relative:page;mso-height-relative:page;" filled="f" stroked="f" coordsize="21600,21600" o:gfxdata="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LL1&#10;4gnbAAAACgEAAA8AAAAAAAAAAQAgAAAAIgAAAGRycy9kb3ducmV2LnhtbFBLAQIUABQAAAAIAIdO&#10;4kBBko/wIAIAABsEAAAOAAAAAAAAAAEAIAAAACo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Java SE基础：熟练掌握java常用包，多线程，反射，集合框架相关知识。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Sprig相关：对loc，Aop等概念有深入认识，熟练使用Spring boot进行微服务项目开发，并对Spring Boot的原理有一定的理解。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数据库相关：熟悉使用Mysql数据库及其数据库管理工具Naviat。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熟练使用Git和GitHub。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熟练使用常用的shell命令，在阿里云上部署和运行了自己的博客，Git仓库。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熟悉计算机网络原理，网络基础知识扎实。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Chars="0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  <w:r>
        <w:rPr>
          <w:rFonts w:hint="eastAsia"/>
          <w:sz w:val="21"/>
          <w:lang w:val="en-US" w:eastAsia="zh-CN"/>
        </w:rPr>
        <w:t xml:space="preserve"> </w: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443127808" behindDoc="0" locked="0" layoutInCell="1" allowOverlap="1">
                <wp:simplePos x="0" y="0"/>
                <wp:positionH relativeFrom="column">
                  <wp:posOffset>6088380</wp:posOffset>
                </wp:positionH>
                <wp:positionV relativeFrom="paragraph">
                  <wp:posOffset>53340</wp:posOffset>
                </wp:positionV>
                <wp:extent cx="187960" cy="332105"/>
                <wp:effectExtent l="0" t="0" r="0" b="0"/>
                <wp:wrapNone/>
                <wp:docPr id="65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87960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default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flip:x;margin-left:479.4pt;margin-top:4.2pt;height:26.15pt;width:14.8pt;z-index:-1851839488;mso-width-relative:page;mso-height-relative:page;" filled="f" stroked="f" coordsize="21600,21600" o:gfxdata="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JOSl&#10;l9YAAAAIAQAADwAAAAAAAAABACAAAAAiAAAAZHJzL2Rvd25yZXYueG1sUEsBAhQAFAAAAAgAh07i&#10;QAa8J8EkAgAAIwQAAA4AAAAAAAAAAQAgAAAAJQ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Chars="0"/>
                        <w:jc w:val="left"/>
                        <w:textAlignment w:val="auto"/>
                        <w:rPr>
                          <w:rFonts w:hint="default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144696832" behindDoc="0" locked="0" layoutInCell="1" allowOverlap="1">
                <wp:simplePos x="0" y="0"/>
                <wp:positionH relativeFrom="column">
                  <wp:posOffset>-574675</wp:posOffset>
                </wp:positionH>
                <wp:positionV relativeFrom="paragraph">
                  <wp:posOffset>60960</wp:posOffset>
                </wp:positionV>
                <wp:extent cx="933450" cy="298450"/>
                <wp:effectExtent l="0" t="0" r="0" b="0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jc w:val="distribute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其他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5.25pt;margin-top:4.8pt;height:23.5pt;width:73.5pt;z-index:-1150270464;mso-width-relative:page;mso-height-relative:page;" filled="f" stroked="f" coordsize="21600,21600" o:gfxdata="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JkPzR7XAAAABwEA&#10;AA8AAAAAAAAAAQAgAAAAIgAAAGRycy9kb3ducmV2LnhtbFBLAQIUABQAAAAIAIdO4kAXHQzqGwIA&#10;ABkEAAAOAAAAAAAAAAEAIAAAACYBAABkcnMvZTJvRG9jLnhtbFBLBQYAAAAABgAGAFkBAACzBQAA&#10;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jc w:val="distribute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其他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44693760" behindDoc="0" locked="0" layoutInCell="1" allowOverlap="1">
                <wp:simplePos x="0" y="0"/>
                <wp:positionH relativeFrom="column">
                  <wp:posOffset>-786765</wp:posOffset>
                </wp:positionH>
                <wp:positionV relativeFrom="paragraph">
                  <wp:posOffset>139065</wp:posOffset>
                </wp:positionV>
                <wp:extent cx="168910" cy="158115"/>
                <wp:effectExtent l="0" t="0" r="8890" b="6985"/>
                <wp:wrapNone/>
                <wp:docPr id="63" name="Freeform 1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168910" cy="158115"/>
                        </a:xfrm>
                        <a:custGeom>
                          <a:avLst/>
                          <a:gdLst>
                            <a:gd name="T0" fmla="*/ 2915 w 3588"/>
                            <a:gd name="T1" fmla="*/ 448 h 3139"/>
                            <a:gd name="T2" fmla="*/ 2915 w 3588"/>
                            <a:gd name="T3" fmla="*/ 0 h 3139"/>
                            <a:gd name="T4" fmla="*/ 673 w 3588"/>
                            <a:gd name="T5" fmla="*/ 0 h 3139"/>
                            <a:gd name="T6" fmla="*/ 673 w 3588"/>
                            <a:gd name="T7" fmla="*/ 448 h 3139"/>
                            <a:gd name="T8" fmla="*/ 0 w 3588"/>
                            <a:gd name="T9" fmla="*/ 448 h 3139"/>
                            <a:gd name="T10" fmla="*/ 0 w 3588"/>
                            <a:gd name="T11" fmla="*/ 673 h 3139"/>
                            <a:gd name="T12" fmla="*/ 0 w 3588"/>
                            <a:gd name="T13" fmla="*/ 897 h 3139"/>
                            <a:gd name="T14" fmla="*/ 673 w 3588"/>
                            <a:gd name="T15" fmla="*/ 1570 h 3139"/>
                            <a:gd name="T16" fmla="*/ 875 w 3588"/>
                            <a:gd name="T17" fmla="*/ 1539 h 3139"/>
                            <a:gd name="T18" fmla="*/ 1570 w 3588"/>
                            <a:gd name="T19" fmla="*/ 1996 h 3139"/>
                            <a:gd name="T20" fmla="*/ 1570 w 3588"/>
                            <a:gd name="T21" fmla="*/ 2691 h 3139"/>
                            <a:gd name="T22" fmla="*/ 1345 w 3588"/>
                            <a:gd name="T23" fmla="*/ 2691 h 3139"/>
                            <a:gd name="T24" fmla="*/ 897 w 3588"/>
                            <a:gd name="T25" fmla="*/ 3139 h 3139"/>
                            <a:gd name="T26" fmla="*/ 2691 w 3588"/>
                            <a:gd name="T27" fmla="*/ 3139 h 3139"/>
                            <a:gd name="T28" fmla="*/ 2243 w 3588"/>
                            <a:gd name="T29" fmla="*/ 2691 h 3139"/>
                            <a:gd name="T30" fmla="*/ 2018 w 3588"/>
                            <a:gd name="T31" fmla="*/ 2691 h 3139"/>
                            <a:gd name="T32" fmla="*/ 2018 w 3588"/>
                            <a:gd name="T33" fmla="*/ 1996 h 3139"/>
                            <a:gd name="T34" fmla="*/ 2713 w 3588"/>
                            <a:gd name="T35" fmla="*/ 1539 h 3139"/>
                            <a:gd name="T36" fmla="*/ 2915 w 3588"/>
                            <a:gd name="T37" fmla="*/ 1570 h 3139"/>
                            <a:gd name="T38" fmla="*/ 3588 w 3588"/>
                            <a:gd name="T39" fmla="*/ 897 h 3139"/>
                            <a:gd name="T40" fmla="*/ 3588 w 3588"/>
                            <a:gd name="T41" fmla="*/ 673 h 3139"/>
                            <a:gd name="T42" fmla="*/ 3588 w 3588"/>
                            <a:gd name="T43" fmla="*/ 448 h 3139"/>
                            <a:gd name="T44" fmla="*/ 2915 w 3588"/>
                            <a:gd name="T45" fmla="*/ 448 h 3139"/>
                            <a:gd name="T46" fmla="*/ 673 w 3588"/>
                            <a:gd name="T47" fmla="*/ 1303 h 3139"/>
                            <a:gd name="T48" fmla="*/ 266 w 3588"/>
                            <a:gd name="T49" fmla="*/ 897 h 3139"/>
                            <a:gd name="T50" fmla="*/ 266 w 3588"/>
                            <a:gd name="T51" fmla="*/ 673 h 3139"/>
                            <a:gd name="T52" fmla="*/ 673 w 3588"/>
                            <a:gd name="T53" fmla="*/ 673 h 3139"/>
                            <a:gd name="T54" fmla="*/ 673 w 3588"/>
                            <a:gd name="T55" fmla="*/ 897 h 3139"/>
                            <a:gd name="T56" fmla="*/ 746 w 3588"/>
                            <a:gd name="T57" fmla="*/ 1297 h 3139"/>
                            <a:gd name="T58" fmla="*/ 673 w 3588"/>
                            <a:gd name="T59" fmla="*/ 1303 h 3139"/>
                            <a:gd name="T60" fmla="*/ 3322 w 3588"/>
                            <a:gd name="T61" fmla="*/ 897 h 3139"/>
                            <a:gd name="T62" fmla="*/ 2915 w 3588"/>
                            <a:gd name="T63" fmla="*/ 1303 h 3139"/>
                            <a:gd name="T64" fmla="*/ 2842 w 3588"/>
                            <a:gd name="T65" fmla="*/ 1297 h 3139"/>
                            <a:gd name="T66" fmla="*/ 2915 w 3588"/>
                            <a:gd name="T67" fmla="*/ 897 h 3139"/>
                            <a:gd name="T68" fmla="*/ 2915 w 3588"/>
                            <a:gd name="T69" fmla="*/ 673 h 3139"/>
                            <a:gd name="T70" fmla="*/ 3322 w 3588"/>
                            <a:gd name="T71" fmla="*/ 673 h 3139"/>
                            <a:gd name="T72" fmla="*/ 3322 w 3588"/>
                            <a:gd name="T73" fmla="*/ 897 h 31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3588" h="3139">
                              <a:moveTo>
                                <a:pt x="2915" y="448"/>
                              </a:moveTo>
                              <a:cubicBezTo>
                                <a:pt x="2915" y="0"/>
                                <a:pt x="2915" y="0"/>
                                <a:pt x="2915" y="0"/>
                              </a:cubicBezTo>
                              <a:cubicBezTo>
                                <a:pt x="673" y="0"/>
                                <a:pt x="673" y="0"/>
                                <a:pt x="673" y="0"/>
                              </a:cubicBezTo>
                              <a:cubicBezTo>
                                <a:pt x="673" y="448"/>
                                <a:pt x="673" y="448"/>
                                <a:pt x="673" y="448"/>
                              </a:cubicBezTo>
                              <a:cubicBezTo>
                                <a:pt x="0" y="448"/>
                                <a:pt x="0" y="448"/>
                                <a:pt x="0" y="448"/>
                              </a:cubicBezTo>
                              <a:cubicBezTo>
                                <a:pt x="0" y="673"/>
                                <a:pt x="0" y="673"/>
                                <a:pt x="0" y="673"/>
                              </a:cubicBezTo>
                              <a:cubicBezTo>
                                <a:pt x="0" y="897"/>
                                <a:pt x="0" y="897"/>
                                <a:pt x="0" y="897"/>
                              </a:cubicBezTo>
                              <a:cubicBezTo>
                                <a:pt x="0" y="1268"/>
                                <a:pt x="301" y="1570"/>
                                <a:pt x="673" y="1570"/>
                              </a:cubicBezTo>
                              <a:cubicBezTo>
                                <a:pt x="743" y="1570"/>
                                <a:pt x="811" y="1559"/>
                                <a:pt x="875" y="1539"/>
                              </a:cubicBezTo>
                              <a:cubicBezTo>
                                <a:pt x="1036" y="1770"/>
                                <a:pt x="1283" y="1938"/>
                                <a:pt x="1570" y="1996"/>
                              </a:cubicBezTo>
                              <a:cubicBezTo>
                                <a:pt x="1570" y="2691"/>
                                <a:pt x="1570" y="2691"/>
                                <a:pt x="1570" y="2691"/>
                              </a:cubicBezTo>
                              <a:cubicBezTo>
                                <a:pt x="1345" y="2691"/>
                                <a:pt x="1345" y="2691"/>
                                <a:pt x="1345" y="2691"/>
                              </a:cubicBezTo>
                              <a:cubicBezTo>
                                <a:pt x="1098" y="2691"/>
                                <a:pt x="897" y="2892"/>
                                <a:pt x="897" y="3139"/>
                              </a:cubicBezTo>
                              <a:cubicBezTo>
                                <a:pt x="2691" y="3139"/>
                                <a:pt x="2691" y="3139"/>
                                <a:pt x="2691" y="3139"/>
                              </a:cubicBezTo>
                              <a:cubicBezTo>
                                <a:pt x="2691" y="2892"/>
                                <a:pt x="2490" y="2691"/>
                                <a:pt x="2243" y="2691"/>
                              </a:cubicBezTo>
                              <a:cubicBezTo>
                                <a:pt x="2018" y="2691"/>
                                <a:pt x="2018" y="2691"/>
                                <a:pt x="2018" y="2691"/>
                              </a:cubicBezTo>
                              <a:cubicBezTo>
                                <a:pt x="2018" y="1996"/>
                                <a:pt x="2018" y="1996"/>
                                <a:pt x="2018" y="1996"/>
                              </a:cubicBezTo>
                              <a:cubicBezTo>
                                <a:pt x="2305" y="1938"/>
                                <a:pt x="2552" y="1770"/>
                                <a:pt x="2713" y="1539"/>
                              </a:cubicBezTo>
                              <a:cubicBezTo>
                                <a:pt x="2777" y="1559"/>
                                <a:pt x="2845" y="1570"/>
                                <a:pt x="2915" y="1570"/>
                              </a:cubicBezTo>
                              <a:cubicBezTo>
                                <a:pt x="3287" y="1570"/>
                                <a:pt x="3588" y="1268"/>
                                <a:pt x="3588" y="897"/>
                              </a:cubicBezTo>
                              <a:cubicBezTo>
                                <a:pt x="3588" y="673"/>
                                <a:pt x="3588" y="673"/>
                                <a:pt x="3588" y="673"/>
                              </a:cubicBezTo>
                              <a:cubicBezTo>
                                <a:pt x="3588" y="448"/>
                                <a:pt x="3588" y="448"/>
                                <a:pt x="3588" y="448"/>
                              </a:cubicBezTo>
                              <a:lnTo>
                                <a:pt x="2915" y="448"/>
                              </a:lnTo>
                              <a:close/>
                              <a:moveTo>
                                <a:pt x="673" y="1303"/>
                              </a:moveTo>
                              <a:cubicBezTo>
                                <a:pt x="449" y="1303"/>
                                <a:pt x="266" y="1121"/>
                                <a:pt x="266" y="897"/>
                              </a:cubicBezTo>
                              <a:cubicBezTo>
                                <a:pt x="266" y="673"/>
                                <a:pt x="266" y="673"/>
                                <a:pt x="266" y="673"/>
                              </a:cubicBezTo>
                              <a:cubicBezTo>
                                <a:pt x="673" y="673"/>
                                <a:pt x="673" y="673"/>
                                <a:pt x="673" y="673"/>
                              </a:cubicBezTo>
                              <a:cubicBezTo>
                                <a:pt x="673" y="897"/>
                                <a:pt x="673" y="897"/>
                                <a:pt x="673" y="897"/>
                              </a:cubicBezTo>
                              <a:cubicBezTo>
                                <a:pt x="673" y="1038"/>
                                <a:pt x="699" y="1172"/>
                                <a:pt x="746" y="1297"/>
                              </a:cubicBezTo>
                              <a:cubicBezTo>
                                <a:pt x="722" y="1301"/>
                                <a:pt x="698" y="1303"/>
                                <a:pt x="673" y="1303"/>
                              </a:cubicBezTo>
                              <a:moveTo>
                                <a:pt x="3322" y="897"/>
                              </a:moveTo>
                              <a:cubicBezTo>
                                <a:pt x="3322" y="1121"/>
                                <a:pt x="3139" y="1303"/>
                                <a:pt x="2915" y="1303"/>
                              </a:cubicBezTo>
                              <a:cubicBezTo>
                                <a:pt x="2890" y="1303"/>
                                <a:pt x="2866" y="1301"/>
                                <a:pt x="2842" y="1297"/>
                              </a:cubicBezTo>
                              <a:cubicBezTo>
                                <a:pt x="2889" y="1172"/>
                                <a:pt x="2915" y="1038"/>
                                <a:pt x="2915" y="897"/>
                              </a:cubicBezTo>
                              <a:cubicBezTo>
                                <a:pt x="2915" y="673"/>
                                <a:pt x="2915" y="673"/>
                                <a:pt x="2915" y="673"/>
                              </a:cubicBezTo>
                              <a:cubicBezTo>
                                <a:pt x="3322" y="673"/>
                                <a:pt x="3322" y="673"/>
                                <a:pt x="3322" y="673"/>
                              </a:cubicBezTo>
                              <a:lnTo>
                                <a:pt x="3322" y="89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10" o:spid="_x0000_s1026" o:spt="100" style="position:absolute;left:0pt;margin-left:-61.95pt;margin-top:10.95pt;height:12.45pt;width:13.3pt;z-index:-1150273536;mso-width-relative:page;mso-height-relative:page;" fillcolor="#000000 [3213]" filled="t" stroked="f" coordsize="3588,3139" o:gfxdata="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" path="m2915,448c2915,0,2915,0,2915,0c673,0,673,0,673,0c673,448,673,448,673,448c0,448,0,448,0,448c0,673,0,673,0,673c0,897,0,897,0,897c0,1268,301,1570,673,1570c743,1570,811,1559,875,1539c1036,1770,1283,1938,1570,1996c1570,2691,1570,2691,1570,2691c1345,2691,1345,2691,1345,2691c1098,2691,897,2892,897,3139c2691,3139,2691,3139,2691,3139c2691,2892,2490,2691,2243,2691c2018,2691,2018,2691,2018,2691c2018,1996,2018,1996,2018,1996c2305,1938,2552,1770,2713,1539c2777,1559,2845,1570,2915,1570c3287,1570,3588,1268,3588,897c3588,673,3588,673,3588,673c3588,448,3588,448,3588,448l2915,448xm673,1303c449,1303,266,1121,266,897c266,673,266,673,266,673c673,673,673,673,673,673c673,897,673,897,673,897c673,1038,699,1172,746,1297c722,1301,698,1303,673,1303m3322,897c3322,1121,3139,1303,2915,1303c2890,1303,2866,1301,2842,1297c2889,1172,2915,1038,2915,897c2915,673,2915,673,2915,673c3322,673,3322,673,3322,673l3322,897xe">
                <v:path o:connectlocs="137227,22566;137227,0;31682,0;31682,22566;0,22566;0,33899;0,45182;31682,79082;41191,77521;73909,100540;73909,135548;63317,135548;42227,158115;126682,158115;105592,135548;95000,135548;95000,100540;127718,77521;137227,79082;168910,45182;168910,33899;168910,22566;137227,22566;31682,65633;12522,45182;12522,33899;31682,33899;31682,45182;35118,65331;31682,65633;156387,45182;137227,65633;133791,65331;137227,45182;137227,33899;156387,33899;156387,45182" o:connectangles="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144678400" behindDoc="0" locked="0" layoutInCell="1" allowOverlap="1">
                <wp:simplePos x="0" y="0"/>
                <wp:positionH relativeFrom="column">
                  <wp:posOffset>-968375</wp:posOffset>
                </wp:positionH>
                <wp:positionV relativeFrom="paragraph">
                  <wp:posOffset>66675</wp:posOffset>
                </wp:positionV>
                <wp:extent cx="1555115" cy="502285"/>
                <wp:effectExtent l="0" t="0" r="6985" b="5715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5115" cy="502285"/>
                          <a:chOff x="6672" y="3668"/>
                          <a:chExt cx="2449" cy="791"/>
                        </a:xfrm>
                      </wpg:grpSpPr>
                      <wpg:grpSp>
                        <wpg:cNvPr id="47" name="组合 35"/>
                        <wpg:cNvGrpSpPr/>
                        <wpg:grpSpPr>
                          <a:xfrm>
                            <a:off x="6683" y="3668"/>
                            <a:ext cx="2438" cy="488"/>
                            <a:chOff x="6743" y="3678"/>
                            <a:chExt cx="2438" cy="488"/>
                          </a:xfrm>
                        </wpg:grpSpPr>
                        <wps:wsp>
                          <wps:cNvPr id="51" name="矩形 16"/>
                          <wps:cNvSpPr/>
                          <wps:spPr>
                            <a:xfrm>
                              <a:off x="6743" y="3680"/>
                              <a:ext cx="2160" cy="486"/>
                            </a:xfrm>
                            <a:prstGeom prst="rect">
                              <a:avLst/>
                            </a:prstGeom>
                            <a:solidFill>
                              <a:srgbClr val="E0CFC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2" name="等腰三角形 19"/>
                          <wps:cNvSpPr/>
                          <wps:spPr>
                            <a:xfrm>
                              <a:off x="8603" y="3678"/>
                              <a:ext cx="579" cy="488"/>
                            </a:xfrm>
                            <a:prstGeom prst="triangle">
                              <a:avLst/>
                            </a:prstGeom>
                            <a:solidFill>
                              <a:srgbClr val="E0CFC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53" name="直角三角形 22"/>
                        <wps:cNvSpPr/>
                        <wps:spPr>
                          <a:xfrm rot="10800000">
                            <a:off x="6672" y="4159"/>
                            <a:ext cx="261" cy="301"/>
                          </a:xfrm>
                          <a:prstGeom prst="rtTriangl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6.25pt;margin-top:5.25pt;height:39.55pt;width:122.45pt;z-index:-1150288896;mso-width-relative:page;mso-height-relative:page;" coordorigin="6672,3668" coordsize="2449,791" o:gfxdata="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">
                <o:lock v:ext="edit" aspectratio="f"/>
                <v:group id="组合 35" o:spid="_x0000_s1026" o:spt="203" style="position:absolute;left:6683;top:3668;height:488;width:2438;" coordorigin="6743,3678" coordsize="2438,488" o:gfxdata="UEsDBAoAAAAAAIdO4kAAAAAAAAAAAAAAAAAEAAAAZHJzL1BLAwQUAAAACACHTuJAblQmfL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yx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uVCZ8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矩形 16" o:spid="_x0000_s1026" o:spt="1" style="position:absolute;left:6743;top:3680;height:486;width:2160;v-text-anchor:middle;" fillcolor="#E0CFCA" filled="t" stroked="f" coordsize="21600,21600" o:gfxdata="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wueq7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等腰三角形 19" o:spid="_x0000_s1026" o:spt="5" type="#_x0000_t5" style="position:absolute;left:8603;top:3678;height:488;width:579;v-text-anchor:middle;" fillcolor="#E0CFCA" filled="t" stroked="f" coordsize="21600,21600" o:gfxdata="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dSObvQAA&#10;ANsAAAAPAAAAAAAAAAEAIAAAACIAAABkcnMvZG93bnJldi54bWxQSwECFAAUAAAACACHTuJAMy8F&#10;njsAAAA5AAAAEAAAAAAAAAABACAAAAAMAQAAZHJzL3NoYXBleG1sLnhtbFBLBQYAAAAABgAGAFsB&#10;AAC2AwAAAAA=&#10;" adj="10800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直角三角形 22" o:spid="_x0000_s1026" o:spt="6" type="#_x0000_t6" style="position:absolute;left:6672;top:4159;height:301;width:261;rotation:11796480f;v-text-anchor:middle;" fillcolor="#000000 [3213]" filled="t" stroked="f" coordsize="21600,21600" o:gfxdata="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gISdr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  <w:bookmarkStart w:id="0" w:name="_GoBack"/>
      <w:bookmarkEnd w:id="0"/>
      <w:r>
        <w:rPr>
          <w:sz w:val="24"/>
        </w:rPr>
        <mc:AlternateContent>
          <mc:Choice Requires="wps">
            <w:drawing>
              <wp:anchor distT="0" distB="0" distL="114300" distR="114300" simplePos="0" relativeHeight="2443148288" behindDoc="0" locked="0" layoutInCell="1" allowOverlap="1">
                <wp:simplePos x="0" y="0"/>
                <wp:positionH relativeFrom="column">
                  <wp:posOffset>-667385</wp:posOffset>
                </wp:positionH>
                <wp:positionV relativeFrom="paragraph">
                  <wp:posOffset>109220</wp:posOffset>
                </wp:positionV>
                <wp:extent cx="6755765" cy="1059180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61010" y="8119110"/>
                          <a:ext cx="6755765" cy="1059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1"/>
                                <w:szCs w:val="24"/>
                                <w:lang w:eastAsia="zh-CN"/>
                              </w:rPr>
                              <w:t>其他：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1"/>
                                <w:szCs w:val="24"/>
                                <w:lang w:val="en-US" w:eastAsia="zh-CN"/>
                              </w:rPr>
                              <w:t>XML，Web，Git，java，json，html，MySQL，Spring，Mongodb，Spring Mvc，Linux系统，office，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1"/>
                                <w:szCs w:val="24"/>
                                <w:lang w:val="en-US" w:eastAsia="zh-CN"/>
                              </w:rPr>
                              <w:t>Excel，word。J2Ee，vant组件。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auto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1"/>
                                <w:szCs w:val="24"/>
                                <w:lang w:val="en-US" w:eastAsia="zh-CN"/>
                              </w:rPr>
                              <w:t>兴趣爱好：平时喜欢跑步，听音乐，读文学著作，经常参加户外活动，喜欢帮助其他人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auto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1"/>
                                <w:szCs w:val="24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auto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1"/>
                                <w:szCs w:val="24"/>
                                <w:lang w:val="en-US" w:eastAsia="zh-CN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2.55pt;margin-top:8.6pt;height:83.4pt;width:531.95pt;z-index:-1851819008;mso-width-relative:page;mso-height-relative:page;" filled="f" stroked="f" coordsize="21600,21600" o:gfxdata="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IBZgbbbAAAACgEAAA8AAAAAAAAAAQAgAAAAIgAAAGRycy9kb3ducmV2LnhtbFBLAQIUABQA&#10;AAAIAIdO4kAShuyjJgIAACYEAAAOAAAAAAAAAAEAIAAAACo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auto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1"/>
                          <w:szCs w:val="24"/>
                          <w:lang w:eastAsia="zh-CN"/>
                        </w:rPr>
                        <w:t>其他：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1"/>
                          <w:szCs w:val="24"/>
                          <w:lang w:val="en-US" w:eastAsia="zh-CN"/>
                        </w:rPr>
                        <w:t>XML，Web，Git，java，json，html，MySQL，Spring，Mongodb，Spring Mvc，Linux系统，office，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auto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1"/>
                          <w:szCs w:val="24"/>
                          <w:lang w:val="en-US" w:eastAsia="zh-CN"/>
                        </w:rPr>
                        <w:t>Excel，word。J2Ee，vant组件。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Chars="0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auto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1"/>
                          <w:szCs w:val="24"/>
                          <w:lang w:val="en-US" w:eastAsia="zh-CN"/>
                        </w:rPr>
                        <w:t>兴趣爱好：平时喜欢跑步，听音乐，读文学著作，经常参加户外活动，喜欢帮助其他人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Chars="0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auto"/>
                          <w:sz w:val="21"/>
                          <w:szCs w:val="24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00" w:lineRule="exact"/>
                        <w:ind w:left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auto"/>
                          <w:sz w:val="21"/>
                          <w:szCs w:val="24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00" w:lineRule="exact"/>
                        <w:ind w:leftChars="0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auto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1"/>
                          <w:szCs w:val="24"/>
                          <w:lang w:val="en-US" w:eastAsia="zh-CN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144696832" behindDoc="0" locked="0" layoutInCell="1" allowOverlap="1">
                <wp:simplePos x="0" y="0"/>
                <wp:positionH relativeFrom="column">
                  <wp:posOffset>-581025</wp:posOffset>
                </wp:positionH>
                <wp:positionV relativeFrom="paragraph">
                  <wp:posOffset>74930</wp:posOffset>
                </wp:positionV>
                <wp:extent cx="933450" cy="298450"/>
                <wp:effectExtent l="0" t="0" r="0" b="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jc w:val="distribute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28"/>
                                <w:szCs w:val="3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28"/>
                                <w:szCs w:val="3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5.75pt;margin-top:5.9pt;height:23.5pt;width:73.5pt;z-index:-1150270464;mso-width-relative:page;mso-height-relative:page;" filled="f" stroked="f" coordsize="21600,21600" o:gfxdata="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9LZ38dcAAAAI&#10;AQAADwAAAAAAAAABACAAAAAiAAAAZHJzL2Rvd25yZXYueG1sUEsBAhQAFAAAAAgAh07iQFkZq1Ed&#10;AgAAGQQAAA4AAAAAAAAAAQAgAAAAJgEAAGRycy9lMm9Eb2MueG1sUEsFBgAAAAAGAAYAWQEAALUF&#10;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jc w:val="distribute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28"/>
                          <w:szCs w:val="36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28"/>
                          <w:szCs w:val="36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44699904" behindDoc="0" locked="0" layoutInCell="1" allowOverlap="1">
                <wp:simplePos x="0" y="0"/>
                <wp:positionH relativeFrom="column">
                  <wp:posOffset>-817880</wp:posOffset>
                </wp:positionH>
                <wp:positionV relativeFrom="paragraph">
                  <wp:posOffset>100330</wp:posOffset>
                </wp:positionV>
                <wp:extent cx="188595" cy="198120"/>
                <wp:effectExtent l="0" t="0" r="5080" b="8255"/>
                <wp:wrapNone/>
                <wp:docPr id="64" name="Freeform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188595" cy="198120"/>
                        </a:xfrm>
                        <a:custGeom>
                          <a:avLst/>
                          <a:gdLst>
                            <a:gd name="T0" fmla="*/ 3953 w 4260"/>
                            <a:gd name="T1" fmla="*/ 1726 h 4221"/>
                            <a:gd name="T2" fmla="*/ 3582 w 4260"/>
                            <a:gd name="T3" fmla="*/ 2097 h 4221"/>
                            <a:gd name="T4" fmla="*/ 2712 w 4260"/>
                            <a:gd name="T5" fmla="*/ 2251 h 4221"/>
                            <a:gd name="T6" fmla="*/ 3582 w 4260"/>
                            <a:gd name="T7" fmla="*/ 1381 h 4221"/>
                            <a:gd name="T8" fmla="*/ 3582 w 4260"/>
                            <a:gd name="T9" fmla="*/ 1023 h 4221"/>
                            <a:gd name="T10" fmla="*/ 3224 w 4260"/>
                            <a:gd name="T11" fmla="*/ 665 h 4221"/>
                            <a:gd name="T12" fmla="*/ 2865 w 4260"/>
                            <a:gd name="T13" fmla="*/ 665 h 4221"/>
                            <a:gd name="T14" fmla="*/ 1996 w 4260"/>
                            <a:gd name="T15" fmla="*/ 1535 h 4221"/>
                            <a:gd name="T16" fmla="*/ 2149 w 4260"/>
                            <a:gd name="T17" fmla="*/ 665 h 4221"/>
                            <a:gd name="T18" fmla="*/ 2520 w 4260"/>
                            <a:gd name="T19" fmla="*/ 294 h 4221"/>
                            <a:gd name="T20" fmla="*/ 3607 w 4260"/>
                            <a:gd name="T21" fmla="*/ 294 h 4221"/>
                            <a:gd name="T22" fmla="*/ 3965 w 4260"/>
                            <a:gd name="T23" fmla="*/ 652 h 4221"/>
                            <a:gd name="T24" fmla="*/ 3953 w 4260"/>
                            <a:gd name="T25" fmla="*/ 1726 h 4221"/>
                            <a:gd name="T26" fmla="*/ 1420 w 4260"/>
                            <a:gd name="T27" fmla="*/ 2814 h 4221"/>
                            <a:gd name="T28" fmla="*/ 1420 w 4260"/>
                            <a:gd name="T29" fmla="*/ 2456 h 4221"/>
                            <a:gd name="T30" fmla="*/ 2507 w 4260"/>
                            <a:gd name="T31" fmla="*/ 1368 h 4221"/>
                            <a:gd name="T32" fmla="*/ 2865 w 4260"/>
                            <a:gd name="T33" fmla="*/ 1368 h 4221"/>
                            <a:gd name="T34" fmla="*/ 2865 w 4260"/>
                            <a:gd name="T35" fmla="*/ 1726 h 4221"/>
                            <a:gd name="T36" fmla="*/ 1778 w 4260"/>
                            <a:gd name="T37" fmla="*/ 2814 h 4221"/>
                            <a:gd name="T38" fmla="*/ 1420 w 4260"/>
                            <a:gd name="T39" fmla="*/ 2814 h 4221"/>
                            <a:gd name="T40" fmla="*/ 691 w 4260"/>
                            <a:gd name="T41" fmla="*/ 3185 h 4221"/>
                            <a:gd name="T42" fmla="*/ 1049 w 4260"/>
                            <a:gd name="T43" fmla="*/ 3543 h 4221"/>
                            <a:gd name="T44" fmla="*/ 1407 w 4260"/>
                            <a:gd name="T45" fmla="*/ 3543 h 4221"/>
                            <a:gd name="T46" fmla="*/ 2277 w 4260"/>
                            <a:gd name="T47" fmla="*/ 2673 h 4221"/>
                            <a:gd name="T48" fmla="*/ 2124 w 4260"/>
                            <a:gd name="T49" fmla="*/ 3543 h 4221"/>
                            <a:gd name="T50" fmla="*/ 1778 w 4260"/>
                            <a:gd name="T51" fmla="*/ 3926 h 4221"/>
                            <a:gd name="T52" fmla="*/ 691 w 4260"/>
                            <a:gd name="T53" fmla="*/ 3926 h 4221"/>
                            <a:gd name="T54" fmla="*/ 295 w 4260"/>
                            <a:gd name="T55" fmla="*/ 3530 h 4221"/>
                            <a:gd name="T56" fmla="*/ 295 w 4260"/>
                            <a:gd name="T57" fmla="*/ 2443 h 4221"/>
                            <a:gd name="T58" fmla="*/ 691 w 4260"/>
                            <a:gd name="T59" fmla="*/ 2097 h 4221"/>
                            <a:gd name="T60" fmla="*/ 1561 w 4260"/>
                            <a:gd name="T61" fmla="*/ 1944 h 4221"/>
                            <a:gd name="T62" fmla="*/ 691 w 4260"/>
                            <a:gd name="T63" fmla="*/ 2814 h 4221"/>
                            <a:gd name="T64" fmla="*/ 691 w 4260"/>
                            <a:gd name="T65" fmla="*/ 3185 h 42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4260" h="4221">
                              <a:moveTo>
                                <a:pt x="3953" y="1726"/>
                              </a:moveTo>
                              <a:cubicBezTo>
                                <a:pt x="3582" y="2097"/>
                                <a:pt x="3582" y="2097"/>
                                <a:pt x="3582" y="2097"/>
                              </a:cubicBezTo>
                              <a:cubicBezTo>
                                <a:pt x="3351" y="2328"/>
                                <a:pt x="2993" y="2379"/>
                                <a:pt x="2712" y="2251"/>
                              </a:cubicBezTo>
                              <a:cubicBezTo>
                                <a:pt x="3582" y="1381"/>
                                <a:pt x="3582" y="1381"/>
                                <a:pt x="3582" y="1381"/>
                              </a:cubicBezTo>
                              <a:cubicBezTo>
                                <a:pt x="3684" y="1279"/>
                                <a:pt x="3684" y="1125"/>
                                <a:pt x="3582" y="1023"/>
                              </a:cubicBezTo>
                              <a:cubicBezTo>
                                <a:pt x="3224" y="665"/>
                                <a:pt x="3224" y="665"/>
                                <a:pt x="3224" y="665"/>
                              </a:cubicBezTo>
                              <a:cubicBezTo>
                                <a:pt x="3121" y="563"/>
                                <a:pt x="2968" y="563"/>
                                <a:pt x="2865" y="665"/>
                              </a:cubicBezTo>
                              <a:cubicBezTo>
                                <a:pt x="1996" y="1535"/>
                                <a:pt x="1996" y="1535"/>
                                <a:pt x="1996" y="1535"/>
                              </a:cubicBezTo>
                              <a:cubicBezTo>
                                <a:pt x="1855" y="1253"/>
                                <a:pt x="1906" y="895"/>
                                <a:pt x="2149" y="665"/>
                              </a:cubicBezTo>
                              <a:cubicBezTo>
                                <a:pt x="2520" y="294"/>
                                <a:pt x="2520" y="294"/>
                                <a:pt x="2520" y="294"/>
                              </a:cubicBezTo>
                              <a:cubicBezTo>
                                <a:pt x="2814" y="0"/>
                                <a:pt x="3300" y="0"/>
                                <a:pt x="3607" y="294"/>
                              </a:cubicBezTo>
                              <a:cubicBezTo>
                                <a:pt x="3965" y="652"/>
                                <a:pt x="3965" y="652"/>
                                <a:pt x="3965" y="652"/>
                              </a:cubicBezTo>
                              <a:cubicBezTo>
                                <a:pt x="4260" y="934"/>
                                <a:pt x="4260" y="1420"/>
                                <a:pt x="3953" y="1726"/>
                              </a:cubicBezTo>
                              <a:close/>
                              <a:moveTo>
                                <a:pt x="1420" y="2814"/>
                              </a:moveTo>
                              <a:cubicBezTo>
                                <a:pt x="1318" y="2711"/>
                                <a:pt x="1318" y="2558"/>
                                <a:pt x="1420" y="2456"/>
                              </a:cubicBezTo>
                              <a:cubicBezTo>
                                <a:pt x="2507" y="1368"/>
                                <a:pt x="2507" y="1368"/>
                                <a:pt x="2507" y="1368"/>
                              </a:cubicBezTo>
                              <a:cubicBezTo>
                                <a:pt x="2610" y="1266"/>
                                <a:pt x="2763" y="1266"/>
                                <a:pt x="2865" y="1368"/>
                              </a:cubicBezTo>
                              <a:cubicBezTo>
                                <a:pt x="2968" y="1471"/>
                                <a:pt x="2968" y="1624"/>
                                <a:pt x="2865" y="1726"/>
                              </a:cubicBezTo>
                              <a:cubicBezTo>
                                <a:pt x="1778" y="2814"/>
                                <a:pt x="1778" y="2814"/>
                                <a:pt x="1778" y="2814"/>
                              </a:cubicBezTo>
                              <a:cubicBezTo>
                                <a:pt x="1676" y="2916"/>
                                <a:pt x="1510" y="2916"/>
                                <a:pt x="1420" y="2814"/>
                              </a:cubicBezTo>
                              <a:close/>
                              <a:moveTo>
                                <a:pt x="691" y="3185"/>
                              </a:moveTo>
                              <a:cubicBezTo>
                                <a:pt x="1049" y="3543"/>
                                <a:pt x="1049" y="3543"/>
                                <a:pt x="1049" y="3543"/>
                              </a:cubicBezTo>
                              <a:cubicBezTo>
                                <a:pt x="1152" y="3645"/>
                                <a:pt x="1305" y="3645"/>
                                <a:pt x="1407" y="3543"/>
                              </a:cubicBezTo>
                              <a:cubicBezTo>
                                <a:pt x="2277" y="2673"/>
                                <a:pt x="2277" y="2673"/>
                                <a:pt x="2277" y="2673"/>
                              </a:cubicBezTo>
                              <a:cubicBezTo>
                                <a:pt x="2418" y="2954"/>
                                <a:pt x="2367" y="3312"/>
                                <a:pt x="2124" y="3543"/>
                              </a:cubicBezTo>
                              <a:cubicBezTo>
                                <a:pt x="1778" y="3926"/>
                                <a:pt x="1778" y="3926"/>
                                <a:pt x="1778" y="3926"/>
                              </a:cubicBezTo>
                              <a:cubicBezTo>
                                <a:pt x="1484" y="4221"/>
                                <a:pt x="998" y="4221"/>
                                <a:pt x="691" y="3926"/>
                              </a:cubicBezTo>
                              <a:cubicBezTo>
                                <a:pt x="295" y="3530"/>
                                <a:pt x="295" y="3530"/>
                                <a:pt x="295" y="3530"/>
                              </a:cubicBezTo>
                              <a:cubicBezTo>
                                <a:pt x="0" y="3236"/>
                                <a:pt x="0" y="2750"/>
                                <a:pt x="295" y="2443"/>
                              </a:cubicBezTo>
                              <a:cubicBezTo>
                                <a:pt x="691" y="2097"/>
                                <a:pt x="691" y="2097"/>
                                <a:pt x="691" y="2097"/>
                              </a:cubicBezTo>
                              <a:cubicBezTo>
                                <a:pt x="921" y="1867"/>
                                <a:pt x="1279" y="1816"/>
                                <a:pt x="1561" y="1944"/>
                              </a:cubicBezTo>
                              <a:cubicBezTo>
                                <a:pt x="691" y="2814"/>
                                <a:pt x="691" y="2814"/>
                                <a:pt x="691" y="2814"/>
                              </a:cubicBezTo>
                              <a:cubicBezTo>
                                <a:pt x="589" y="2916"/>
                                <a:pt x="589" y="3082"/>
                                <a:pt x="691" y="318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43" o:spid="_x0000_s1026" o:spt="100" style="position:absolute;left:0pt;margin-left:-64.4pt;margin-top:7.9pt;height:15.6pt;width:14.85pt;z-index:-1150267392;mso-width-relative:page;mso-height-relative:page;" fillcolor="#000000 [3213]" filled="t" stroked="f" coordsize="4260,4221" o:gfxdata="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" path="m3953,1726c3582,2097,3582,2097,3582,2097c3351,2328,2993,2379,2712,2251c3582,1381,3582,1381,3582,1381c3684,1279,3684,1125,3582,1023c3224,665,3224,665,3224,665c3121,563,2968,563,2865,665c1996,1535,1996,1535,1996,1535c1855,1253,1906,895,2149,665c2520,294,2520,294,2520,294c2814,0,3300,0,3607,294c3965,652,3965,652,3965,652c4260,934,4260,1420,3953,1726xm1420,2814c1318,2711,1318,2558,1420,2456c2507,1368,2507,1368,2507,1368c2610,1266,2763,1266,2865,1368c2968,1471,2968,1624,2865,1726c1778,2814,1778,2814,1778,2814c1676,2916,1510,2916,1420,2814xm691,3185c1049,3543,1049,3543,1049,3543c1152,3645,1305,3645,1407,3543c2277,2673,2277,2673,2277,2673c2418,2954,2367,3312,2124,3543c1778,3926,1778,3926,1778,3926c1484,4221,998,4221,691,3926c295,3530,295,3530,295,3530c0,3236,0,2750,295,2443c691,2097,691,2097,691,2097c921,1867,1279,1816,1561,1944c691,2814,691,2814,691,2814c589,2916,589,3082,691,3185xe">
                <v:path o:connectlocs="175003,81012;158579,98426;120063,105654;158579,64819;158579,48016;142730,31212;126836,31212;88365,72047;95138,31212;111563,13799;159685,13799;175535,30602;175003,81012;62865,132080;62865,115276;110987,64209;126836,64209;126836,81012;78714,132080;62865,132080;30591,149493;46440,166296;62289,166296;100805,125461;94031,166296;78714,184273;30591,184273;13059,165686;13059,114666;30591,98426;69107,91245;30591,132080;30591,149493" o:connectangles="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144678400" behindDoc="0" locked="0" layoutInCell="1" allowOverlap="1">
                <wp:simplePos x="0" y="0"/>
                <wp:positionH relativeFrom="column">
                  <wp:posOffset>-974725</wp:posOffset>
                </wp:positionH>
                <wp:positionV relativeFrom="paragraph">
                  <wp:posOffset>74295</wp:posOffset>
                </wp:positionV>
                <wp:extent cx="1555115" cy="502285"/>
                <wp:effectExtent l="0" t="0" r="6985" b="5715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5115" cy="502285"/>
                          <a:chOff x="6672" y="3668"/>
                          <a:chExt cx="2449" cy="791"/>
                        </a:xfrm>
                      </wpg:grpSpPr>
                      <wpg:grpSp>
                        <wpg:cNvPr id="56" name="组合 35"/>
                        <wpg:cNvGrpSpPr/>
                        <wpg:grpSpPr>
                          <a:xfrm>
                            <a:off x="6683" y="3668"/>
                            <a:ext cx="2438" cy="488"/>
                            <a:chOff x="6743" y="3678"/>
                            <a:chExt cx="2438" cy="488"/>
                          </a:xfrm>
                        </wpg:grpSpPr>
                        <wps:wsp>
                          <wps:cNvPr id="57" name="矩形 16"/>
                          <wps:cNvSpPr/>
                          <wps:spPr>
                            <a:xfrm>
                              <a:off x="6743" y="3680"/>
                              <a:ext cx="2160" cy="486"/>
                            </a:xfrm>
                            <a:prstGeom prst="rect">
                              <a:avLst/>
                            </a:prstGeom>
                            <a:solidFill>
                              <a:srgbClr val="E0CFC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9" name="等腰三角形 19"/>
                          <wps:cNvSpPr/>
                          <wps:spPr>
                            <a:xfrm>
                              <a:off x="8603" y="3678"/>
                              <a:ext cx="579" cy="488"/>
                            </a:xfrm>
                            <a:prstGeom prst="triangle">
                              <a:avLst/>
                            </a:prstGeom>
                            <a:solidFill>
                              <a:srgbClr val="E0CFC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60" name="直角三角形 22"/>
                        <wps:cNvSpPr/>
                        <wps:spPr>
                          <a:xfrm rot="10800000">
                            <a:off x="6672" y="4159"/>
                            <a:ext cx="261" cy="301"/>
                          </a:xfrm>
                          <a:prstGeom prst="rtTriangl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6.75pt;margin-top:5.85pt;height:39.55pt;width:122.45pt;z-index:-1150288896;mso-width-relative:page;mso-height-relative:page;" coordorigin="6672,3668" coordsize="2449,791" o:gfxdata="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">
                <o:lock v:ext="edit" aspectratio="f"/>
                <v:group id="组合 35" o:spid="_x0000_s1026" o:spt="203" style="position:absolute;left:6683;top:3668;height:488;width:2438;" coordorigin="6743,3678" coordsize="2438,488" o:gfxdata="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MEVOr0AAADbAAAADwAAAAAAAAABACAAAAAiAAAAZHJzL2Rvd25yZXYueG1s&#10;UEsBAhQAFAAAAAgAh07iQDMvBZ47AAAAOQAAABUAAAAAAAAAAQAgAAAADAEAAGRycy9ncm91cHNo&#10;YXBleG1sLnhtbFBLBQYAAAAABgAGAGABAADJAwAAAAA=&#10;">
                  <o:lock v:ext="edit" aspectratio="f"/>
                  <v:rect id="矩形 16" o:spid="_x0000_s1026" o:spt="1" style="position:absolute;left:6743;top:3680;height:486;width:2160;v-text-anchor:middle;" fillcolor="#E0CFCA" filled="t" stroked="f" coordsize="21600,21600" o:gfxdata="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rqNE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等腰三角形 19" o:spid="_x0000_s1026" o:spt="5" type="#_x0000_t5" style="position:absolute;left:8603;top:3678;height:488;width:579;v-text-anchor:middle;" fillcolor="#E0CFCA" filled="t" stroked="f" coordsize="21600,21600" o:gfxdata="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0bHqvQAA&#10;ANsAAAAPAAAAAAAAAAEAIAAAACIAAABkcnMvZG93bnJldi54bWxQSwECFAAUAAAACACHTuJAMy8F&#10;njsAAAA5AAAAEAAAAAAAAAABACAAAAAMAQAAZHJzL3NoYXBleG1sLnhtbFBLBQYAAAAABgAGAFsB&#10;AAC2AwAAAAA=&#10;" adj="10800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直角三角形 22" o:spid="_x0000_s1026" o:spt="6" type="#_x0000_t6" style="position:absolute;left:6672;top:4159;height:301;width:261;rotation:11796480f;v-text-anchor:middle;" fillcolor="#000000 [3213]" filled="t" stroked="f" coordsize="21600,21600" o:gfxdata="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QvEa8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  <w:r>
        <mc:AlternateContent>
          <mc:Choice Requires="wps">
            <w:drawing>
              <wp:anchor distT="0" distB="0" distL="114300" distR="114300" simplePos="0" relativeHeight="2441853952" behindDoc="0" locked="0" layoutInCell="1" allowOverlap="1">
                <wp:simplePos x="0" y="0"/>
                <wp:positionH relativeFrom="column">
                  <wp:posOffset>-565150</wp:posOffset>
                </wp:positionH>
                <wp:positionV relativeFrom="paragraph">
                  <wp:posOffset>38735</wp:posOffset>
                </wp:positionV>
                <wp:extent cx="6473825" cy="1064895"/>
                <wp:effectExtent l="0" t="0" r="0" b="0"/>
                <wp:wrapNone/>
                <wp:docPr id="41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3825" cy="1064895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Chars="0"/>
                              <w:jc w:val="left"/>
                              <w:textAlignment w:val="top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Theme="minorBidi"/>
                                <w:color w:val="000000" w:themeColor="dark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  <w:t>本人好学上进，诚信、敬业、责任心强，有强烈的团体精神，对工作认真积极，严谨负责</w:t>
                            </w:r>
                            <w:r>
                              <w:rPr>
                                <w:rFonts w:hint="eastAsia" w:ascii="微软雅黑" w:eastAsia="微软雅黑" w:hAnsiTheme="minorBidi"/>
                                <w:color w:val="000000" w:themeColor="dark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Theme="minorBidi"/>
                                <w:color w:val="000000" w:themeColor="dark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  <w:t>有良好的人际交往能力，具备相关的专业知识和认真。细心、耐心的工作态度及良好的职业道德。相信团体精神的我对工作认真负责，总希望能把事情做得更好! 希望能给我一个机会，让我和贵公司共同进步。</w:t>
                            </w: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-44.5pt;margin-top:3.05pt;height:83.85pt;width:509.75pt;z-index:-1853113344;mso-width-relative:page;mso-height-relative:page;" filled="f" stroked="f" coordsize="21600,21600" o:gfxdata="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CFqq201wAAAAkBAAAPAAAAAAAAAAEAIAAAACIAAABkcnMvZG93bnJldi54&#10;bWxQSwECFAAUAAAACACHTuJAnt6lTcIBAABXAwAADgAAAAAAAAABACAAAAAmAQAAZHJzL2Uyb0Rv&#10;Yy54bWxQSwUGAAAAAAYABgBZAQAAW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Chars="0"/>
                        <w:jc w:val="left"/>
                        <w:textAlignment w:val="top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Theme="minorBidi"/>
                          <w:color w:val="000000" w:themeColor="dark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  <w:t>本人好学上进，诚信、敬业、责任心强，有强烈的团体精神，对工作认真积极，严谨负责</w:t>
                      </w:r>
                      <w:r>
                        <w:rPr>
                          <w:rFonts w:hint="eastAsia" w:ascii="微软雅黑" w:eastAsia="微软雅黑" w:hAnsiTheme="minorBidi"/>
                          <w:color w:val="000000" w:themeColor="dark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ascii="微软雅黑" w:eastAsia="微软雅黑" w:hAnsiTheme="minorBidi"/>
                          <w:color w:val="000000" w:themeColor="dark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  <w:t>有良好的人际交往能力，具备相关的专业知识和认真。细心、耐心的工作态度及良好的职业道德。相信团体精神的我对工作认真负责，总希望能把事情做得更好! 希望能给我一个机会，让我和贵公司共同进步。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  <w:r>
        <mc:AlternateContent>
          <mc:Choice Requires="wps">
            <w:drawing>
              <wp:anchor distT="0" distB="0" distL="114300" distR="114300" simplePos="0" relativeHeight="3144683520" behindDoc="0" locked="0" layoutInCell="1" allowOverlap="1">
                <wp:simplePos x="0" y="0"/>
                <wp:positionH relativeFrom="column">
                  <wp:posOffset>-1146810</wp:posOffset>
                </wp:positionH>
                <wp:positionV relativeFrom="paragraph">
                  <wp:posOffset>-938530</wp:posOffset>
                </wp:positionV>
                <wp:extent cx="7597775" cy="301625"/>
                <wp:effectExtent l="0" t="0" r="9525" b="3175"/>
                <wp:wrapNone/>
                <wp:docPr id="95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7775" cy="301625"/>
                        </a:xfrm>
                        <a:prstGeom prst="rect">
                          <a:avLst/>
                        </a:prstGeom>
                        <a:solidFill>
                          <a:srgbClr val="E0CFC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9" o:spid="_x0000_s1026" o:spt="1" style="position:absolute;left:0pt;margin-left:-90.3pt;margin-top:-73.9pt;height:23.75pt;width:598.25pt;z-index:-1150283776;v-text-anchor:middle;mso-width-relative:page;mso-height-relative:page;" fillcolor="#E0CFCA" filled="t" stroked="f" coordsize="21600,21600" o:gfxdata="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vpOKc9sA&#10;AAAPAQAADwAAAAAAAAABACAAAAAiAAAAZHJzL2Rvd25yZXYueG1sUEsBAhQAFAAAAAgAh07iQEDl&#10;9hZVAgAAfwQAAA4AAAAAAAAAAQAgAAAAKgEAAGRycy9lMm9Eb2MueG1sUEsFBgAAAAAGAAYAWQEA&#10;APE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144686592" behindDoc="0" locked="0" layoutInCell="1" allowOverlap="1">
                <wp:simplePos x="0" y="0"/>
                <wp:positionH relativeFrom="column">
                  <wp:posOffset>-1121410</wp:posOffset>
                </wp:positionH>
                <wp:positionV relativeFrom="paragraph">
                  <wp:posOffset>9513570</wp:posOffset>
                </wp:positionV>
                <wp:extent cx="7560310" cy="301625"/>
                <wp:effectExtent l="0" t="0" r="8890" b="3175"/>
                <wp:wrapNone/>
                <wp:docPr id="9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310" cy="301625"/>
                        </a:xfrm>
                        <a:prstGeom prst="rect">
                          <a:avLst/>
                        </a:prstGeom>
                        <a:solidFill>
                          <a:srgbClr val="E0CFC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3" o:spid="_x0000_s1026" o:spt="1" style="position:absolute;left:0pt;margin-left:-88.3pt;margin-top:749.1pt;height:23.75pt;width:595.3pt;z-index:-1150280704;v-text-anchor:middle;mso-width-relative:page;mso-height-relative:page;" fillcolor="#E0CFCA" filled="t" stroked="f" coordsize="21600,21600" o:gfxdata="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A74C+t0A&#10;AAAPAQAADwAAAAAAAAABACAAAAAiAAAAZHJzL2Rvd25yZXYueG1sUEsBAhQAFAAAAAgAh07iQMCU&#10;hBFTAgAAfgQAAA4AAAAAAAAAAQAgAAAALAEAAGRycy9lMm9Eb2MueG1sUEsFBgAAAAAGAAYAWQEA&#10;APE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144685568" behindDoc="0" locked="0" layoutInCell="1" allowOverlap="1">
                <wp:simplePos x="0" y="0"/>
                <wp:positionH relativeFrom="column">
                  <wp:posOffset>6153150</wp:posOffset>
                </wp:positionH>
                <wp:positionV relativeFrom="paragraph">
                  <wp:posOffset>-660400</wp:posOffset>
                </wp:positionV>
                <wp:extent cx="269875" cy="10444480"/>
                <wp:effectExtent l="0" t="0" r="9525" b="7620"/>
                <wp:wrapNone/>
                <wp:docPr id="11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285355" y="121920"/>
                          <a:ext cx="269875" cy="10444480"/>
                        </a:xfrm>
                        <a:prstGeom prst="rect">
                          <a:avLst/>
                        </a:prstGeom>
                        <a:solidFill>
                          <a:srgbClr val="E0CFC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7" o:spid="_x0000_s1026" o:spt="1" style="position:absolute;left:0pt;margin-left:484.5pt;margin-top:-52pt;height:822.4pt;width:21.25pt;z-index:-1150281728;v-text-anchor:middle;mso-width-relative:page;mso-height-relative:page;" fillcolor="#E0CFCA" filled="t" stroked="f" coordsize="21600,21600" o:gfxdata="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BKcs2NwAAAAOAQAADwAAAAAAAAABACAAAAAiAAAAZHJzL2Rvd25yZXYueG1sUEsB&#10;AhQAFAAAAAgAh07iQAwimNZjAgAAmQQAAA4AAAAAAAAAAQAgAAAAKwEAAGRycy9lMm9Eb2MueG1s&#10;UEsFBgAAAAAGAAYAWQEAAAA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144684544" behindDoc="0" locked="0" layoutInCell="1" allowOverlap="1">
                <wp:simplePos x="0" y="0"/>
                <wp:positionH relativeFrom="column">
                  <wp:posOffset>-1153795</wp:posOffset>
                </wp:positionH>
                <wp:positionV relativeFrom="paragraph">
                  <wp:posOffset>-652780</wp:posOffset>
                </wp:positionV>
                <wp:extent cx="269875" cy="10444480"/>
                <wp:effectExtent l="0" t="0" r="9525" b="7620"/>
                <wp:wrapNone/>
                <wp:docPr id="5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" cy="10444480"/>
                        </a:xfrm>
                        <a:prstGeom prst="rect">
                          <a:avLst/>
                        </a:prstGeom>
                        <a:solidFill>
                          <a:srgbClr val="E0CFC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3" o:spid="_x0000_s1026" o:spt="1" style="position:absolute;left:0pt;margin-left:-90.85pt;margin-top:-51.4pt;height:822.4pt;width:21.25pt;z-index:-1150282752;v-text-anchor:middle;mso-width-relative:page;mso-height-relative:page;" fillcolor="#E0CFCA" filled="t" stroked="f" coordsize="21600,21600" o:gfxdata="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lEB133AAA&#10;AA8BAAAPAAAAAAAAAAEAIAAAACIAAABkcnMvZG93bnJldi54bWxQSwECFAAUAAAACACHTuJApVBB&#10;h1MCAAB/BAAADgAAAAAAAAABACAAAAArAQAAZHJzL2Uyb0RvYy54bWxQSwUGAAAAAAYABgBZAQAA&#10;8A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headerReference r:id="rId3" w:type="default"/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DDE2381"/>
    <w:multiLevelType w:val="singleLevel"/>
    <w:tmpl w:val="EDDE238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E4082B"/>
    <w:rsid w:val="0A781DB3"/>
    <w:rsid w:val="0BA22CDE"/>
    <w:rsid w:val="202774C5"/>
    <w:rsid w:val="20FE43CA"/>
    <w:rsid w:val="23A06741"/>
    <w:rsid w:val="2A3116BD"/>
    <w:rsid w:val="3FAE5283"/>
    <w:rsid w:val="579E56FF"/>
    <w:rsid w:val="5D024BBB"/>
    <w:rsid w:val="6F764BED"/>
    <w:rsid w:val="77A04412"/>
    <w:rsid w:val="78E4082B"/>
    <w:rsid w:val="7B791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rPr>
      <w:sz w:val="24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kingsoft\office6\templates\download\5bad006f-b7e1-5932-0941-ab52cd6d0163\&#24066;&#22330;&#38144;&#21806;&#20010;&#20154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市场销售个人简历.docx</Template>
  <Pages>1</Pages>
  <Words>0</Words>
  <Characters>0</Characters>
  <Lines>0</Lines>
  <Paragraphs>0</Paragraphs>
  <TotalTime>6</TotalTime>
  <ScaleCrop>false</ScaleCrop>
  <LinksUpToDate>false</LinksUpToDate>
  <CharactersWithSpaces>1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2020-06-12T06:16:00Z</dcterms:created>
  <dc:creator>贾兴国</dc:creator>
  <cp:lastModifiedBy>金果果</cp:lastModifiedBy>
  <dcterms:modified xsi:type="dcterms:W3CDTF">2020-06-15T01:06:48Z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