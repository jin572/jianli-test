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7548880" cy="10681970"/>
            <wp:effectExtent l="0" t="0" r="13970" b="5080"/>
            <wp:wrapNone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-3727450</wp:posOffset>
                </wp:positionV>
                <wp:extent cx="2362835" cy="25241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尚巍手书W" w:hAnsi="汉仪尚巍手书W" w:eastAsia="汉仪尚巍手书W" w:cs="汉仪尚巍手书W"/>
                                <w:sz w:val="280"/>
                                <w:szCs w:val="3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尚巍手书W" w:hAnsi="汉仪尚巍手书W" w:eastAsia="汉仪尚巍手书W" w:cs="汉仪尚巍手书W"/>
                                <w:sz w:val="280"/>
                                <w:szCs w:val="320"/>
                                <w:lang w:val="en-US" w:eastAsia="zh-CN"/>
                              </w:rPr>
                              <w:t>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-293.5pt;height:198.75pt;width:186.05pt;z-index:251660288;mso-width-relative:page;mso-height-relative:page;" filled="f" stroked="f" coordsize="21600,21600" o:gfxdata="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+d63veAAAADQEAAA8AAAAAAAAAAQAgAAAAIgAAAGRycy9kb3ducmV2LnhtbFBLAQIUABQAAAAI&#10;AIdO4kBIbwzK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尚巍手书W" w:hAnsi="汉仪尚巍手书W" w:eastAsia="汉仪尚巍手书W" w:cs="汉仪尚巍手书W"/>
                          <w:sz w:val="280"/>
                          <w:szCs w:val="320"/>
                          <w:lang w:val="en-US" w:eastAsia="zh-CN"/>
                        </w:rPr>
                      </w:pPr>
                      <w:r>
                        <w:rPr>
                          <w:rFonts w:hint="eastAsia" w:ascii="汉仪尚巍手书W" w:hAnsi="汉仪尚巍手书W" w:eastAsia="汉仪尚巍手书W" w:cs="汉仪尚巍手书W"/>
                          <w:sz w:val="280"/>
                          <w:szCs w:val="320"/>
                          <w:lang w:val="en-US" w:eastAsia="zh-CN"/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-3077210</wp:posOffset>
            </wp:positionV>
            <wp:extent cx="1643380" cy="1589405"/>
            <wp:effectExtent l="0" t="0" r="0" b="0"/>
            <wp:wrapNone/>
            <wp:docPr id="6" name="图片 6" descr="d10e1ee327fb9d9cd337bb2717e89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10e1ee327fb9d9cd337bb2717e895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38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-2726690</wp:posOffset>
                </wp:positionV>
                <wp:extent cx="704850" cy="116141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161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3pt;margin-top:-214.7pt;height:91.45pt;width:55.5pt;z-index:251664384;mso-width-relative:page;mso-height-relative:page;" filled="f" stroked="f" coordsize="21600,21600" o:gfxdata="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y9NK2wAAAA0BAAAPAAAAAAAAAAEAIAAAACIAAABkcnMvZG93bnJldi54bWxQSwECFAAUAAAACACH&#10;TuJAtrNzE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-2546350</wp:posOffset>
                </wp:positionV>
                <wp:extent cx="2362835" cy="25241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尚巍手书W" w:hAnsi="汉仪尚巍手书W" w:eastAsia="汉仪尚巍手书W" w:cs="汉仪尚巍手书W"/>
                                <w:sz w:val="280"/>
                                <w:szCs w:val="3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尚巍手书W" w:hAnsi="汉仪尚巍手书W" w:eastAsia="汉仪尚巍手书W" w:cs="汉仪尚巍手书W"/>
                                <w:sz w:val="280"/>
                                <w:szCs w:val="320"/>
                                <w:lang w:val="en-US"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3pt;margin-top:-200.5pt;height:198.75pt;width:186.05pt;z-index:251662336;mso-width-relative:page;mso-height-relative:page;" filled="f" stroked="f" coordsize="21600,21600" o:gfxdata="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ToB13AAAAAsBAAAPAAAAAAAAAAEAIAAAACIAAABkcnMvZG93bnJldi54bWxQSwECFAAUAAAACACH&#10;TuJA/8KLU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尚巍手书W" w:hAnsi="汉仪尚巍手书W" w:eastAsia="汉仪尚巍手书W" w:cs="汉仪尚巍手书W"/>
                          <w:sz w:val="280"/>
                          <w:szCs w:val="320"/>
                          <w:lang w:val="en-US" w:eastAsia="zh-CN"/>
                        </w:rPr>
                      </w:pPr>
                      <w:r>
                        <w:rPr>
                          <w:rFonts w:hint="eastAsia" w:ascii="汉仪尚巍手书W" w:hAnsi="汉仪尚巍手书W" w:eastAsia="汉仪尚巍手书W" w:cs="汉仪尚巍手书W"/>
                          <w:sz w:val="280"/>
                          <w:szCs w:val="320"/>
                          <w:lang w:val="en-US"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-1145540</wp:posOffset>
                </wp:positionV>
                <wp:extent cx="2275205" cy="6096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caps/>
                                <w:smallCaps w:val="0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aps/>
                                <w:smallCaps w:val="0"/>
                                <w:sz w:val="44"/>
                                <w:szCs w:val="52"/>
                              </w:rPr>
                              <w:t xml:space="preserve">Curriculum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right"/>
                              <w:textAlignment w:val="auto"/>
                              <w:outlineLvl w:val="9"/>
                              <w:rPr>
                                <w:rFonts w:eastAsiaTheme="minorEastAsia"/>
                                <w:caps/>
                                <w:smallCaps w:val="0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aps/>
                                <w:smallCaps w:val="0"/>
                                <w:sz w:val="44"/>
                                <w:szCs w:val="52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pt;margin-top:-90.2pt;height:48pt;width:179.15pt;z-index:251665408;mso-width-relative:page;mso-height-relative:page;" filled="f" stroked="f" coordsize="21600,21600" o:gfxdata="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4mYhN0AAAAMAQAADwAAAAAAAAABACAAAAAiAAAAZHJzL2Rvd25yZXYueG1sUEsBAhQAFAAAAAgA&#10;h07iQH8gNUw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right"/>
                        <w:textAlignment w:val="auto"/>
                        <w:outlineLvl w:val="9"/>
                        <w:rPr>
                          <w:rFonts w:hint="eastAsia" w:eastAsiaTheme="minorEastAsia"/>
                          <w:caps/>
                          <w:smallCaps w:val="0"/>
                          <w:sz w:val="44"/>
                          <w:szCs w:val="52"/>
                        </w:rPr>
                      </w:pPr>
                      <w:r>
                        <w:rPr>
                          <w:rFonts w:hint="eastAsia" w:eastAsiaTheme="minorEastAsia"/>
                          <w:caps/>
                          <w:smallCaps w:val="0"/>
                          <w:sz w:val="44"/>
                          <w:szCs w:val="52"/>
                        </w:rPr>
                        <w:t xml:space="preserve">Curriculum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right"/>
                        <w:textAlignment w:val="auto"/>
                        <w:outlineLvl w:val="9"/>
                        <w:rPr>
                          <w:rFonts w:eastAsiaTheme="minorEastAsia"/>
                          <w:caps/>
                          <w:smallCaps w:val="0"/>
                          <w:sz w:val="44"/>
                          <w:szCs w:val="52"/>
                        </w:rPr>
                      </w:pPr>
                      <w:r>
                        <w:rPr>
                          <w:rFonts w:hint="eastAsia" w:eastAsiaTheme="minorEastAsia"/>
                          <w:caps/>
                          <w:smallCaps w:val="0"/>
                          <w:sz w:val="44"/>
                          <w:szCs w:val="52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193675</wp:posOffset>
                </wp:positionV>
                <wp:extent cx="2856230" cy="7620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sz w:val="32"/>
                                <w:szCs w:val="40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sz w:val="32"/>
                                <w:szCs w:val="40"/>
                                <w:lang w:val="en-US" w:eastAsia="zh-CN"/>
                              </w:rPr>
                              <w:t>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sz w:val="32"/>
                                <w:szCs w:val="40"/>
                                <w:lang w:val="en-US" w:eastAsia="zh-CN"/>
                              </w:rPr>
                              <w:t>联系方式：XXX XXXX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3pt;margin-top:15.25pt;height:60pt;width:224.9pt;z-index:251680768;mso-width-relative:page;mso-height-relative:page;" filled="f" stroked="f" coordsize="21600,21600" o:gfxdata="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l45h2gAAAAoBAAAPAAAAAAAAAAEAIAAAACIAAABkcnMvZG93bnJldi54bWxQSwECFAAUAAAA&#10;CACHTuJAqwf2gyUCAAAp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sz w:val="32"/>
                          <w:szCs w:val="40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sz w:val="32"/>
                          <w:szCs w:val="40"/>
                          <w:lang w:val="en-US" w:eastAsia="zh-CN"/>
                        </w:rPr>
                        <w:t>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sz w:val="32"/>
                          <w:szCs w:val="40"/>
                          <w:lang w:val="en-US" w:eastAsia="zh-CN"/>
                        </w:rPr>
                        <w:t>联系方式：XXX XXXX 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31750</wp:posOffset>
                </wp:positionV>
                <wp:extent cx="1570355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760" y="8147050"/>
                          <a:ext cx="15703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A3737"/>
                                <w:sz w:val="72"/>
                                <w:szCs w:val="1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A3737"/>
                                <w:sz w:val="72"/>
                                <w:szCs w:val="144"/>
                                <w:lang w:eastAsia="zh-CN"/>
                              </w:rPr>
                              <w:t>刘亦菲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2.5pt;height:72pt;width:123.65pt;z-index:251679744;mso-width-relative:page;mso-height-relative:page;" filled="f" stroked="f" coordsize="21600,21600" o:gfxdata="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dr159oAAAAJAQAADwAAAAAAAAABACAAAAAiAAAAZHJzL2Rvd25yZXYueG1s&#10;UEsBAhQAFAAAAAgAh07iQHawu00vAgAANA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A3737"/>
                          <w:sz w:val="72"/>
                          <w:szCs w:val="1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A3737"/>
                          <w:sz w:val="72"/>
                          <w:szCs w:val="144"/>
                          <w:lang w:eastAsia="zh-CN"/>
                        </w:rPr>
                        <w:t>刘亦菲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-939800</wp:posOffset>
            </wp:positionV>
            <wp:extent cx="2533015" cy="3615055"/>
            <wp:effectExtent l="0" t="0" r="635" b="4445"/>
            <wp:wrapNone/>
            <wp:docPr id="5" name="图片 5" descr="8c4b5d61c91c49922b7a640ebf47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c4b5d61c91c49922b7a640ebf4731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3301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-28575</wp:posOffset>
                </wp:positionV>
                <wp:extent cx="7629525" cy="10751820"/>
                <wp:effectExtent l="0" t="0" r="952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560" y="780415"/>
                          <a:ext cx="7629525" cy="10751820"/>
                        </a:xfrm>
                        <a:prstGeom prst="rect">
                          <a:avLst/>
                        </a:prstGeom>
                        <a:solidFill>
                          <a:srgbClr val="FEF7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-2.25pt;height:846.6pt;width:600.75pt;z-index:251666432;v-text-anchor:middle;mso-width-relative:page;mso-height-relative:page;" fillcolor="#FEF7F1" filled="t" stroked="f" coordsize="21600,21600" o:gfxdata="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+vpTdsAAAALAQAADwAAAAAAAAABACAAAAAiAAAAZHJzL2Rvd25yZXYueG1sUEsBAhQA&#10;FAAAAAgAh07iQOKt5xFhAgAAiQ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918845</wp:posOffset>
            </wp:positionH>
            <wp:positionV relativeFrom="paragraph">
              <wp:posOffset>119380</wp:posOffset>
            </wp:positionV>
            <wp:extent cx="972820" cy="1318260"/>
            <wp:effectExtent l="0" t="0" r="17780" b="15240"/>
            <wp:wrapNone/>
            <wp:docPr id="10" name="图片 2" descr="C:\Users\Administrator.PC-20180320XIRW\Desktop\简历\t01e80d90fefd97d6b4.jpgt01e80d90fefd97d6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C:\Users\Administrator.PC-20180320XIRW\Desktop\简历\t01e80d90fefd97d6b4.jpgt01e80d90fefd97d6b4"/>
                    <pic:cNvPicPr>
                      <a:picLocks noChangeAspect="1"/>
                    </pic:cNvPicPr>
                  </pic:nvPicPr>
                  <pic:blipFill>
                    <a:blip r:embed="rId7"/>
                    <a:srcRect l="2023" t="47" r="1517" b="542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104140</wp:posOffset>
                </wp:positionV>
                <wp:extent cx="1961515" cy="16287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5075" y="528955"/>
                          <a:ext cx="196151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0"/>
                                <w:szCs w:val="40"/>
                                <w:lang w:val="en-US" w:eastAsia="zh-CN"/>
                              </w:rPr>
                              <w:t>刘亦菲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求职意向：运营专员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27岁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182-3679-XXXX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 箱：156XX@qq.com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8.2pt;height:128.25pt;width:154.45pt;z-index:251695104;mso-width-relative:page;mso-height-relative:page;" filled="f" stroked="f" coordsize="21600,21600" o:gfxdata="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4r7C7cAAAACgEAAA8AAAAAAAAAAQAgAAAAIgAAAGRycy9kb3ducmV2&#10;LnhtbFBLAQIUABQAAAAIAIdO4kBQ6VzkMQIAADQ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0"/>
                          <w:szCs w:val="40"/>
                          <w:lang w:val="en-US" w:eastAsia="zh-CN"/>
                        </w:rPr>
                        <w:t>刘亦菲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求职意向：运营专员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龄：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27岁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182-3679-XXXX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 箱：156XX@qq.com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69850</wp:posOffset>
                </wp:positionV>
                <wp:extent cx="1657350" cy="6477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647700"/>
                          <a:chOff x="9210" y="20946"/>
                          <a:chExt cx="2610" cy="1020"/>
                        </a:xfrm>
                      </wpg:grpSpPr>
                      <wps:wsp>
                        <wps:cNvPr id="12" name="五边形 12"/>
                        <wps:cNvSpPr/>
                        <wps:spPr>
                          <a:xfrm>
                            <a:off x="9210" y="21243"/>
                            <a:ext cx="2610" cy="540"/>
                          </a:xfrm>
                          <a:prstGeom prst="homePlate">
                            <a:avLst/>
                          </a:prstGeom>
                          <a:solidFill>
                            <a:srgbClr val="6B9F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9525" y="20946"/>
                            <a:ext cx="2041" cy="1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半闭框 14"/>
                        <wps:cNvSpPr/>
                        <wps:spPr>
                          <a:xfrm rot="8040000">
                            <a:off x="9240" y="21366"/>
                            <a:ext cx="285" cy="285"/>
                          </a:xfrm>
                          <a:prstGeom prst="half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3pt;margin-top:5.5pt;height:51pt;width:130.5pt;z-index:251682816;mso-width-relative:page;mso-height-relative:page;" coordorigin="9210,20946" coordsize="2610,1020" o:gfxdata="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A45vF3XAAAACgEAAA8AAAAAAAAA&#10;AQAgAAAAIgAAAGRycy9kb3ducmV2LnhtbFBLAQIUABQAAAAIAIdO4kDlX2x6oQMAAEwLAAAOAAAA&#10;AAAAAAEAIAAAACYBAABkcnMvZTJvRG9jLnhtbFBLBQYAAAAABgAGAFkBAAA5BwAAAAA=&#10;">
                <o:lock v:ext="edit" aspectratio="f"/>
                <v:shape id="_x0000_s1026" o:spid="_x0000_s1026" o:spt="15" type="#_x0000_t15" style="position:absolute;left:9210;top:21243;height:540;width:2610;v-text-anchor:middle;" fillcolor="#6B9FC2" filled="t" stroked="f" coordsize="21600,21600" o:gfxdata="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/w8pltwAAANsAAAAP&#10;AAAAAAAAAAEAIAAAACIAAABkcnMvZG93bnJldi54bWxQSwECFAAUAAAACACHTuJAMy8FnjsAAAA5&#10;AAAAEAAAAAAAAAABACAAAAAGAQAAZHJzL3NoYXBleG1sLnhtbFBLBQYAAAAABgAGAFsBAACwAwAA&#10;AAA=&#10;" adj="1936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525;top:20946;height:1021;width:2041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_x0000_s1026" o:spid="_x0000_s1026" style="position:absolute;left:9240;top:21366;height:285;width:285;rotation:8781824f;v-text-anchor:middle;" fillcolor="#FFFFFF [3212]" filled="t" stroked="f" coordsize="285,285" o:gfxdata="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swtdugAAANsA&#10;AAAPAAAAAAAAAAEAIAAAACIAAABkcnMvZG93bnJldi54bWxQSwECFAAUAAAACACHTuJAMy8FnjsA&#10;AAA5AAAAEAAAAAAAAAABACAAAAAJAQAAZHJzL3NoYXBleG1sLnhtbFBLBQYAAAAABgAGAFsBAACz&#10;AwAAAAA=&#10;" path="m0,0l285,0,190,94,94,94,94,190,0,285xe">
                  <v:path o:connectlocs="237,47;47,237;0,142;142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12700</wp:posOffset>
                </wp:positionV>
                <wp:extent cx="6337300" cy="82867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1685" y="2864485"/>
                          <a:ext cx="633730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2012.9-20              郑州科技学院           计算机（本科）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主修课程：计算机语言、C语言、C++、网页设计、网页设计、网页设计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8pt;margin-top:1pt;height:65.25pt;width:499pt;z-index:251691008;mso-width-relative:page;mso-height-relative:page;" filled="f" stroked="f" coordsize="21600,21600" o:gfxdata="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lcCFw1AAAAAoBAAAP&#10;AAAAAAAAAAEAIAAAACIAAABkcnMvZG93bnJldi54bWxQSwECFAAUAAAACACHTuJAaAuKb6oBAAAk&#10;AwAADgAAAAAAAAABACAAAAAj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2012.9-20              郑州科技学院           计算机（本科）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主修课程：计算机语言、C语言、C++、网页设计、网页设计、网页设计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197485</wp:posOffset>
                </wp:positionV>
                <wp:extent cx="1657350" cy="6477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647700"/>
                          <a:chOff x="9210" y="20946"/>
                          <a:chExt cx="2610" cy="1020"/>
                        </a:xfrm>
                      </wpg:grpSpPr>
                      <wps:wsp>
                        <wps:cNvPr id="17" name="五边形 12"/>
                        <wps:cNvSpPr/>
                        <wps:spPr>
                          <a:xfrm>
                            <a:off x="9210" y="21243"/>
                            <a:ext cx="2610" cy="540"/>
                          </a:xfrm>
                          <a:prstGeom prst="homePlate">
                            <a:avLst/>
                          </a:prstGeom>
                          <a:solidFill>
                            <a:srgbClr val="6B9F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3"/>
                        <wps:cNvSpPr txBox="1"/>
                        <wps:spPr>
                          <a:xfrm>
                            <a:off x="9525" y="20946"/>
                            <a:ext cx="2041" cy="1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半闭框 14"/>
                        <wps:cNvSpPr/>
                        <wps:spPr>
                          <a:xfrm rot="8040000">
                            <a:off x="9240" y="21366"/>
                            <a:ext cx="285" cy="285"/>
                          </a:xfrm>
                          <a:prstGeom prst="half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3pt;margin-top:15.55pt;height:51pt;width:130.5pt;z-index:251720704;mso-width-relative:page;mso-height-relative:page;" coordorigin="9210,20946" coordsize="2610,1020" o:gfxdata="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Zrh4c9kAAAAKAQAADwAAAAAA&#10;AAABACAAAAAiAAAAZHJzL2Rvd25yZXYueG1sUEsBAhQAFAAAAAgAh07iQC2+7VqhAwAATAsAAA4A&#10;AAAAAAAAAQAgAAAAKAEAAGRycy9lMm9Eb2MueG1sUEsFBgAAAAAGAAYAWQEAADsHAAAAAA==&#10;">
                <o:lock v:ext="edit" aspectratio="f"/>
                <v:shape id="五边形 12" o:spid="_x0000_s1026" o:spt="15" type="#_x0000_t15" style="position:absolute;left:9210;top:21243;height:540;width:2610;v-text-anchor:middle;" fillcolor="#6B9FC2" filled="t" stroked="f" coordsize="21600,21600" o:gfxdata="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7Rp/bgAAADbAAAA&#10;DwAAAAAAAAABACAAAAAiAAAAZHJzL2Rvd25yZXYueG1sUEsBAhQAFAAAAAgAh07iQDMvBZ47AAAA&#10;OQAAABAAAAAAAAAAAQAgAAAABwEAAGRycy9zaGFwZXhtbC54bWxQSwUGAAAAAAYABgBbAQAAsQMA&#10;AAAA&#10;" adj="1936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9525;top:20946;height:1021;width:204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半闭框 14" o:spid="_x0000_s1026" style="position:absolute;left:9240;top:21366;height:285;width:285;rotation:8781824f;v-text-anchor:middle;" fillcolor="#FFFFFF [3212]" filled="t" stroked="f" coordsize="285,285" o:gfxdata="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ypMO8AAAA&#10;2wAAAA8AAAAAAAAAAQAgAAAAIgAAAGRycy9kb3ducmV2LnhtbFBLAQIUABQAAAAIAIdO4kAzLwWe&#10;OwAAADkAAAAQAAAAAAAAAAEAIAAAAAsBAABkcnMvc2hhcGV4bWwueG1sUEsFBgAAAAAGAAYAWwEA&#10;ALUDAAAAAA==&#10;" path="m0,0l285,0,190,94,94,94,94,190,0,285xe">
                  <v:path o:connectlocs="237,47;47,237;0,142;142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107950</wp:posOffset>
                </wp:positionV>
                <wp:extent cx="6148070" cy="25215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980" y="4592320"/>
                          <a:ext cx="6148070" cy="252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2012.9-2016.7             XX科技有限公司             运营专员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1.配合运营组长进行图片的搜集，查找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2.对数据进行整理，对图片进行把控，把好的素材、文案统一整理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3.对自己账户进行及时调整，把控曝光，花费，以及报名数量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2016.9-2018.7             XX科技有限公司             运营专员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1.负责微信平台，微博，qq空间广告投放、文案编写及日常维护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2.对数据进行整理，对图片进行把控，把好的素材、文案统一整理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3.负责对新员工的基础理论知识培训，以及考核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65pt;margin-top:8.5pt;height:198.55pt;width:484.1pt;z-index:251692032;mso-width-relative:page;mso-height-relative:page;" filled="f" stroked="f" coordsize="21600,21600" o:gfxdata="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1G/23XAAAA&#10;CwEAAA8AAAAAAAAAAQAgAAAAIgAAAGRycy9kb3ducmV2LnhtbFBLAQIUABQAAAAIAIdO4kAbMDri&#10;rAEAACU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2012.9-2016.7             XX科技有限公司             运营专员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1.配合运营组长进行图片的搜集，查找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2.对数据进行整理，对图片进行把控，把好的素材、文案统一整理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3.对自己账户进行及时调整，把控曝光，花费，以及报名数量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2016.9-2018.7             XX科技有限公司             运营专员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1.负责微信平台，微博，qq空间广告投放、文案编写及日常维护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2.对数据进行整理，对图片进行把控，把好的素材、文案统一整理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3.负责对新员工的基础理论知识培训，以及考核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69850</wp:posOffset>
                </wp:positionV>
                <wp:extent cx="1657350" cy="6477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647700"/>
                          <a:chOff x="9210" y="20946"/>
                          <a:chExt cx="2610" cy="1020"/>
                        </a:xfrm>
                      </wpg:grpSpPr>
                      <wps:wsp>
                        <wps:cNvPr id="23" name="五边形 12"/>
                        <wps:cNvSpPr/>
                        <wps:spPr>
                          <a:xfrm>
                            <a:off x="9210" y="21243"/>
                            <a:ext cx="2610" cy="540"/>
                          </a:xfrm>
                          <a:prstGeom prst="homePlate">
                            <a:avLst/>
                          </a:prstGeom>
                          <a:solidFill>
                            <a:srgbClr val="6B9F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9525" y="20946"/>
                            <a:ext cx="2041" cy="1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半闭框 14"/>
                        <wps:cNvSpPr/>
                        <wps:spPr>
                          <a:xfrm rot="8040000">
                            <a:off x="9240" y="21366"/>
                            <a:ext cx="285" cy="285"/>
                          </a:xfrm>
                          <a:prstGeom prst="half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3pt;margin-top:5.5pt;height:51pt;width:130.5pt;z-index:251784192;mso-width-relative:page;mso-height-relative:page;" coordorigin="9210,20946" coordsize="2610,1020" o:gfxdata="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OObxd1wAAAAoBAAAPAAAAAAAAAAEA&#10;IAAAACIAAABkcnMvZG93bnJldi54bWxQSwECFAAUAAAACACHTuJA1XoTi58DAABMCwAADgAAAAAA&#10;AAABACAAAAAmAQAAZHJzL2Uyb0RvYy54bWxQSwUGAAAAAAYABgBZAQAANwcAAAAA&#10;">
                <o:lock v:ext="edit" aspectratio="f"/>
                <v:shape id="五边形 12" o:spid="_x0000_s1026" o:spt="15" type="#_x0000_t15" style="position:absolute;left:9210;top:21243;height:540;width:2610;v-text-anchor:middle;" fillcolor="#6B9FC2" filled="t" stroked="f" coordsize="21600,21600" o:gfxdata="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jpUO8AAAA&#10;2wAAAA8AAAAAAAAAAQAgAAAAIgAAAGRycy9kb3ducmV2LnhtbFBLAQIUABQAAAAIAIdO4kAzLwWe&#10;OwAAADkAAAAQAAAAAAAAAAEAIAAAAAsBAABkcnMvc2hhcGV4bWwueG1sUEsFBgAAAAAGAAYAWwEA&#10;ALUDAAAAAA==&#10;" adj="1936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9525;top:20946;height:1021;width:2041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shape>
                <v:shape id="半闭框 14" o:spid="_x0000_s1026" style="position:absolute;left:9240;top:21366;height:285;width:285;rotation:8781824f;v-text-anchor:middle;" fillcolor="#FFFFFF [3212]" filled="t" stroked="f" coordsize="285,285" o:gfxdata="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2R7vQAA&#10;ANsAAAAPAAAAAAAAAAEAIAAAACIAAABkcnMvZG93bnJldi54bWxQSwECFAAUAAAACACHTuJAMy8F&#10;njsAAAA5AAAAEAAAAAAAAAABACAAAAAMAQAAZHJzL3NoYXBleG1sLnhtbFBLBQYAAAAABgAGAFsB&#10;AAC2AwAAAAA=&#10;" path="m0,0l285,0,190,94,94,94,94,190,0,285xe">
                  <v:path o:connectlocs="237,47;47,237;0,142;142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63500</wp:posOffset>
                </wp:positionV>
                <wp:extent cx="5943600" cy="47053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7250" y="7982585"/>
                          <a:ext cx="5943600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大学英语四级、计算机二级证书、XX奖学金、XX证书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5pt;margin-top:5pt;height:37.05pt;width:468pt;z-index:251693056;mso-width-relative:page;mso-height-relative:page;" filled="f" stroked="f" coordsize="21600,21600" o:gfxdata="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ttMna1gAAAAoB&#10;AAAPAAAAAAAAAAEAIAAAACIAAABkcnMvZG93bnJldi54bWxQSwECFAAUAAAACACHTuJAtXU/XqsB&#10;AAAk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大学英语四级、计算机二级证书、XX奖学金、XX证书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81280</wp:posOffset>
                </wp:positionV>
                <wp:extent cx="1657350" cy="6477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647700"/>
                          <a:chOff x="9210" y="20946"/>
                          <a:chExt cx="2610" cy="1020"/>
                        </a:xfrm>
                      </wpg:grpSpPr>
                      <wps:wsp>
                        <wps:cNvPr id="28" name="五边形 12"/>
                        <wps:cNvSpPr/>
                        <wps:spPr>
                          <a:xfrm>
                            <a:off x="9210" y="21243"/>
                            <a:ext cx="2610" cy="540"/>
                          </a:xfrm>
                          <a:prstGeom prst="homePlate">
                            <a:avLst/>
                          </a:prstGeom>
                          <a:solidFill>
                            <a:srgbClr val="6B9F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13"/>
                        <wps:cNvSpPr txBox="1"/>
                        <wps:spPr>
                          <a:xfrm>
                            <a:off x="9525" y="20946"/>
                            <a:ext cx="2041" cy="1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40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半闭框 14"/>
                        <wps:cNvSpPr/>
                        <wps:spPr>
                          <a:xfrm rot="8040000">
                            <a:off x="9240" y="21366"/>
                            <a:ext cx="285" cy="285"/>
                          </a:xfrm>
                          <a:prstGeom prst="half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3pt;margin-top:6.4pt;height:51pt;width:130.5pt;z-index:251911168;mso-width-relative:page;mso-height-relative:page;" coordorigin="9210,20946" coordsize="2610,1020" o:gfxdata="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BLxck1wAAAAoBAAAPAAAAAAAA&#10;AAEAIAAAACIAAABkcnMvZG93bnJldi54bWxQSwECFAAUAAAACACHTuJABthiPKIDAABMCwAADgAA&#10;AAAAAAABACAAAAAmAQAAZHJzL2Uyb0RvYy54bWxQSwUGAAAAAAYABgBZAQAAOgcAAAAA&#10;">
                <o:lock v:ext="edit" aspectratio="f"/>
                <v:shape id="五边形 12" o:spid="_x0000_s1026" o:spt="15" type="#_x0000_t15" style="position:absolute;left:9210;top:21243;height:540;width:2610;v-text-anchor:middle;" fillcolor="#6B9FC2" filled="t" stroked="f" coordsize="21600,21600" o:gfxdata="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BHNzK2AAAA2wAAAA8A&#10;AAAAAAAAAQAgAAAAIgAAAGRycy9kb3ducmV2LnhtbFBLAQIUABQAAAAIAIdO4kAzLwWeOwAAADkA&#10;AAAQAAAAAAAAAAEAIAAAAAUBAABkcnMvc2hhcGV4bWwueG1sUEsFBgAAAAAGAAYAWwEAAK8DAAAA&#10;AA==&#10;" adj="1936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9525;top:20946;height:1021;width:2041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40"/>
                            <w:szCs w:val="4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半闭框 14" o:spid="_x0000_s1026" style="position:absolute;left:9240;top:21366;height:285;width:285;rotation:8781824f;v-text-anchor:middle;" fillcolor="#FFFFFF [3212]" filled="t" stroked="f" coordsize="285,285" o:gfxdata="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9UT65AAAA2wAA&#10;AA8AAAAAAAAAAQAgAAAAIgAAAGRycy9kb3ducmV2LnhtbFBLAQIUABQAAAAIAIdO4kAzLwWeOwAA&#10;ADkAAAAQAAAAAAAAAAEAIAAAAAgBAABkcnMvc2hhcGV4bWwueG1sUEsFBgAAAAAGAAYAWwEAALID&#10;AAAAAA==&#10;" path="m0,0l285,0,190,94,94,94,94,190,0,285xe">
                  <v:path o:connectlocs="237,47;47,237;0,142;142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67310</wp:posOffset>
                </wp:positionV>
                <wp:extent cx="5960745" cy="98107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275" y="9384665"/>
                          <a:ext cx="596074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24"/>
                                <w:szCs w:val="32"/>
                                <w:lang w:val="en-US" w:eastAsia="zh-CN"/>
                              </w:rPr>
                              <w:t>性格开朗，工作认真负责，细心，有很强的职责心和进取心,头脑灵活，不怕吃苦，理解潜力强，能够很好的处理同事的关系，具有强烈的团队合作精神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5.3pt;height:77.25pt;width:469.35pt;z-index:251694080;mso-width-relative:page;mso-height-relative:page;" filled="f" stroked="f" coordsize="21600,21600" o:gfxdata="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Zzr0tcAAAAL&#10;AQAADwAAAAAAAAABACAAAAAiAAAAZHJzL2Rvd25yZXYueG1sUEsBAhQAFAAAAAgAh07iQJvJZiur&#10;AQAAJA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24"/>
                          <w:szCs w:val="32"/>
                          <w:lang w:val="en-US" w:eastAsia="zh-CN"/>
                        </w:rPr>
                        <w:t>性格开朗，工作认真负责，细心，有很强的职责心和进取心,头脑灵活，不怕吃苦，理解潜力强，能够很好的处理同事的关系，具有强烈的团队合作精神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159385</wp:posOffset>
            </wp:positionV>
            <wp:extent cx="2061845" cy="1458595"/>
            <wp:effectExtent l="0" t="0" r="0" b="0"/>
            <wp:wrapNone/>
            <wp:docPr id="9" name="图片 9" descr="d8e1d18d6ddaaa20a2a0a67a86002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8e1d18d6ddaaa20a2a0a67a86002e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6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6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6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627380</wp:posOffset>
                </wp:positionV>
                <wp:extent cx="1661795" cy="100901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1955" y="627380"/>
                          <a:ext cx="166179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72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20"/>
                                <w:sz w:val="72"/>
                                <w:szCs w:val="144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5pt;margin-top:49.4pt;height:79.45pt;width:130.85pt;z-index:251993088;mso-width-relative:page;mso-height-relative:page;" filled="f" stroked="f" coordsize="21600,21600" o:gfxdata="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7x5Pz2QAA&#10;AAoBAAAPAAAAAAAAAAEAIAAAACIAAABkcnMvZG93bnJldi54bWxQSwECFAAUAAAACACHTuJAhXN3&#10;ZKsBAAAl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72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20"/>
                          <w:sz w:val="72"/>
                          <w:szCs w:val="144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2002155</wp:posOffset>
                </wp:positionV>
                <wp:extent cx="5963285" cy="851789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255" y="2002155"/>
                          <a:ext cx="5963285" cy="851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首先十分感谢您在百忙中抽空来阅读我自荐信，您的关心将是我不断进步的动力！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我叫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刘亦菲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毕业于郑州科技学院计算机系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。你的关注将翻开我人生的新的一页。 四年的大学校园生活是我人生的一大转折点。在校园生涯和社会实践生活中我不断的挑战自我、 充实自己，为实现人生的价值打下坚实的基础。 在学习上，我态度端正、刻苦努力，积极配合老师工作；为了提高自身的素质，我利用课余时间， 阅读了有关提高自身的书籍， 顺利通过了全国计算机二级 Access 数据库、全国计算机二级 C语言、 全国计算机三级网络技术、全国计算机四级网络工程师。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本人具有积极向上的生活态度和广泛的兴趣爱好，对工作责任心强、勤恳踏实，注重团队合作精 神和集体观念。 我仅在此冒昧推荐，期望成为贵单位的一员，充分发挥自己的聪明才智。如果能到贵单位的青睐， 我一定以不断学习，积极进取的精神竭诚为贵单位服务，与贵单位共同发展，共创美好的未来！昨天 的我为今天努力，今天的我为明天奋斗，明天的我将为知遇的您拼搏。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我将“职责为先”，一向在我的生活上体现我的人生价值。我会不断提高自身修养，努力完善自我，争取到达贵单位的就职要求。我愿与贵单位同事携手共进，共创公司完美未来！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再次感谢您在百忙之中阅读我的自荐信，祝您工作顺利，身体健康！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自荐人：xxx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月04日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157.65pt;height:670.7pt;width:469.55pt;z-index:251994112;mso-width-relative:page;mso-height-relative:page;" filled="f" stroked="f" coordsize="21600,21600" o:gfxdata="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+fnjb3AAAAA0BAAAPAAAAAAAAAAEAIAAAACIAAABkcnMvZG93bnJl&#10;di54bWxQSwECFAAUAAAACACHTuJAqI9vjDICAAA0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首先十分感谢您在百忙中抽空来阅读我自荐信，您的关心将是我不断进步的动力！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我叫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刘亦菲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毕业于郑州科技学院计算机系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。你的关注将翻开我人生的新的一页。 四年的大学校园生活是我人生的一大转折点。在校园生涯和社会实践生活中我不断的挑战自我、 充实自己，为实现人生的价值打下坚实的基础。 在学习上，我态度端正、刻苦努力，积极配合老师工作；为了提高自身的素质，我利用课余时间， 阅读了有关提高自身的书籍， 顺利通过了全国计算机二级 Access 数据库、全国计算机二级 C语言、 全国计算机三级网络技术、全国计算机四级网络工程师。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本人具有积极向上的生活态度和广泛的兴趣爱好，对工作责任心强、勤恳踏实，注重团队合作精 神和集体观念。 我仅在此冒昧推荐，期望成为贵单位的一员，充分发挥自己的聪明才智。如果能到贵单位的青睐， 我一定以不断学习，积极进取的精神竭诚为贵单位服务，与贵单位共同发展，共创美好的未来！昨天 的我为今天努力，今天的我为明天奋斗，明天的我将为知遇的您拼搏。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我将“职责为先”，一向在我的生活上体现我的人生价值。我会不断提高自身修养，努力完善自我，争取到达贵单位的就职要求。我愿与贵单位同事携手共进，共创公司完美未来！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再次感谢您在百忙之中阅读我的自荐信，祝您工作顺利，身体健康！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自荐人：xxx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201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月04日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95520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-6985</wp:posOffset>
            </wp:positionV>
            <wp:extent cx="1379220" cy="1969135"/>
            <wp:effectExtent l="0" t="0" r="11430" b="12065"/>
            <wp:wrapNone/>
            <wp:docPr id="33" name="图片 33" descr="8c4b5d61c91c49922b7a640ebf47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8c4b5d61c91c49922b7a640ebf4731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9471025</wp:posOffset>
            </wp:positionV>
            <wp:extent cx="2061845" cy="1458595"/>
            <wp:effectExtent l="0" t="0" r="0" b="0"/>
            <wp:wrapNone/>
            <wp:docPr id="32" name="图片 32" descr="d8e1d18d6ddaaa20a2a0a67a86002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8e1d18d6ddaaa20a2a0a67a86002e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-28575</wp:posOffset>
                </wp:positionV>
                <wp:extent cx="7629525" cy="10751820"/>
                <wp:effectExtent l="0" t="0" r="9525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0751820"/>
                        </a:xfrm>
                        <a:prstGeom prst="rect">
                          <a:avLst/>
                        </a:prstGeom>
                        <a:solidFill>
                          <a:srgbClr val="FEF7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-2.25pt;height:846.6pt;width:600.75pt;z-index:251920384;v-text-anchor:middle;mso-width-relative:page;mso-height-relative:page;" fillcolor="#FEF7F1" filled="t" stroked="f" coordsize="21600,21600" o:gfxdata="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6+lN2wAA&#10;AAsBAAAPAAAAAAAAAAEAIAAAACIAAABkcnMvZG93bnJldi54bWxQSwECFAAUAAAACACHTuJA7O8+&#10;FVQCAACB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尚巍手书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5224C"/>
    <w:rsid w:val="0B606C0B"/>
    <w:rsid w:val="22DD492B"/>
    <w:rsid w:val="2B3B1DF1"/>
    <w:rsid w:val="39D23567"/>
    <w:rsid w:val="3DB619BF"/>
    <w:rsid w:val="57B5224C"/>
    <w:rsid w:val="6D535020"/>
    <w:rsid w:val="750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2f279cf-e316-45a8-ef1a-95c27266d971\&#20013;&#22269;&#39118;&#20010;&#20154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中国风个人简历模板.docx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2020-06-12T06:26:00Z</dcterms:created>
  <dc:creator>贾兴国</dc:creator>
  <cp:lastModifiedBy>贾兴国</cp:lastModifiedBy>
  <dcterms:modified xsi:type="dcterms:W3CDTF">2020-06-12T06:27:11Z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