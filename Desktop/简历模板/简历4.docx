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80" w:lineRule="exact"/>
        <w:rPr>
          <w:rFonts w:ascii="微软雅黑" w:hAnsi="微软雅黑" w:eastAsia="微软雅黑"/>
          <w:sz w:val="24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-836295</wp:posOffset>
                </wp:positionV>
                <wp:extent cx="1800225" cy="431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distribute"/>
                              <w:rPr>
                                <w:rFonts w:hint="eastAsia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-65.85pt;height:34pt;width:141.75pt;z-index:251675648;mso-width-relative:page;mso-height-relative:page;" filled="f" stroked="f" coordsize="21600,21600" o:gfxdata="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ZhVP9kAAAANAQAADwAAAAAAAAABACAAAAAiAAAAZHJzL2Rvd25yZXYu&#10;eG1sUEsBAhQAFAAAAAgAh07iQChaTGv6AQAAxw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distribute"/>
                        <w:rPr>
                          <w:rFonts w:hint="eastAsia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-273685</wp:posOffset>
            </wp:positionV>
            <wp:extent cx="986155" cy="1367790"/>
            <wp:effectExtent l="19050" t="19050" r="23495" b="22860"/>
            <wp:wrapNone/>
            <wp:docPr id="1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367790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-255270</wp:posOffset>
                </wp:positionV>
                <wp:extent cx="4094480" cy="59880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4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283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283C"/>
                                <w:kern w:val="24"/>
                                <w:sz w:val="50"/>
                                <w:szCs w:val="50"/>
                                <w:lang w:eastAsia="zh-CN"/>
                              </w:rPr>
                              <w:t>稻壳儿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283C"/>
                                <w:kern w:val="24"/>
                                <w:sz w:val="50"/>
                                <w:szCs w:val="50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283C"/>
                                <w:kern w:val="24"/>
                                <w:sz w:val="28"/>
                                <w:szCs w:val="28"/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283C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人力资源主管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05pt;margin-top:-20.1pt;height:47.15pt;width:322.4pt;z-index:251652096;mso-width-relative:page;mso-height-relative:page;" filled="f" stroked="f" coordsize="21600,21600" o:gfxdata="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i6pRzXAAAACwEAAA8AAAAAAAAAAQAgAAAAIgAAAGRycy9kb3ducmV2&#10;LnhtbFBLAQIUABQAAAAIAIdO4kB/TAfQ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0283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283C"/>
                          <w:kern w:val="24"/>
                          <w:sz w:val="50"/>
                          <w:szCs w:val="50"/>
                          <w:lang w:eastAsia="zh-CN"/>
                        </w:rPr>
                        <w:t>稻壳儿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283C"/>
                          <w:kern w:val="24"/>
                          <w:sz w:val="50"/>
                          <w:szCs w:val="50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283C"/>
                          <w:kern w:val="24"/>
                          <w:sz w:val="28"/>
                          <w:szCs w:val="28"/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283C"/>
                          <w:kern w:val="24"/>
                          <w:sz w:val="28"/>
                          <w:szCs w:val="28"/>
                          <w:lang w:eastAsia="zh-CN"/>
                        </w:rPr>
                        <w:t>人力资源主管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-655955</wp:posOffset>
                </wp:positionV>
                <wp:extent cx="7127875" cy="1952625"/>
                <wp:effectExtent l="6350" t="6350" r="952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191770"/>
                          <a:ext cx="71278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31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-51.65pt;height:153.75pt;width:561.25pt;z-index:251649024;v-text-anchor:middle;mso-width-relative:page;mso-height-relative:page;" filled="f" stroked="t" coordsize="21600,21600" o:gfxdata="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Z&#10;OOs+2wAAAA0BAAAPAAAAAAAAAAEAIAAAACIAAABkcnMvZG93bnJldi54bWxQSwECFAAUAAAACACH&#10;TuJAgc9ddloCAACIBAAADgAAAAAAAAABACAAAAAqAQAAZHJzL2Uyb0RvYy54bWxQSwUGAAAAAAYA&#10;BgBZAQAA9gUAAAAA&#10;">
                <v:fill on="f" focussize="0,0"/>
                <v:stroke weight="1pt" color="#131313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-833120</wp:posOffset>
                </wp:positionV>
                <wp:extent cx="3018790" cy="3403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distribute"/>
                              <w:rPr>
                                <w:rFonts w:hint="default" w:ascii="微软雅黑" w:hAnsi="微软雅黑" w:eastAsia="微软雅黑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pt;margin-top:-65.6pt;height:26.8pt;width:237.7pt;z-index:251676672;mso-width-relative:page;mso-height-relative:page;" filled="f" stroked="f" coordsize="21600,21600" o:gfxdata="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ddmP3AAAAAwBAAAPAAAAAAAAAAEAIAAAACIAAABkcnMvZG93bnJldi54bWxQSwECFAAUAAAACACH&#10;TuJAzsG/7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jc w:val="distribute"/>
                        <w:rPr>
                          <w:rFonts w:hint="default" w:ascii="微软雅黑" w:hAnsi="微软雅黑" w:eastAsia="微软雅黑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-751205</wp:posOffset>
                </wp:positionV>
                <wp:extent cx="466725" cy="409575"/>
                <wp:effectExtent l="0" t="0" r="9525" b="9525"/>
                <wp:wrapNone/>
                <wp:docPr id="5" name="六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725" cy="409575"/>
                        </a:xfrm>
                        <a:prstGeom prst="hexagon">
                          <a:avLst/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.4pt;margin-top:-59.15pt;height:32.25pt;width:36.75pt;rotation:-5898240f;z-index:251674624;v-text-anchor:middle;mso-width-relative:page;mso-height-relative:page;" fillcolor="#F0283C" filled="t" stroked="f" coordsize="21600,21600" o:gfxdata="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IwaA3aAAAACgEAAA8AAAAAAAAAAQAgAAAAIgAAAGRycy9kb3ducmV2LnhtbFBLAQIUABQA&#10;AAAIAIdO4kA1zKsiYAIAAJEEAAAOAAAAAAAAAAEAIAAAACkBAABkcnMvZTJvRG9jLnhtbFBLBQYA&#10;AAAABgAGAFkBAAD7BQAAAAA=&#10;" adj="473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-751205</wp:posOffset>
                </wp:positionV>
                <wp:extent cx="466725" cy="409575"/>
                <wp:effectExtent l="0" t="0" r="9525" b="9525"/>
                <wp:wrapNone/>
                <wp:docPr id="6" name="六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725" cy="409575"/>
                        </a:xfrm>
                        <a:prstGeom prst="hexagon">
                          <a:avLst/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3.95pt;margin-top:-59.15pt;height:32.25pt;width:36.75pt;rotation:-5898240f;z-index:251651072;v-text-anchor:middle;mso-width-relative:page;mso-height-relative:page;" fillcolor="#F0283C" filled="t" stroked="f" coordsize="21600,21600" o:gfxdata="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YyO622wAAAAsBAAAPAAAAAAAAAAEAIAAAACIAAABkcnMvZG93bnJldi54bWxQSwECFAAU&#10;AAAACACHTuJAUUHKS2ACAACRBAAADgAAAAAAAAABACAAAAAqAQAAZHJzL2Uyb0RvYy54bWxQSwUG&#10;AAAAAAYABgBZAQAA/AUAAAAA&#10;" adj="473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-751205</wp:posOffset>
                </wp:positionV>
                <wp:extent cx="466725" cy="409575"/>
                <wp:effectExtent l="0" t="0" r="9525" b="9525"/>
                <wp:wrapNone/>
                <wp:docPr id="4" name="六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725" cy="409575"/>
                        </a:xfrm>
                        <a:prstGeom prst="hexagon">
                          <a:avLst/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9.15pt;margin-top:-59.15pt;height:32.25pt;width:36.75pt;rotation:-5898240f;z-index:251673600;v-text-anchor:middle;mso-width-relative:page;mso-height-relative:page;" fillcolor="#F0283C" filled="t" stroked="f" coordsize="21600,21600" o:gfxdata="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D0b8dkAAAALAQAADwAAAAAAAAABACAAAAAiAAAAZHJzL2Rvd25yZXYueG1sUEsBAhQAFAAA&#10;AAgAh07iQOlIiwVgAgAAkQQAAA4AAAAAAAAAAQAgAAAAKAEAAGRycy9lMm9Eb2MueG1sUEsFBgAA&#10;AAAGAAYAWQEAAPoFAAAAAA==&#10;" adj="473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-751205</wp:posOffset>
                </wp:positionV>
                <wp:extent cx="466725" cy="409575"/>
                <wp:effectExtent l="0" t="0" r="9525" b="9525"/>
                <wp:wrapNone/>
                <wp:docPr id="3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61635" y="839470"/>
                          <a:ext cx="466725" cy="409575"/>
                        </a:xfrm>
                        <a:prstGeom prst="hexagon">
                          <a:avLst/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65.7pt;margin-top:-59.15pt;height:32.25pt;width:36.75pt;rotation:-5898240f;z-index:251672576;v-text-anchor:middle;mso-width-relative:page;mso-height-relative:page;" fillcolor="#F0283C" filled="t" stroked="f" coordsize="21600,21600" o:gfxdata="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VbNKNwAAAANAQAADwAAAAAAAAABACAAAAAiAAAAZHJzL2Rvd25y&#10;ZXYueG1sUEsBAhQAFAAAAAgAh07iQLRJLalsAgAAnAQAAA4AAAAAAAAAAQAgAAAAKwEAAGRycy9l&#10;Mm9Eb2MueG1sUEsFBgAAAAAGAAYAWQEAAAkGAAAAAA==&#10;" adj="473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-1179195</wp:posOffset>
                </wp:positionH>
                <wp:positionV relativeFrom="paragraph">
                  <wp:posOffset>-932180</wp:posOffset>
                </wp:positionV>
                <wp:extent cx="7632065" cy="504190"/>
                <wp:effectExtent l="0" t="0" r="698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35" y="106045"/>
                          <a:ext cx="7632065" cy="504190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5pt;margin-top:-73.4pt;height:39.7pt;width:600.95pt;z-index:251650048;v-text-anchor:middle;mso-width-relative:page;mso-height-relative:page;" fillcolor="#131313" filled="t" stroked="f" coordsize="21600,21600" o:gfxdata="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cMEL2wAAAA4BAAAPAAAAAAAAAAEAIAAAACIAAABkcnMvZG93bnJldi54bWxQSwECFAAUAAAACACH&#10;TuJAFTLp9VoCAACH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109855</wp:posOffset>
                </wp:positionV>
                <wp:extent cx="1477010" cy="62674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现所在地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：广州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15pt;margin-top:8.65pt;height:49.35pt;width:116.3pt;z-index:251666432;mso-width-relative:page;mso-height-relative:page;" filled="f" stroked="f" coordsize="21600,21600" o:gfxdata="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MI03dgA&#10;AAAKAQAADwAAAAAAAAABACAAAAAiAAAAZHJzL2Rvd25yZXYueG1sUEsBAhQAFAAAAAgAh07iQDeY&#10;tOwfAgAAG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现所在地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：广州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109855</wp:posOffset>
                </wp:positionV>
                <wp:extent cx="2418715" cy="6165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@126.com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6pt;margin-top:8.65pt;height:48.55pt;width:190.45pt;z-index:251677696;mso-width-relative:page;mso-height-relative:page;" filled="f" stroked="f" coordsize="21600,21600" o:gfxdata="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Zmh&#10;z9sAAAAKAQAADwAAAAAAAAABACAAAAAiAAAAZHJzL2Rvd25yZXYueG1sUEsBAhQAFAAAAAgAh07i&#10;QKmkP8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@126.com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640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107950</wp:posOffset>
                </wp:positionV>
                <wp:extent cx="99187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29.25pt;margin-top:8.5pt;height:30pt;width:78.1pt;z-index:251660288;mso-width-relative:page;mso-height-relative:page;" filled="f" stroked="f" coordsize="991870,381000" o:gfxdata="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0EIFtEAAAAIAQAADwAAAAAAAAABACAAAAAi&#10;AAAAZHJzL2Rvd25yZXYueG1sUEsBAhQAFAAAAAgAh07iQBSPbQwRAgAAHgQAAA4AAAAAAAAAAQAg&#10;AAAAIAEAAGRycy9lMm9Eb2MueG1sUEsFBgAAAAAGAAYAWQEAAKMFAAAAAA=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31115</wp:posOffset>
                </wp:positionV>
                <wp:extent cx="1440180" cy="277495"/>
                <wp:effectExtent l="0" t="0" r="7620" b="8255"/>
                <wp:wrapNone/>
                <wp:docPr id="17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35" y="2552065"/>
                          <a:ext cx="1440180" cy="277495"/>
                        </a:xfrm>
                        <a:prstGeom prst="homePlate">
                          <a:avLst>
                            <a:gd name="adj" fmla="val 36155"/>
                          </a:avLst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59.45pt;margin-top:2.45pt;height:21.85pt;width:113.4pt;z-index:-251632640;v-text-anchor:middle;mso-width-relative:page;mso-height-relative:page;" fillcolor="#F0283C" filled="t" stroked="f" coordsize="21600,21600" o:gfxdata="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pPLjrXAAAACQEAAA8AAAAAAAAA&#10;AQAgAAAAIgAAAGRycy9kb3ducmV2LnhtbFBLAQIUABQAAAAIAIdO4kBSfLJOhAIAAMIEAAAOAAAA&#10;AAAAAAEAIAAAACYBAABkcnMvZTJvRG9jLnhtbFBLBQYAAAAABgAGAFkBAAAcBgAAAAA=&#10;" adj="2009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31115</wp:posOffset>
                </wp:positionV>
                <wp:extent cx="7129145" cy="277495"/>
                <wp:effectExtent l="0" t="0" r="14605" b="8255"/>
                <wp:wrapNone/>
                <wp:docPr id="16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105" y="2552065"/>
                          <a:ext cx="7129145" cy="27749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73.05pt;margin-top:2.45pt;height:21.85pt;width:561.35pt;z-index:-251668480;v-text-anchor:middle;mso-width-relative:page;mso-height-relative:page;" fillcolor="#131313" filled="t" stroked="f" coordsize="21600,21600" o:gfxdata="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FY2j7YAAAACQEAAA8AAAAAAAAAAQAg&#10;AAAAIgAAAGRycy9kb3ducmV2LnhtbFBLAQIUABQAAAAIAIdO4kD5A2TUgAIAAL8EAAAOAAAAAAAA&#10;AAEAIAAAACcBAABkcnMvZTJvRG9jLnhtbFBLBQYAAAAABgAGAFkBAAAZBgAAAAA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70485</wp:posOffset>
                </wp:positionV>
                <wp:extent cx="215900" cy="179705"/>
                <wp:effectExtent l="0" t="0" r="12700" b="10795"/>
                <wp:wrapNone/>
                <wp:docPr id="50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1357 w 1592"/>
                            <a:gd name="T1" fmla="*/ 708 h 1125"/>
                            <a:gd name="T2" fmla="*/ 1316 w 1592"/>
                            <a:gd name="T3" fmla="*/ 470 h 1125"/>
                            <a:gd name="T4" fmla="*/ 812 w 1592"/>
                            <a:gd name="T5" fmla="*/ 771 h 1125"/>
                            <a:gd name="T6" fmla="*/ 318 w 1592"/>
                            <a:gd name="T7" fmla="*/ 470 h 1125"/>
                            <a:gd name="T8" fmla="*/ 277 w 1592"/>
                            <a:gd name="T9" fmla="*/ 727 h 1125"/>
                            <a:gd name="T10" fmla="*/ 278 w 1592"/>
                            <a:gd name="T11" fmla="*/ 726 h 1125"/>
                            <a:gd name="T12" fmla="*/ 269 w 1592"/>
                            <a:gd name="T13" fmla="*/ 756 h 1125"/>
                            <a:gd name="T14" fmla="*/ 776 w 1592"/>
                            <a:gd name="T15" fmla="*/ 1125 h 1125"/>
                            <a:gd name="T16" fmla="*/ 1366 w 1592"/>
                            <a:gd name="T17" fmla="*/ 756 h 1125"/>
                            <a:gd name="T18" fmla="*/ 1357 w 1592"/>
                            <a:gd name="T19" fmla="*/ 708 h 1125"/>
                            <a:gd name="T20" fmla="*/ 816 w 1592"/>
                            <a:gd name="T21" fmla="*/ 718 h 1125"/>
                            <a:gd name="T22" fmla="*/ 41 w 1592"/>
                            <a:gd name="T23" fmla="*/ 248 h 1125"/>
                            <a:gd name="T24" fmla="*/ 818 w 1592"/>
                            <a:gd name="T25" fmla="*/ 0 h 1125"/>
                            <a:gd name="T26" fmla="*/ 1592 w 1592"/>
                            <a:gd name="T27" fmla="*/ 245 h 1125"/>
                            <a:gd name="T28" fmla="*/ 816 w 1592"/>
                            <a:gd name="T29" fmla="*/ 718 h 1125"/>
                            <a:gd name="T30" fmla="*/ 47 w 1592"/>
                            <a:gd name="T31" fmla="*/ 290 h 1125"/>
                            <a:gd name="T32" fmla="*/ 0 w 1592"/>
                            <a:gd name="T33" fmla="*/ 805 h 1125"/>
                            <a:gd name="T34" fmla="*/ 47 w 1592"/>
                            <a:gd name="T35" fmla="*/ 959 h 1125"/>
                            <a:gd name="T36" fmla="*/ 90 w 1592"/>
                            <a:gd name="T37" fmla="*/ 805 h 1125"/>
                            <a:gd name="T38" fmla="*/ 47 w 1592"/>
                            <a:gd name="T39" fmla="*/ 290 h 1125"/>
                            <a:gd name="T40" fmla="*/ 47 w 1592"/>
                            <a:gd name="T41" fmla="*/ 290 h 1125"/>
                            <a:gd name="T42" fmla="*/ 47 w 1592"/>
                            <a:gd name="T43" fmla="*/ 290 h 1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592" h="1125">
                              <a:moveTo>
                                <a:pt x="1357" y="708"/>
                              </a:moveTo>
                              <a:cubicBezTo>
                                <a:pt x="1316" y="470"/>
                                <a:pt x="1316" y="470"/>
                                <a:pt x="1316" y="470"/>
                              </a:cubicBezTo>
                              <a:cubicBezTo>
                                <a:pt x="812" y="771"/>
                                <a:pt x="812" y="771"/>
                                <a:pt x="812" y="771"/>
                              </a:cubicBezTo>
                              <a:cubicBezTo>
                                <a:pt x="318" y="470"/>
                                <a:pt x="318" y="470"/>
                                <a:pt x="318" y="470"/>
                              </a:cubicBezTo>
                              <a:cubicBezTo>
                                <a:pt x="277" y="727"/>
                                <a:pt x="277" y="727"/>
                                <a:pt x="277" y="727"/>
                              </a:cubicBezTo>
                              <a:cubicBezTo>
                                <a:pt x="277" y="726"/>
                                <a:pt x="277" y="726"/>
                                <a:pt x="278" y="726"/>
                              </a:cubicBezTo>
                              <a:cubicBezTo>
                                <a:pt x="272" y="736"/>
                                <a:pt x="269" y="745"/>
                                <a:pt x="269" y="756"/>
                              </a:cubicBezTo>
                              <a:cubicBezTo>
                                <a:pt x="269" y="847"/>
                                <a:pt x="649" y="1125"/>
                                <a:pt x="776" y="1125"/>
                              </a:cubicBezTo>
                              <a:cubicBezTo>
                                <a:pt x="903" y="1125"/>
                                <a:pt x="1366" y="847"/>
                                <a:pt x="1366" y="756"/>
                              </a:cubicBezTo>
                              <a:cubicBezTo>
                                <a:pt x="1366" y="747"/>
                                <a:pt x="1362" y="737"/>
                                <a:pt x="1357" y="708"/>
                              </a:cubicBezTo>
                              <a:close/>
                              <a:moveTo>
                                <a:pt x="816" y="718"/>
                              </a:moveTo>
                              <a:cubicBezTo>
                                <a:pt x="41" y="248"/>
                                <a:pt x="41" y="248"/>
                                <a:pt x="41" y="248"/>
                              </a:cubicBezTo>
                              <a:cubicBezTo>
                                <a:pt x="818" y="0"/>
                                <a:pt x="818" y="0"/>
                                <a:pt x="818" y="0"/>
                              </a:cubicBezTo>
                              <a:cubicBezTo>
                                <a:pt x="1592" y="245"/>
                                <a:pt x="1592" y="245"/>
                                <a:pt x="1592" y="245"/>
                              </a:cubicBezTo>
                              <a:cubicBezTo>
                                <a:pt x="816" y="718"/>
                                <a:pt x="816" y="718"/>
                                <a:pt x="816" y="718"/>
                              </a:cubicBezTo>
                              <a:close/>
                              <a:moveTo>
                                <a:pt x="47" y="290"/>
                              </a:moveTo>
                              <a:cubicBezTo>
                                <a:pt x="0" y="805"/>
                                <a:pt x="0" y="805"/>
                                <a:pt x="0" y="805"/>
                              </a:cubicBezTo>
                              <a:cubicBezTo>
                                <a:pt x="47" y="959"/>
                                <a:pt x="47" y="959"/>
                                <a:pt x="47" y="959"/>
                              </a:cubicBezTo>
                              <a:cubicBezTo>
                                <a:pt x="90" y="805"/>
                                <a:pt x="90" y="805"/>
                                <a:pt x="90" y="805"/>
                              </a:cubicBezTo>
                              <a:lnTo>
                                <a:pt x="47" y="290"/>
                              </a:lnTo>
                              <a:close/>
                              <a:moveTo>
                                <a:pt x="47" y="290"/>
                              </a:moveTo>
                              <a:cubicBezTo>
                                <a:pt x="47" y="290"/>
                                <a:pt x="47" y="290"/>
                                <a:pt x="47" y="29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6" o:spid="_x0000_s1026" o:spt="100" style="position:absolute;left:0pt;margin-left:-51.75pt;margin-top:5.55pt;height:14.15pt;width:17pt;z-index:251664384;mso-width-relative:page;mso-height-relative:page;" fillcolor="#FFFFFF [3212]" filled="t" stroked="f" coordsize="1592,1125" o:gfxdata="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C/yDwN2gAAAAoBAAAPAAAAAAAAAAEAIAAAACIA&#10;AABkcnMvZG93bnJldi54bWxQSwECFAAUAAAACACHTuJAQXtYAV4FAABVFgAADgAAAAAAAAABACAA&#10;AAApAQAAZHJzL2Uyb0RvYy54bWxQSwUGAAAAAAYABgBZAQAA+QgAAAAA&#10;" path="m1357,708c1316,470,1316,470,1316,470c812,771,812,771,812,771c318,470,318,470,318,470c277,727,277,727,277,727c277,726,277,726,278,726c272,736,269,745,269,756c269,847,649,1125,776,1125c903,1125,1366,847,1366,756c1366,747,1362,737,1357,708xm816,718c41,248,41,248,41,248c818,0,818,0,818,0c1592,245,1592,245,1592,245c816,718,816,718,816,718xm47,290c0,805,0,805,0,805c47,959,47,959,47,959c90,805,90,805,90,805l47,290xm47,290c47,290,47,290,47,290e">
                <v:path o:connectlocs="184030,113094;178470,75076;110119,123157;43125,75076;37565,116129;37701,115969;36480,120761;105237,179705;185250,120761;184030,113094;110662,114691;5560,39614;110933,0;215900,39135;110662,114691;6373,46323;0,128588;6373,153188;12205,128588;6373,46323;6373,46323;6373,46323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146050</wp:posOffset>
                </wp:positionV>
                <wp:extent cx="6551930" cy="8445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上海城市大学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MBA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在职研究生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3.8/4.0，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专业排名前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%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上海建筑大学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人力资源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11.5pt;height:66.5pt;width:515.9pt;mso-position-horizontal-relative:margin;z-index:251656192;mso-width-relative:page;mso-height-relative:page;" filled="f" stroked="f" coordsize="21600,21600" o:gfxdata="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JzwVLYAAAACwEAAA8AAAAAAAAAAQAgAAAAIgAAAGRycy9kb3ducmV2&#10;LnhtbFBLAQIUABQAAAAIAIdO4kDwtuU1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上海城市大学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MBA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在职研究生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3.8/4.0，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专业排名前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%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上海建筑大学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人力资源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128905</wp:posOffset>
                </wp:positionV>
                <wp:extent cx="1440180" cy="277495"/>
                <wp:effectExtent l="0" t="0" r="7620" b="8255"/>
                <wp:wrapNone/>
                <wp:docPr id="18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35" y="3952240"/>
                          <a:ext cx="1440180" cy="277495"/>
                        </a:xfrm>
                        <a:prstGeom prst="homePlate">
                          <a:avLst>
                            <a:gd name="adj" fmla="val 39588"/>
                          </a:avLst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59.45pt;margin-top:10.15pt;height:21.85pt;width:113.4pt;z-index:-251652096;v-text-anchor:middle;mso-width-relative:page;mso-height-relative:page;" fillcolor="#F0283C" filled="t" stroked="f" coordsize="21600,21600" o:gfxdata="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9XbgU1gAAAAoBAAAPAAAAAAAA&#10;AAEAIAAAACIAAABkcnMvZG93bnJldi54bWxQSwECFAAUAAAACACHTuJAAwDJyoYCAADCBAAADgAA&#10;AAAAAAABACAAAAAlAQAAZHJzL2Uyb0RvYy54bWxQSwUGAAAAAAYABgBZAQAAHQYAAAAA&#10;" adj="19953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128905</wp:posOffset>
                </wp:positionV>
                <wp:extent cx="7129145" cy="277495"/>
                <wp:effectExtent l="0" t="0" r="14605" b="8255"/>
                <wp:wrapNone/>
                <wp:docPr id="13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105" y="3952240"/>
                          <a:ext cx="7129145" cy="27749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73.05pt;margin-top:10.15pt;height:21.85pt;width:561.35pt;z-index:-251671552;v-text-anchor:middle;mso-width-relative:page;mso-height-relative:page;" fillcolor="#131313" filled="t" stroked="f" coordsize="21600,21600" o:gfxdata="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/La+/ZAAAACgEAAA8AAAAAAAAAAQAg&#10;AAAAIgAAAGRycy9kb3ducmV2LnhtbFBLAQIUABQAAAAIAIdO4kCggSixfwIAAL8EAAAOAAAAAAAA&#10;AAEAIAAAACgBAABkcnMvZTJvRG9jLnhtbFBLBQYAAAAABgAGAFkBAAAZBgAAAAA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45085</wp:posOffset>
                </wp:positionV>
                <wp:extent cx="991870" cy="381000"/>
                <wp:effectExtent l="0" t="0" r="0" b="0"/>
                <wp:wrapNone/>
                <wp:docPr id="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28.5pt;margin-top:3.55pt;height:30pt;width:78.1pt;z-index:251663360;mso-width-relative:page;mso-height-relative:page;" filled="f" stroked="f" coordsize="991870,381000" o:gfxdata="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Cfy/RAAAABwEAAA8AAAAAAAAAAQAgAAAAIgAAAGRycy9kb3ducmV2LnhtbFBLAQIUABQAAAAI&#10;AIdO4kD61ct79AEAANEDAAAOAAAAAAAAAAEAIAAAACABAABkcnMvZTJvRG9jLnhtbFBLBQYAAAAA&#10;BgAGAFkBAACGBQAAAAA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13970</wp:posOffset>
                </wp:positionV>
                <wp:extent cx="198120" cy="170815"/>
                <wp:effectExtent l="0" t="0" r="11430" b="635"/>
                <wp:wrapNone/>
                <wp:docPr id="48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8120" cy="170815"/>
                        </a:xfrm>
                        <a:custGeom>
                          <a:avLst/>
                          <a:gdLst>
                            <a:gd name="T0" fmla="*/ 1076 w 1168"/>
                            <a:gd name="T1" fmla="*/ 152 h 1014"/>
                            <a:gd name="T2" fmla="*/ 797 w 1168"/>
                            <a:gd name="T3" fmla="*/ 152 h 1014"/>
                            <a:gd name="T4" fmla="*/ 797 w 1168"/>
                            <a:gd name="T5" fmla="*/ 65 h 1014"/>
                            <a:gd name="T6" fmla="*/ 729 w 1168"/>
                            <a:gd name="T7" fmla="*/ 0 h 1014"/>
                            <a:gd name="T8" fmla="*/ 439 w 1168"/>
                            <a:gd name="T9" fmla="*/ 0 h 1014"/>
                            <a:gd name="T10" fmla="*/ 371 w 1168"/>
                            <a:gd name="T11" fmla="*/ 65 h 1014"/>
                            <a:gd name="T12" fmla="*/ 371 w 1168"/>
                            <a:gd name="T13" fmla="*/ 152 h 1014"/>
                            <a:gd name="T14" fmla="*/ 93 w 1168"/>
                            <a:gd name="T15" fmla="*/ 152 h 1014"/>
                            <a:gd name="T16" fmla="*/ 0 w 1168"/>
                            <a:gd name="T17" fmla="*/ 240 h 1014"/>
                            <a:gd name="T18" fmla="*/ 0 w 1168"/>
                            <a:gd name="T19" fmla="*/ 927 h 1014"/>
                            <a:gd name="T20" fmla="*/ 93 w 1168"/>
                            <a:gd name="T21" fmla="*/ 1014 h 1014"/>
                            <a:gd name="T22" fmla="*/ 1076 w 1168"/>
                            <a:gd name="T23" fmla="*/ 1014 h 1014"/>
                            <a:gd name="T24" fmla="*/ 1168 w 1168"/>
                            <a:gd name="T25" fmla="*/ 927 h 1014"/>
                            <a:gd name="T26" fmla="*/ 1168 w 1168"/>
                            <a:gd name="T27" fmla="*/ 240 h 1014"/>
                            <a:gd name="T28" fmla="*/ 1076 w 1168"/>
                            <a:gd name="T29" fmla="*/ 152 h 1014"/>
                            <a:gd name="T30" fmla="*/ 419 w 1168"/>
                            <a:gd name="T31" fmla="*/ 65 h 1014"/>
                            <a:gd name="T32" fmla="*/ 439 w 1168"/>
                            <a:gd name="T33" fmla="*/ 45 h 1014"/>
                            <a:gd name="T34" fmla="*/ 729 w 1168"/>
                            <a:gd name="T35" fmla="*/ 45 h 1014"/>
                            <a:gd name="T36" fmla="*/ 749 w 1168"/>
                            <a:gd name="T37" fmla="*/ 65 h 1014"/>
                            <a:gd name="T38" fmla="*/ 749 w 1168"/>
                            <a:gd name="T39" fmla="*/ 150 h 1014"/>
                            <a:gd name="T40" fmla="*/ 419 w 1168"/>
                            <a:gd name="T41" fmla="*/ 150 h 1014"/>
                            <a:gd name="T42" fmla="*/ 419 w 1168"/>
                            <a:gd name="T43" fmla="*/ 65 h 1014"/>
                            <a:gd name="T44" fmla="*/ 1147 w 1168"/>
                            <a:gd name="T45" fmla="*/ 611 h 1014"/>
                            <a:gd name="T46" fmla="*/ 727 w 1168"/>
                            <a:gd name="T47" fmla="*/ 611 h 1014"/>
                            <a:gd name="T48" fmla="*/ 727 w 1168"/>
                            <a:gd name="T49" fmla="*/ 629 h 1014"/>
                            <a:gd name="T50" fmla="*/ 705 w 1168"/>
                            <a:gd name="T51" fmla="*/ 650 h 1014"/>
                            <a:gd name="T52" fmla="*/ 468 w 1168"/>
                            <a:gd name="T53" fmla="*/ 650 h 1014"/>
                            <a:gd name="T54" fmla="*/ 445 w 1168"/>
                            <a:gd name="T55" fmla="*/ 629 h 1014"/>
                            <a:gd name="T56" fmla="*/ 445 w 1168"/>
                            <a:gd name="T57" fmla="*/ 611 h 1014"/>
                            <a:gd name="T58" fmla="*/ 10 w 1168"/>
                            <a:gd name="T59" fmla="*/ 611 h 1014"/>
                            <a:gd name="T60" fmla="*/ 10 w 1168"/>
                            <a:gd name="T61" fmla="*/ 571 h 1014"/>
                            <a:gd name="T62" fmla="*/ 445 w 1168"/>
                            <a:gd name="T63" fmla="*/ 571 h 1014"/>
                            <a:gd name="T64" fmla="*/ 445 w 1168"/>
                            <a:gd name="T65" fmla="*/ 554 h 1014"/>
                            <a:gd name="T66" fmla="*/ 468 w 1168"/>
                            <a:gd name="T67" fmla="*/ 532 h 1014"/>
                            <a:gd name="T68" fmla="*/ 705 w 1168"/>
                            <a:gd name="T69" fmla="*/ 532 h 1014"/>
                            <a:gd name="T70" fmla="*/ 727 w 1168"/>
                            <a:gd name="T71" fmla="*/ 554 h 1014"/>
                            <a:gd name="T72" fmla="*/ 727 w 1168"/>
                            <a:gd name="T73" fmla="*/ 571 h 1014"/>
                            <a:gd name="T74" fmla="*/ 1147 w 1168"/>
                            <a:gd name="T75" fmla="*/ 571 h 1014"/>
                            <a:gd name="T76" fmla="*/ 1147 w 1168"/>
                            <a:gd name="T77" fmla="*/ 611 h 1014"/>
                            <a:gd name="T78" fmla="*/ 1147 w 1168"/>
                            <a:gd name="T79" fmla="*/ 611 h 1014"/>
                            <a:gd name="T80" fmla="*/ 1147 w 1168"/>
                            <a:gd name="T81" fmla="*/ 611 h 10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168" h="1014">
                              <a:moveTo>
                                <a:pt x="1076" y="152"/>
                              </a:moveTo>
                              <a:cubicBezTo>
                                <a:pt x="797" y="152"/>
                                <a:pt x="797" y="152"/>
                                <a:pt x="797" y="152"/>
                              </a:cubicBezTo>
                              <a:cubicBezTo>
                                <a:pt x="797" y="65"/>
                                <a:pt x="797" y="65"/>
                                <a:pt x="797" y="65"/>
                              </a:cubicBezTo>
                              <a:cubicBezTo>
                                <a:pt x="797" y="29"/>
                                <a:pt x="767" y="0"/>
                                <a:pt x="729" y="0"/>
                              </a:cubicBezTo>
                              <a:cubicBezTo>
                                <a:pt x="439" y="0"/>
                                <a:pt x="439" y="0"/>
                                <a:pt x="439" y="0"/>
                              </a:cubicBezTo>
                              <a:cubicBezTo>
                                <a:pt x="401" y="0"/>
                                <a:pt x="371" y="29"/>
                                <a:pt x="371" y="65"/>
                              </a:cubicBezTo>
                              <a:cubicBezTo>
                                <a:pt x="371" y="152"/>
                                <a:pt x="371" y="152"/>
                                <a:pt x="371" y="152"/>
                              </a:cubicBezTo>
                              <a:cubicBezTo>
                                <a:pt x="93" y="152"/>
                                <a:pt x="93" y="152"/>
                                <a:pt x="93" y="152"/>
                              </a:cubicBezTo>
                              <a:cubicBezTo>
                                <a:pt x="41" y="152"/>
                                <a:pt x="0" y="192"/>
                                <a:pt x="0" y="240"/>
                              </a:cubicBezTo>
                              <a:cubicBezTo>
                                <a:pt x="0" y="927"/>
                                <a:pt x="0" y="927"/>
                                <a:pt x="0" y="927"/>
                              </a:cubicBezTo>
                              <a:cubicBezTo>
                                <a:pt x="0" y="975"/>
                                <a:pt x="41" y="1014"/>
                                <a:pt x="93" y="1014"/>
                              </a:cubicBezTo>
                              <a:cubicBezTo>
                                <a:pt x="1076" y="1014"/>
                                <a:pt x="1076" y="1014"/>
                                <a:pt x="1076" y="1014"/>
                              </a:cubicBezTo>
                              <a:cubicBezTo>
                                <a:pt x="1127" y="1014"/>
                                <a:pt x="1168" y="975"/>
                                <a:pt x="1168" y="927"/>
                              </a:cubicBezTo>
                              <a:cubicBezTo>
                                <a:pt x="1168" y="240"/>
                                <a:pt x="1168" y="240"/>
                                <a:pt x="1168" y="240"/>
                              </a:cubicBezTo>
                              <a:cubicBezTo>
                                <a:pt x="1168" y="192"/>
                                <a:pt x="1127" y="152"/>
                                <a:pt x="1076" y="152"/>
                              </a:cubicBezTo>
                              <a:close/>
                              <a:moveTo>
                                <a:pt x="419" y="65"/>
                              </a:moveTo>
                              <a:cubicBezTo>
                                <a:pt x="419" y="54"/>
                                <a:pt x="428" y="45"/>
                                <a:pt x="439" y="45"/>
                              </a:cubicBezTo>
                              <a:cubicBezTo>
                                <a:pt x="729" y="45"/>
                                <a:pt x="729" y="45"/>
                                <a:pt x="729" y="45"/>
                              </a:cubicBezTo>
                              <a:cubicBezTo>
                                <a:pt x="740" y="45"/>
                                <a:pt x="749" y="54"/>
                                <a:pt x="749" y="65"/>
                              </a:cubicBezTo>
                              <a:cubicBezTo>
                                <a:pt x="749" y="150"/>
                                <a:pt x="749" y="150"/>
                                <a:pt x="749" y="150"/>
                              </a:cubicBezTo>
                              <a:cubicBezTo>
                                <a:pt x="419" y="150"/>
                                <a:pt x="419" y="150"/>
                                <a:pt x="419" y="150"/>
                              </a:cubicBezTo>
                              <a:lnTo>
                                <a:pt x="419" y="65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727" y="611"/>
                                <a:pt x="727" y="611"/>
                                <a:pt x="727" y="611"/>
                              </a:cubicBezTo>
                              <a:cubicBezTo>
                                <a:pt x="727" y="629"/>
                                <a:pt x="727" y="629"/>
                                <a:pt x="727" y="629"/>
                              </a:cubicBezTo>
                              <a:cubicBezTo>
                                <a:pt x="727" y="641"/>
                                <a:pt x="717" y="650"/>
                                <a:pt x="705" y="650"/>
                              </a:cubicBezTo>
                              <a:cubicBezTo>
                                <a:pt x="468" y="650"/>
                                <a:pt x="468" y="650"/>
                                <a:pt x="468" y="650"/>
                              </a:cubicBezTo>
                              <a:cubicBezTo>
                                <a:pt x="455" y="650"/>
                                <a:pt x="445" y="641"/>
                                <a:pt x="445" y="629"/>
                              </a:cubicBezTo>
                              <a:cubicBezTo>
                                <a:pt x="445" y="611"/>
                                <a:pt x="445" y="611"/>
                                <a:pt x="445" y="611"/>
                              </a:cubicBezTo>
                              <a:cubicBezTo>
                                <a:pt x="10" y="611"/>
                                <a:pt x="10" y="611"/>
                                <a:pt x="10" y="611"/>
                              </a:cubicBezTo>
                              <a:cubicBezTo>
                                <a:pt x="10" y="571"/>
                                <a:pt x="10" y="571"/>
                                <a:pt x="10" y="571"/>
                              </a:cubicBezTo>
                              <a:cubicBezTo>
                                <a:pt x="445" y="571"/>
                                <a:pt x="445" y="571"/>
                                <a:pt x="445" y="571"/>
                              </a:cubicBezTo>
                              <a:cubicBezTo>
                                <a:pt x="445" y="554"/>
                                <a:pt x="445" y="554"/>
                                <a:pt x="445" y="554"/>
                              </a:cubicBezTo>
                              <a:cubicBezTo>
                                <a:pt x="445" y="542"/>
                                <a:pt x="455" y="532"/>
                                <a:pt x="468" y="532"/>
                              </a:cubicBezTo>
                              <a:cubicBezTo>
                                <a:pt x="705" y="532"/>
                                <a:pt x="705" y="532"/>
                                <a:pt x="705" y="532"/>
                              </a:cubicBezTo>
                              <a:cubicBezTo>
                                <a:pt x="717" y="532"/>
                                <a:pt x="727" y="542"/>
                                <a:pt x="727" y="554"/>
                              </a:cubicBezTo>
                              <a:cubicBezTo>
                                <a:pt x="727" y="571"/>
                                <a:pt x="727" y="571"/>
                                <a:pt x="727" y="571"/>
                              </a:cubicBezTo>
                              <a:cubicBezTo>
                                <a:pt x="1147" y="571"/>
                                <a:pt x="1147" y="571"/>
                                <a:pt x="1147" y="571"/>
                              </a:cubicBezTo>
                              <a:lnTo>
                                <a:pt x="1147" y="611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1147" y="611"/>
                                <a:pt x="1147" y="611"/>
                                <a:pt x="1147" y="61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60" o:spid="_x0000_s1026" o:spt="100" style="position:absolute;left:0pt;margin-left:-50.3pt;margin-top:1.1pt;height:13.45pt;width:15.6pt;z-index:251667456;mso-width-relative:page;mso-height-relative:page;" fillcolor="#FFFFFF [3212]" filled="t" stroked="f" coordsize="1168,1014" o:gfxdata="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" path="m1076,152c797,152,797,152,797,152c797,65,797,65,797,65c797,29,767,0,729,0c439,0,439,0,439,0c401,0,371,29,371,65c371,152,371,152,371,152c93,152,93,152,93,152c41,152,0,192,0,240c0,927,0,927,0,927c0,975,41,1014,93,1014c1076,1014,1076,1014,1076,1014c1127,1014,1168,975,1168,927c1168,240,1168,240,1168,240c1168,192,1127,152,1076,152xm419,65c419,54,428,45,439,45c729,45,729,45,729,45c740,45,749,54,749,65c749,150,749,150,749,150c419,150,419,150,419,150l419,65xm1147,611c727,611,727,611,727,611c727,629,727,629,727,629c727,641,717,650,705,650c468,650,468,650,468,650c455,650,445,641,445,629c445,611,445,611,445,611c10,611,10,611,10,611c10,571,10,571,10,571c445,571,445,571,445,571c445,554,445,554,445,554c445,542,455,532,468,532c705,532,705,532,705,532c717,532,727,542,727,554c727,571,727,571,727,571c1147,571,1147,571,1147,571l1147,611xm1147,611c1147,611,1147,611,1147,611e">
                <v:path o:connectlocs="182514,25605;135189,25605;135189,10949;123655,0;74464,0;62930,10949;62930,25605;15774,25605;0,40429;0,156159;15774,170815;182514,170815;198120,156159;198120,40429;182514,25605;71072,10949;74464,7580;123655,7580;127047,10949;127047,25268;71072,25268;71072,10949;194557,102926;123316,102926;123316,105959;119584,109496;79383,109496;75482,105959;75482,102926;1696,102926;1696,96188;75482,96188;75482,93324;79383,89618;119584,89618;123316,93324;123316,96188;194557,96188;194557,102926;194557,102926;194557,102926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109220</wp:posOffset>
                </wp:positionV>
                <wp:extent cx="6551930" cy="291465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9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2018.12~至今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上海可可电器有限公司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人力资源主管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负责根据公司发展，拟定人力资源需求、开发、配置计划及各部门人员编制计划，审核各部门人员配置情况，对公司各项规章制度的监督与执行。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负责员工考勤、调休、请假、加班管理与统计。参与公司绩效管理、考勤管理等工作。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负责办理员工的入职、离职等工作。负责人事表格、资料的制作、收集整理。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负责员工档案管理及维护，负责员工劳动合同的管理。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负责建立健全公司招聘、培训、工资、保险、福利、绩效考核等人力资源制度建设。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2017.08 - 2018.12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建设银行普陀支行人力资源部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人力资源助理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有效地维护并拓展招聘渠道，以寻找到最佳的招聘资源，掌握技术人员的招聘重点及用人需求。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组织和执行招聘计划，发布招聘广告，收集简历，进行简历初步筛选，候选人电话初步沟通，整理有效简历信息。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负责整个招聘进程、跟踪面试结果，完成人员招聘、留存的情况跟踪及分析，以便对招聘活动进行有效的评估。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pt;margin-top:8.6pt;height:229.5pt;width:515.9pt;mso-position-horizontal-relative:margin;z-index:251655168;mso-width-relative:page;mso-height-relative:page;" filled="f" stroked="f" coordsize="21600,21600" o:gfxdata="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jUvTXbAAAACwEAAA8AAAAAAAAAAQAgAAAAIgAAAGRycy9kb3ducmV2LnhtbFBL&#10;AQIUABQAAAAIAIdO4kAhpGbx8wEAAL0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2018.12~至今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上海可可电器有限公司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人力资源主管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负责根据公司发展，拟定人力资源需求、开发、配置计划及各部门人员编制计划，审核各部门人员配置情况，对公司各项规章制度的监督与执行。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负责员工考勤、调休、请假、加班管理与统计。参与公司绩效管理、考勤管理等工作。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负责办理员工的入职、离职等工作。负责人事表格、资料的制作、收集整理。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负责员工档案管理及维护，负责员工劳动合同的管理。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负责建立健全公司招聘、培训、工资、保险、福利、绩效考核等人力资源制度建设。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2017.08 - 2018.12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建设银行普陀支行人力资源部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人力资源助理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有效地维护并拓展招聘渠道，以寻找到最佳的招聘资源，掌握技术人员的招聘重点及用人需求。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组织和执行招聘计划，发布招聘广告，收集简历，进行简历初步筛选，候选人电话初步沟通，整理有效简历信息。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负责整个招聘进程、跟踪面试结果，完成人员招聘、留存的情况跟踪及分析，以便对招聘活动进行有效的评估。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2100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157480</wp:posOffset>
                </wp:positionV>
                <wp:extent cx="991870" cy="381000"/>
                <wp:effectExtent l="0" t="0" r="0" b="0"/>
                <wp:wrapNone/>
                <wp:docPr id="10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29.25pt;margin-top:12.4pt;height:30pt;width:78.1pt;z-index:251664384;mso-width-relative:page;mso-height-relative:page;" filled="f" stroked="f" coordsize="991870,381000" o:gfxdata="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e9EI0gAAAAgBAAAPAAAAAAAAAAEAIAAAACIAAABkcnMvZG93bnJldi54bWxQSwECFAAUAAAA&#10;CACHTuJA2bmJ3/QBAADSAwAADgAAAAAAAAABACAAAAAhAQAAZHJzL2Uyb0RvYy54bWxQSwUGAAAA&#10;AAYABgBZAQAAhwUAAAAA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80645</wp:posOffset>
                </wp:positionV>
                <wp:extent cx="1440180" cy="277495"/>
                <wp:effectExtent l="0" t="0" r="7620" b="8255"/>
                <wp:wrapNone/>
                <wp:docPr id="23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35" y="7647940"/>
                          <a:ext cx="1440180" cy="277495"/>
                        </a:xfrm>
                        <a:prstGeom prst="homePlate">
                          <a:avLst>
                            <a:gd name="adj" fmla="val 36155"/>
                          </a:avLst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59.45pt;margin-top:6.35pt;height:21.85pt;width:113.4pt;z-index:-251639808;v-text-anchor:middle;mso-width-relative:page;mso-height-relative:page;" fillcolor="#F0283C" filled="t" stroked="f" coordsize="21600,21600" o:gfxdata="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BgMx9kAAAAKAQAADwAAAAAA&#10;AAABACAAAAAiAAAAZHJzL2Rvd25yZXYueG1sUEsBAhQAFAAAAAgAh07iQL7NgnCEAgAAwgQAAA4A&#10;AAAAAAAAAQAgAAAAKAEAAGRycy9lMm9Eb2MueG1sUEsFBgAAAAAGAAYAWQEAAB4GAAAAAA==&#10;" adj="2009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80645</wp:posOffset>
                </wp:positionV>
                <wp:extent cx="7129145" cy="277495"/>
                <wp:effectExtent l="0" t="0" r="14605" b="8255"/>
                <wp:wrapNone/>
                <wp:docPr id="22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105" y="7647940"/>
                          <a:ext cx="7129145" cy="27749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73.05pt;margin-top:6.35pt;height:21.85pt;width:561.35pt;z-index:-251670528;v-text-anchor:middle;mso-width-relative:page;mso-height-relative:page;" fillcolor="#131313" filled="t" stroked="f" coordsize="21600,21600" o:gfxdata="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UL6GNkAAAAKAQAADwAAAAAAAAAB&#10;ACAAAAAiAAAAZHJzL2Rvd25yZXYueG1sUEsBAhQAFAAAAAgAh07iQHVh8qqBAgAAvwQAAA4AAAAA&#10;AAAAAQAgAAAAKAEAAGRycy9lMm9Eb2MueG1sUEsFBgAAAAAGAAYAWQEAABsGAAAAAA=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124460</wp:posOffset>
                </wp:positionV>
                <wp:extent cx="179705" cy="179705"/>
                <wp:effectExtent l="0" t="0" r="10795" b="10795"/>
                <wp:wrapNone/>
                <wp:docPr id="52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4492625" cy="4279900"/>
                        </a:xfrm>
                        <a:solidFill>
                          <a:schemeClr val="bg1"/>
                        </a:solidFill>
                      </wpg:grpSpPr>
                      <wps:wsp>
                        <wps:cNvPr id="5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2932113" y="0"/>
                            <a:ext cx="319088" cy="4279900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1138"/>
                              <a:gd name="T2" fmla="*/ 0 w 85"/>
                              <a:gd name="T3" fmla="*/ 43 h 1138"/>
                              <a:gd name="T4" fmla="*/ 0 w 85"/>
                              <a:gd name="T5" fmla="*/ 1096 h 1138"/>
                              <a:gd name="T6" fmla="*/ 42 w 85"/>
                              <a:gd name="T7" fmla="*/ 1138 h 1138"/>
                              <a:gd name="T8" fmla="*/ 85 w 85"/>
                              <a:gd name="T9" fmla="*/ 1096 h 1138"/>
                              <a:gd name="T10" fmla="*/ 85 w 85"/>
                              <a:gd name="T11" fmla="*/ 43 h 1138"/>
                              <a:gd name="T12" fmla="*/ 42 w 85"/>
                              <a:gd name="T13" fmla="*/ 0 h 1138"/>
                              <a:gd name="T14" fmla="*/ 42 w 85"/>
                              <a:gd name="T15" fmla="*/ 0 h 1138"/>
                              <a:gd name="T16" fmla="*/ 42 w 85"/>
                              <a:gd name="T17" fmla="*/ 0 h 1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5" h="113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3"/>
                                </a:cubicBezTo>
                                <a:cubicBezTo>
                                  <a:pt x="0" y="1096"/>
                                  <a:pt x="0" y="1096"/>
                                  <a:pt x="0" y="1096"/>
                                </a:cubicBezTo>
                                <a:cubicBezTo>
                                  <a:pt x="0" y="1119"/>
                                  <a:pt x="19" y="1138"/>
                                  <a:pt x="42" y="1138"/>
                                </a:cubicBezTo>
                                <a:cubicBezTo>
                                  <a:pt x="66" y="1138"/>
                                  <a:pt x="85" y="1119"/>
                                  <a:pt x="85" y="1096"/>
                                </a:cubicBezTo>
                                <a:cubicBezTo>
                                  <a:pt x="85" y="43"/>
                                  <a:pt x="85" y="43"/>
                                  <a:pt x="85" y="43"/>
                                </a:cubicBezTo>
                                <a:cubicBezTo>
                                  <a:pt x="85" y="19"/>
                                  <a:pt x="66" y="0"/>
                                  <a:pt x="42" y="0"/>
                                </a:cubicBezTo>
                                <a:close/>
                                <a:moveTo>
                                  <a:pt x="42" y="0"/>
                                </a:move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7" name="Freeform 324"/>
                        <wps:cNvSpPr>
                          <a:spLocks noEditPoints="1"/>
                        </wps:cNvSpPr>
                        <wps:spPr bwMode="auto">
                          <a:xfrm>
                            <a:off x="3459163" y="95250"/>
                            <a:ext cx="142875" cy="4094163"/>
                          </a:xfrm>
                          <a:custGeom>
                            <a:avLst/>
                            <a:gdLst>
                              <a:gd name="T0" fmla="*/ 19 w 38"/>
                              <a:gd name="T1" fmla="*/ 0 h 1089"/>
                              <a:gd name="T2" fmla="*/ 0 w 38"/>
                              <a:gd name="T3" fmla="*/ 18 h 1089"/>
                              <a:gd name="T4" fmla="*/ 0 w 38"/>
                              <a:gd name="T5" fmla="*/ 1070 h 1089"/>
                              <a:gd name="T6" fmla="*/ 19 w 38"/>
                              <a:gd name="T7" fmla="*/ 1089 h 1089"/>
                              <a:gd name="T8" fmla="*/ 38 w 38"/>
                              <a:gd name="T9" fmla="*/ 1070 h 1089"/>
                              <a:gd name="T10" fmla="*/ 38 w 38"/>
                              <a:gd name="T11" fmla="*/ 18 h 1089"/>
                              <a:gd name="T12" fmla="*/ 19 w 38"/>
                              <a:gd name="T13" fmla="*/ 0 h 1089"/>
                              <a:gd name="T14" fmla="*/ 19 w 38"/>
                              <a:gd name="T15" fmla="*/ 0 h 1089"/>
                              <a:gd name="T16" fmla="*/ 19 w 38"/>
                              <a:gd name="T17" fmla="*/ 0 h 10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" h="1089">
                                <a:moveTo>
                                  <a:pt x="19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1070"/>
                                  <a:pt x="0" y="1070"/>
                                  <a:pt x="0" y="1070"/>
                                </a:cubicBezTo>
                                <a:cubicBezTo>
                                  <a:pt x="0" y="1081"/>
                                  <a:pt x="8" y="1089"/>
                                  <a:pt x="19" y="1089"/>
                                </a:cubicBezTo>
                                <a:cubicBezTo>
                                  <a:pt x="29" y="1089"/>
                                  <a:pt x="38" y="1081"/>
                                  <a:pt x="38" y="1070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38" y="8"/>
                                  <a:pt x="29" y="0"/>
                                  <a:pt x="19" y="0"/>
                                </a:cubicBezTo>
                                <a:close/>
                                <a:moveTo>
                                  <a:pt x="19" y="0"/>
                                </a:move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Freeform 325"/>
                        <wps:cNvSpPr>
                          <a:spLocks noEditPoints="1"/>
                        </wps:cNvSpPr>
                        <wps:spPr bwMode="auto">
                          <a:xfrm>
                            <a:off x="3833813" y="95250"/>
                            <a:ext cx="139700" cy="4094163"/>
                          </a:xfrm>
                          <a:custGeom>
                            <a:avLst/>
                            <a:gdLst>
                              <a:gd name="T0" fmla="*/ 19 w 37"/>
                              <a:gd name="T1" fmla="*/ 0 h 1089"/>
                              <a:gd name="T2" fmla="*/ 0 w 37"/>
                              <a:gd name="T3" fmla="*/ 18 h 1089"/>
                              <a:gd name="T4" fmla="*/ 0 w 37"/>
                              <a:gd name="T5" fmla="*/ 1070 h 1089"/>
                              <a:gd name="T6" fmla="*/ 19 w 37"/>
                              <a:gd name="T7" fmla="*/ 1089 h 1089"/>
                              <a:gd name="T8" fmla="*/ 37 w 37"/>
                              <a:gd name="T9" fmla="*/ 1070 h 1089"/>
                              <a:gd name="T10" fmla="*/ 37 w 37"/>
                              <a:gd name="T11" fmla="*/ 18 h 1089"/>
                              <a:gd name="T12" fmla="*/ 19 w 37"/>
                              <a:gd name="T13" fmla="*/ 0 h 1089"/>
                              <a:gd name="T14" fmla="*/ 19 w 37"/>
                              <a:gd name="T15" fmla="*/ 0 h 1089"/>
                              <a:gd name="T16" fmla="*/ 19 w 37"/>
                              <a:gd name="T17" fmla="*/ 0 h 10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" h="1089">
                                <a:moveTo>
                                  <a:pt x="19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1070"/>
                                  <a:pt x="0" y="1070"/>
                                  <a:pt x="0" y="1070"/>
                                </a:cubicBezTo>
                                <a:cubicBezTo>
                                  <a:pt x="0" y="1081"/>
                                  <a:pt x="8" y="1089"/>
                                  <a:pt x="19" y="1089"/>
                                </a:cubicBezTo>
                                <a:cubicBezTo>
                                  <a:pt x="29" y="1089"/>
                                  <a:pt x="37" y="1081"/>
                                  <a:pt x="37" y="1070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37" y="8"/>
                                  <a:pt x="29" y="0"/>
                                  <a:pt x="19" y="0"/>
                                </a:cubicBezTo>
                                <a:close/>
                                <a:moveTo>
                                  <a:pt x="19" y="0"/>
                                </a:move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326"/>
                        <wps:cNvSpPr>
                          <a:spLocks noEditPoints="1"/>
                        </wps:cNvSpPr>
                        <wps:spPr bwMode="auto">
                          <a:xfrm>
                            <a:off x="4168775" y="0"/>
                            <a:ext cx="323850" cy="4279900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1138"/>
                              <a:gd name="T2" fmla="*/ 0 w 86"/>
                              <a:gd name="T3" fmla="*/ 43 h 1138"/>
                              <a:gd name="T4" fmla="*/ 0 w 86"/>
                              <a:gd name="T5" fmla="*/ 1096 h 1138"/>
                              <a:gd name="T6" fmla="*/ 43 w 86"/>
                              <a:gd name="T7" fmla="*/ 1138 h 1138"/>
                              <a:gd name="T8" fmla="*/ 86 w 86"/>
                              <a:gd name="T9" fmla="*/ 1096 h 1138"/>
                              <a:gd name="T10" fmla="*/ 86 w 86"/>
                              <a:gd name="T11" fmla="*/ 43 h 1138"/>
                              <a:gd name="T12" fmla="*/ 43 w 86"/>
                              <a:gd name="T13" fmla="*/ 0 h 1138"/>
                              <a:gd name="T14" fmla="*/ 43 w 86"/>
                              <a:gd name="T15" fmla="*/ 0 h 1138"/>
                              <a:gd name="T16" fmla="*/ 43 w 86"/>
                              <a:gd name="T17" fmla="*/ 0 h 1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" h="1138">
                                <a:moveTo>
                                  <a:pt x="43" y="0"/>
                                </a:moveTo>
                                <a:cubicBezTo>
                                  <a:pt x="20" y="0"/>
                                  <a:pt x="0" y="19"/>
                                  <a:pt x="0" y="43"/>
                                </a:cubicBezTo>
                                <a:cubicBezTo>
                                  <a:pt x="0" y="1096"/>
                                  <a:pt x="0" y="1096"/>
                                  <a:pt x="0" y="1096"/>
                                </a:cubicBezTo>
                                <a:cubicBezTo>
                                  <a:pt x="0" y="1119"/>
                                  <a:pt x="20" y="1138"/>
                                  <a:pt x="43" y="1138"/>
                                </a:cubicBezTo>
                                <a:cubicBezTo>
                                  <a:pt x="67" y="1138"/>
                                  <a:pt x="86" y="1119"/>
                                  <a:pt x="86" y="1096"/>
                                </a:cubicBezTo>
                                <a:cubicBezTo>
                                  <a:pt x="86" y="43"/>
                                  <a:pt x="86" y="43"/>
                                  <a:pt x="86" y="43"/>
                                </a:cubicBezTo>
                                <a:cubicBezTo>
                                  <a:pt x="86" y="19"/>
                                  <a:pt x="67" y="0"/>
                                  <a:pt x="43" y="0"/>
                                </a:cubicBezTo>
                                <a:close/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327"/>
                        <wps:cNvSpPr>
                          <a:spLocks noEditPoints="1"/>
                        </wps:cNvSpPr>
                        <wps:spPr bwMode="auto">
                          <a:xfrm>
                            <a:off x="1455738" y="4763"/>
                            <a:ext cx="1176338" cy="4264025"/>
                          </a:xfrm>
                          <a:custGeom>
                            <a:avLst/>
                            <a:gdLst>
                              <a:gd name="T0" fmla="*/ 237 w 313"/>
                              <a:gd name="T1" fmla="*/ 0 h 1134"/>
                              <a:gd name="T2" fmla="*/ 77 w 313"/>
                              <a:gd name="T3" fmla="*/ 0 h 1134"/>
                              <a:gd name="T4" fmla="*/ 1 w 313"/>
                              <a:gd name="T5" fmla="*/ 77 h 1134"/>
                              <a:gd name="T6" fmla="*/ 0 w 313"/>
                              <a:gd name="T7" fmla="*/ 1058 h 1134"/>
                              <a:gd name="T8" fmla="*/ 76 w 313"/>
                              <a:gd name="T9" fmla="*/ 1134 h 1134"/>
                              <a:gd name="T10" fmla="*/ 236 w 313"/>
                              <a:gd name="T11" fmla="*/ 1134 h 1134"/>
                              <a:gd name="T12" fmla="*/ 312 w 313"/>
                              <a:gd name="T13" fmla="*/ 1058 h 1134"/>
                              <a:gd name="T14" fmla="*/ 313 w 313"/>
                              <a:gd name="T15" fmla="*/ 77 h 1134"/>
                              <a:gd name="T16" fmla="*/ 237 w 313"/>
                              <a:gd name="T17" fmla="*/ 0 h 1134"/>
                              <a:gd name="T18" fmla="*/ 221 w 313"/>
                              <a:gd name="T19" fmla="*/ 367 h 1134"/>
                              <a:gd name="T20" fmla="*/ 92 w 313"/>
                              <a:gd name="T21" fmla="*/ 367 h 1134"/>
                              <a:gd name="T22" fmla="*/ 65 w 313"/>
                              <a:gd name="T23" fmla="*/ 340 h 1134"/>
                              <a:gd name="T24" fmla="*/ 92 w 313"/>
                              <a:gd name="T25" fmla="*/ 314 h 1134"/>
                              <a:gd name="T26" fmla="*/ 221 w 313"/>
                              <a:gd name="T27" fmla="*/ 314 h 1134"/>
                              <a:gd name="T28" fmla="*/ 248 w 313"/>
                              <a:gd name="T29" fmla="*/ 341 h 1134"/>
                              <a:gd name="T30" fmla="*/ 221 w 313"/>
                              <a:gd name="T31" fmla="*/ 367 h 1134"/>
                              <a:gd name="T32" fmla="*/ 222 w 313"/>
                              <a:gd name="T33" fmla="*/ 253 h 1134"/>
                              <a:gd name="T34" fmla="*/ 92 w 313"/>
                              <a:gd name="T35" fmla="*/ 253 h 1134"/>
                              <a:gd name="T36" fmla="*/ 65 w 313"/>
                              <a:gd name="T37" fmla="*/ 226 h 1134"/>
                              <a:gd name="T38" fmla="*/ 92 w 313"/>
                              <a:gd name="T39" fmla="*/ 200 h 1134"/>
                              <a:gd name="T40" fmla="*/ 222 w 313"/>
                              <a:gd name="T41" fmla="*/ 200 h 1134"/>
                              <a:gd name="T42" fmla="*/ 248 w 313"/>
                              <a:gd name="T43" fmla="*/ 226 h 1134"/>
                              <a:gd name="T44" fmla="*/ 222 w 313"/>
                              <a:gd name="T45" fmla="*/ 253 h 1134"/>
                              <a:gd name="T46" fmla="*/ 222 w 313"/>
                              <a:gd name="T47" fmla="*/ 253 h 1134"/>
                              <a:gd name="T48" fmla="*/ 222 w 313"/>
                              <a:gd name="T49" fmla="*/ 253 h 1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13" h="1134">
                                <a:moveTo>
                                  <a:pt x="237" y="0"/>
                                </a:moveTo>
                                <a:cubicBezTo>
                                  <a:pt x="77" y="0"/>
                                  <a:pt x="77" y="0"/>
                                  <a:pt x="77" y="0"/>
                                </a:cubicBezTo>
                                <a:cubicBezTo>
                                  <a:pt x="35" y="0"/>
                                  <a:pt x="1" y="34"/>
                                  <a:pt x="1" y="77"/>
                                </a:cubicBezTo>
                                <a:cubicBezTo>
                                  <a:pt x="0" y="1058"/>
                                  <a:pt x="0" y="1058"/>
                                  <a:pt x="0" y="1058"/>
                                </a:cubicBezTo>
                                <a:cubicBezTo>
                                  <a:pt x="0" y="1100"/>
                                  <a:pt x="34" y="1134"/>
                                  <a:pt x="76" y="1134"/>
                                </a:cubicBezTo>
                                <a:cubicBezTo>
                                  <a:pt x="236" y="1134"/>
                                  <a:pt x="236" y="1134"/>
                                  <a:pt x="236" y="1134"/>
                                </a:cubicBezTo>
                                <a:cubicBezTo>
                                  <a:pt x="278" y="1134"/>
                                  <a:pt x="312" y="1100"/>
                                  <a:pt x="312" y="1058"/>
                                </a:cubicBezTo>
                                <a:cubicBezTo>
                                  <a:pt x="313" y="77"/>
                                  <a:pt x="313" y="77"/>
                                  <a:pt x="313" y="77"/>
                                </a:cubicBezTo>
                                <a:cubicBezTo>
                                  <a:pt x="313" y="35"/>
                                  <a:pt x="279" y="0"/>
                                  <a:pt x="237" y="0"/>
                                </a:cubicBezTo>
                                <a:close/>
                                <a:moveTo>
                                  <a:pt x="221" y="367"/>
                                </a:moveTo>
                                <a:cubicBezTo>
                                  <a:pt x="92" y="367"/>
                                  <a:pt x="92" y="367"/>
                                  <a:pt x="92" y="367"/>
                                </a:cubicBezTo>
                                <a:cubicBezTo>
                                  <a:pt x="77" y="367"/>
                                  <a:pt x="65" y="355"/>
                                  <a:pt x="65" y="340"/>
                                </a:cubicBezTo>
                                <a:cubicBezTo>
                                  <a:pt x="65" y="326"/>
                                  <a:pt x="77" y="314"/>
                                  <a:pt x="92" y="314"/>
                                </a:cubicBezTo>
                                <a:cubicBezTo>
                                  <a:pt x="221" y="314"/>
                                  <a:pt x="221" y="314"/>
                                  <a:pt x="221" y="314"/>
                                </a:cubicBezTo>
                                <a:cubicBezTo>
                                  <a:pt x="236" y="314"/>
                                  <a:pt x="248" y="326"/>
                                  <a:pt x="248" y="341"/>
                                </a:cubicBezTo>
                                <a:cubicBezTo>
                                  <a:pt x="248" y="355"/>
                                  <a:pt x="236" y="367"/>
                                  <a:pt x="221" y="367"/>
                                </a:cubicBezTo>
                                <a:close/>
                                <a:moveTo>
                                  <a:pt x="222" y="253"/>
                                </a:moveTo>
                                <a:cubicBezTo>
                                  <a:pt x="92" y="253"/>
                                  <a:pt x="92" y="253"/>
                                  <a:pt x="92" y="253"/>
                                </a:cubicBezTo>
                                <a:cubicBezTo>
                                  <a:pt x="77" y="253"/>
                                  <a:pt x="65" y="241"/>
                                  <a:pt x="65" y="226"/>
                                </a:cubicBezTo>
                                <a:cubicBezTo>
                                  <a:pt x="65" y="211"/>
                                  <a:pt x="77" y="200"/>
                                  <a:pt x="92" y="200"/>
                                </a:cubicBezTo>
                                <a:cubicBezTo>
                                  <a:pt x="222" y="200"/>
                                  <a:pt x="222" y="200"/>
                                  <a:pt x="222" y="200"/>
                                </a:cubicBezTo>
                                <a:cubicBezTo>
                                  <a:pt x="236" y="200"/>
                                  <a:pt x="248" y="212"/>
                                  <a:pt x="248" y="226"/>
                                </a:cubicBezTo>
                                <a:cubicBezTo>
                                  <a:pt x="248" y="241"/>
                                  <a:pt x="236" y="253"/>
                                  <a:pt x="222" y="253"/>
                                </a:cubicBezTo>
                                <a:close/>
                                <a:moveTo>
                                  <a:pt x="222" y="253"/>
                                </a:moveTo>
                                <a:cubicBezTo>
                                  <a:pt x="222" y="253"/>
                                  <a:pt x="222" y="253"/>
                                  <a:pt x="222" y="25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0" y="4763"/>
                            <a:ext cx="1176338" cy="4264025"/>
                          </a:xfrm>
                          <a:custGeom>
                            <a:avLst/>
                            <a:gdLst>
                              <a:gd name="T0" fmla="*/ 236 w 313"/>
                              <a:gd name="T1" fmla="*/ 0 h 1134"/>
                              <a:gd name="T2" fmla="*/ 77 w 313"/>
                              <a:gd name="T3" fmla="*/ 0 h 1134"/>
                              <a:gd name="T4" fmla="*/ 0 w 313"/>
                              <a:gd name="T5" fmla="*/ 77 h 1134"/>
                              <a:gd name="T6" fmla="*/ 0 w 313"/>
                              <a:gd name="T7" fmla="*/ 1058 h 1134"/>
                              <a:gd name="T8" fmla="*/ 76 w 313"/>
                              <a:gd name="T9" fmla="*/ 1134 h 1134"/>
                              <a:gd name="T10" fmla="*/ 236 w 313"/>
                              <a:gd name="T11" fmla="*/ 1134 h 1134"/>
                              <a:gd name="T12" fmla="*/ 312 w 313"/>
                              <a:gd name="T13" fmla="*/ 1058 h 1134"/>
                              <a:gd name="T14" fmla="*/ 313 w 313"/>
                              <a:gd name="T15" fmla="*/ 77 h 1134"/>
                              <a:gd name="T16" fmla="*/ 236 w 313"/>
                              <a:gd name="T17" fmla="*/ 0 h 1134"/>
                              <a:gd name="T18" fmla="*/ 221 w 313"/>
                              <a:gd name="T19" fmla="*/ 367 h 1134"/>
                              <a:gd name="T20" fmla="*/ 92 w 313"/>
                              <a:gd name="T21" fmla="*/ 367 h 1134"/>
                              <a:gd name="T22" fmla="*/ 65 w 313"/>
                              <a:gd name="T23" fmla="*/ 340 h 1134"/>
                              <a:gd name="T24" fmla="*/ 92 w 313"/>
                              <a:gd name="T25" fmla="*/ 314 h 1134"/>
                              <a:gd name="T26" fmla="*/ 221 w 313"/>
                              <a:gd name="T27" fmla="*/ 314 h 1134"/>
                              <a:gd name="T28" fmla="*/ 248 w 313"/>
                              <a:gd name="T29" fmla="*/ 341 h 1134"/>
                              <a:gd name="T30" fmla="*/ 221 w 313"/>
                              <a:gd name="T31" fmla="*/ 367 h 1134"/>
                              <a:gd name="T32" fmla="*/ 221 w 313"/>
                              <a:gd name="T33" fmla="*/ 253 h 1134"/>
                              <a:gd name="T34" fmla="*/ 92 w 313"/>
                              <a:gd name="T35" fmla="*/ 253 h 1134"/>
                              <a:gd name="T36" fmla="*/ 65 w 313"/>
                              <a:gd name="T37" fmla="*/ 226 h 1134"/>
                              <a:gd name="T38" fmla="*/ 92 w 313"/>
                              <a:gd name="T39" fmla="*/ 200 h 1134"/>
                              <a:gd name="T40" fmla="*/ 221 w 313"/>
                              <a:gd name="T41" fmla="*/ 200 h 1134"/>
                              <a:gd name="T42" fmla="*/ 248 w 313"/>
                              <a:gd name="T43" fmla="*/ 226 h 1134"/>
                              <a:gd name="T44" fmla="*/ 221 w 313"/>
                              <a:gd name="T45" fmla="*/ 253 h 1134"/>
                              <a:gd name="T46" fmla="*/ 221 w 313"/>
                              <a:gd name="T47" fmla="*/ 253 h 1134"/>
                              <a:gd name="T48" fmla="*/ 221 w 313"/>
                              <a:gd name="T49" fmla="*/ 253 h 1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13" h="1134">
                                <a:moveTo>
                                  <a:pt x="236" y="0"/>
                                </a:moveTo>
                                <a:cubicBezTo>
                                  <a:pt x="77" y="0"/>
                                  <a:pt x="77" y="0"/>
                                  <a:pt x="77" y="0"/>
                                </a:cubicBezTo>
                                <a:cubicBezTo>
                                  <a:pt x="35" y="0"/>
                                  <a:pt x="0" y="34"/>
                                  <a:pt x="0" y="77"/>
                                </a:cubicBezTo>
                                <a:cubicBezTo>
                                  <a:pt x="0" y="1058"/>
                                  <a:pt x="0" y="1058"/>
                                  <a:pt x="0" y="1058"/>
                                </a:cubicBezTo>
                                <a:cubicBezTo>
                                  <a:pt x="0" y="1100"/>
                                  <a:pt x="34" y="1134"/>
                                  <a:pt x="76" y="1134"/>
                                </a:cubicBezTo>
                                <a:cubicBezTo>
                                  <a:pt x="236" y="1134"/>
                                  <a:pt x="236" y="1134"/>
                                  <a:pt x="236" y="1134"/>
                                </a:cubicBezTo>
                                <a:cubicBezTo>
                                  <a:pt x="278" y="1134"/>
                                  <a:pt x="312" y="1100"/>
                                  <a:pt x="312" y="1058"/>
                                </a:cubicBezTo>
                                <a:cubicBezTo>
                                  <a:pt x="313" y="77"/>
                                  <a:pt x="313" y="77"/>
                                  <a:pt x="313" y="77"/>
                                </a:cubicBezTo>
                                <a:cubicBezTo>
                                  <a:pt x="313" y="35"/>
                                  <a:pt x="278" y="0"/>
                                  <a:pt x="236" y="0"/>
                                </a:cubicBezTo>
                                <a:close/>
                                <a:moveTo>
                                  <a:pt x="221" y="367"/>
                                </a:moveTo>
                                <a:cubicBezTo>
                                  <a:pt x="92" y="367"/>
                                  <a:pt x="92" y="367"/>
                                  <a:pt x="92" y="367"/>
                                </a:cubicBezTo>
                                <a:cubicBezTo>
                                  <a:pt x="77" y="367"/>
                                  <a:pt x="65" y="355"/>
                                  <a:pt x="65" y="340"/>
                                </a:cubicBezTo>
                                <a:cubicBezTo>
                                  <a:pt x="65" y="326"/>
                                  <a:pt x="77" y="314"/>
                                  <a:pt x="92" y="314"/>
                                </a:cubicBezTo>
                                <a:cubicBezTo>
                                  <a:pt x="221" y="314"/>
                                  <a:pt x="221" y="314"/>
                                  <a:pt x="221" y="314"/>
                                </a:cubicBezTo>
                                <a:cubicBezTo>
                                  <a:pt x="236" y="314"/>
                                  <a:pt x="248" y="326"/>
                                  <a:pt x="248" y="341"/>
                                </a:cubicBezTo>
                                <a:cubicBezTo>
                                  <a:pt x="248" y="355"/>
                                  <a:pt x="236" y="367"/>
                                  <a:pt x="221" y="367"/>
                                </a:cubicBezTo>
                                <a:close/>
                                <a:moveTo>
                                  <a:pt x="221" y="253"/>
                                </a:moveTo>
                                <a:cubicBezTo>
                                  <a:pt x="92" y="253"/>
                                  <a:pt x="92" y="253"/>
                                  <a:pt x="92" y="253"/>
                                </a:cubicBezTo>
                                <a:cubicBezTo>
                                  <a:pt x="77" y="253"/>
                                  <a:pt x="65" y="241"/>
                                  <a:pt x="65" y="226"/>
                                </a:cubicBezTo>
                                <a:cubicBezTo>
                                  <a:pt x="65" y="211"/>
                                  <a:pt x="77" y="200"/>
                                  <a:pt x="92" y="200"/>
                                </a:cubicBezTo>
                                <a:cubicBezTo>
                                  <a:pt x="221" y="200"/>
                                  <a:pt x="221" y="200"/>
                                  <a:pt x="221" y="200"/>
                                </a:cubicBezTo>
                                <a:cubicBezTo>
                                  <a:pt x="236" y="200"/>
                                  <a:pt x="248" y="212"/>
                                  <a:pt x="248" y="226"/>
                                </a:cubicBezTo>
                                <a:cubicBezTo>
                                  <a:pt x="248" y="241"/>
                                  <a:pt x="236" y="253"/>
                                  <a:pt x="221" y="253"/>
                                </a:cubicBezTo>
                                <a:close/>
                                <a:moveTo>
                                  <a:pt x="221" y="253"/>
                                </a:moveTo>
                                <a:cubicBezTo>
                                  <a:pt x="221" y="253"/>
                                  <a:pt x="221" y="253"/>
                                  <a:pt x="221" y="25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o:spt="203" style="position:absolute;left:0pt;margin-left:-50.3pt;margin-top:9.8pt;height:14.15pt;width:14.15pt;z-index:251667456;mso-width-relative:page;mso-height-relative:page;" coordsize="4492625,4279900" o:gfxdata="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">
                <o:lock v:ext="edit" aspectratio="f"/>
                <v:shape id="Freeform 323" o:spid="_x0000_s1026" o:spt="100" style="position:absolute;left:2932113;top:0;height:4279900;width:319088;" filled="t" stroked="f" coordsize="85,1138" o:gfxdata="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N51G8AAAA&#10;2wAAAA8AAAAAAAAAAQAgAAAAIgAAAGRycy9kb3ducmV2LnhtbFBLAQIUABQAAAAIAIdO4kAzLwWe&#10;OwAAADkAAAAQAAAAAAAAAAEAIAAAAAsBAABkcnMvc2hhcGV4bWwueG1sUEsFBgAAAAAGAAYAWwEA&#10;ALUDAAAAAA==&#10;" path="m42,0c19,0,0,19,0,43c0,1096,0,1096,0,1096c0,1119,19,1138,42,1138c66,1138,85,1119,85,1096c85,43,85,43,85,43c85,19,66,0,42,0xm42,0c42,0,42,0,42,0e">
                  <v:path o:connectlocs="157667,0;0,161718;0,4121942;157667,4279900;319088,4121942;319088,161718;157667,0;157667,0;157667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324" o:spid="_x0000_s1026" o:spt="100" style="position:absolute;left:3459163;top:95250;height:4094163;width:142875;" filled="t" stroked="f" coordsize="38,1089" o:gfxdata="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7d7r4A&#10;AADbAAAADwAAAAAAAAABACAAAAAiAAAAZHJzL2Rvd25yZXYueG1sUEsBAhQAFAAAAAgAh07iQDMv&#10;BZ47AAAAOQAAABAAAAAAAAAAAQAgAAAADQEAAGRycy9zaGFwZXhtbC54bWxQSwUGAAAAAAYABgBb&#10;AQAAtwMAAAAA&#10;" path="m19,0c8,0,0,8,0,18c0,1070,0,1070,0,1070c0,1081,8,1089,19,1089c29,1089,38,1081,38,1070c38,18,38,18,38,18c38,8,29,0,19,0xm19,0c19,0,19,0,19,0e">
                  <v:path o:connectlocs="71437,0;0,67672;0,4022731;71437,4094163;142875,4022731;142875,67672;71437,0;71437,0;71437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325" o:spid="_x0000_s1026" o:spt="100" style="position:absolute;left:3833813;top:95250;height:4094163;width:139700;" filled="t" stroked="f" coordsize="37,1089" o:gfxdata="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rGYb4A&#10;AADbAAAADwAAAAAAAAABACAAAAAiAAAAZHJzL2Rvd25yZXYueG1sUEsBAhQAFAAAAAgAh07iQDMv&#10;BZ47AAAAOQAAABAAAAAAAAAAAQAgAAAADQEAAGRycy9zaGFwZXhtbC54bWxQSwUGAAAAAAYABgBb&#10;AQAAtwMAAAAA&#10;" path="m19,0c8,0,0,8,0,18c0,1070,0,1070,0,1070c0,1081,8,1089,19,1089c29,1089,37,1081,37,1070c37,18,37,18,37,18c37,8,29,0,19,0xm19,0c19,0,19,0,19,0e">
                  <v:path o:connectlocs="71737,0;0,67672;0,4022731;71737,4094163;139700,4022731;139700,67672;71737,0;71737,0;71737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326" o:spid="_x0000_s1026" o:spt="100" style="position:absolute;left:4168775;top:0;height:4279900;width:323850;" filled="t" stroked="f" coordsize="86,1138" o:gfxdata="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LF/i8AAAA&#10;2wAAAA8AAAAAAAAAAQAgAAAAIgAAAGRycy9kb3ducmV2LnhtbFBLAQIUABQAAAAIAIdO4kAzLwWe&#10;OwAAADkAAAAQAAAAAAAAAAEAIAAAAAsBAABkcnMvc2hhcGV4bWwueG1sUEsFBgAAAAAGAAYAWwEA&#10;ALUDAAAAAA==&#10;" path="m43,0c20,0,0,19,0,43c0,1096,0,1096,0,1096c0,1119,20,1138,43,1138c67,1138,86,1119,86,1096c86,43,86,43,86,43c86,19,67,0,43,0xm43,0c43,0,43,0,43,0e">
                  <v:path o:connectlocs="161925,0;0,161718;0,4121942;161925,4279900;323850,4121942;323850,161718;161925,0;161925,0;161925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327" o:spid="_x0000_s1026" o:spt="100" style="position:absolute;left:1455738;top:4763;height:4264025;width:1176338;" filled="t" stroked="f" coordsize="313,1134" o:gfxdata="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7wVW8AAAA&#10;2wAAAA8AAAAAAAAAAQAgAAAAIgAAAGRycy9kb3ducmV2LnhtbFBLAQIUABQAAAAIAIdO4kAzLwWe&#10;OwAAADkAAAAQAAAAAAAAAAEAIAAAAAsBAABkcnMvc2hhcGV4bWwueG1sUEsFBgAAAAAGAAYAWwEA&#10;ALUDAAAAAA==&#10;" path="m237,0c77,0,77,0,77,0c35,0,1,34,1,77c0,1058,0,1058,0,1058c0,1100,34,1134,76,1134c236,1134,236,1134,236,1134c278,1134,312,1100,312,1058c313,77,313,77,313,77c313,35,279,0,237,0xm221,367c92,367,92,367,92,367c77,367,65,355,65,340c65,326,77,314,92,314c221,314,221,314,221,314c236,314,248,326,248,341c248,355,236,367,221,367xm222,253c92,253,92,253,92,253c77,253,65,241,65,226c65,211,77,200,92,200c222,200,222,200,222,200c236,200,248,212,248,226c248,241,236,253,222,253xm222,253c222,253,222,253,222,253e">
                  <v:path o:connectlocs="890709,0;289386,0;3758,289532;0,3978252;285628,4264025;886951,4264025;1172579,3978252;1176338,289532;890709,0;830577,1379979;345760,1379979;244287,1278455;345760,1180691;830577,1180691;932050,1282215;830577,1379979;834335,951321;345760,951321;244287,849796;345760,752032;834335,752032;932050,849796;834335,951321;834335,951321;834335,951321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8" o:spid="_x0000_s1026" o:spt="100" style="position:absolute;left:0;top:4763;height:4264025;width:1176338;" filled="t" stroked="f" coordsize="313,1134" o:gfxdata="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jwvLgAAADbAAAA&#10;DwAAAAAAAAABACAAAAAiAAAAZHJzL2Rvd25yZXYueG1sUEsBAhQAFAAAAAgAh07iQDMvBZ47AAAA&#10;OQAAABAAAAAAAAAAAQAgAAAABwEAAGRycy9zaGFwZXhtbC54bWxQSwUGAAAAAAYABgBbAQAAsQMA&#10;AAAA&#10;" path="m236,0c77,0,77,0,77,0c35,0,0,34,0,77c0,1058,0,1058,0,1058c0,1100,34,1134,76,1134c236,1134,236,1134,236,1134c278,1134,312,1100,312,1058c313,77,313,77,313,77c313,35,278,0,236,0xm221,367c92,367,92,367,92,367c77,367,65,355,65,340c65,326,77,314,92,314c221,314,221,314,221,314c236,314,248,326,248,341c248,355,236,367,221,367xm221,253c92,253,92,253,92,253c77,253,65,241,65,226c65,211,77,200,92,200c221,200,221,200,221,200c236,200,248,212,248,226c248,241,236,253,221,253xm221,253c221,253,221,253,221,253e">
                  <v:path o:connectlocs="886951,0;289386,0;0,289532;0,3978252;285628,4264025;886951,4264025;1172579,3978252;1176338,289532;886951,0;830577,1379979;345760,1379979;244287,1278455;345760,1180691;830577,1180691;932050,1282215;830577,1379979;830577,951321;345760,951321;244287,849796;345760,752032;830577,752032;932050,849796;830577,951321;830577,951321;830577,951321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36195</wp:posOffset>
                </wp:positionV>
                <wp:extent cx="6551930" cy="59182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计算机能力：熟练掌握OFFICE软件，能够独立完成项目PPT，完成数据分析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专业能力：人力资源管理师三级/公共关系资格证书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2.85pt;height:46.6pt;width:515.9pt;z-index:251657216;mso-width-relative:page;mso-height-relative:page;" filled="f" stroked="f" coordsize="21600,21600" o:gfxdata="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tdu5vXAAAACQEAAA8AAAAAAAAAAQAgAAAAIgAAAGRycy9kb3ducmV2&#10;LnhtbFBLAQIUABQAAAAIAIdO4kD669ck/QEAAMs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计算机能力：熟练掌握OFFICE软件，能够独立完成项目PPT，完成数据分析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专业能力：人力资源管理师三级/公共关系资格证书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58240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219710</wp:posOffset>
                </wp:positionV>
                <wp:extent cx="1440180" cy="277495"/>
                <wp:effectExtent l="0" t="0" r="7620" b="8255"/>
                <wp:wrapNone/>
                <wp:docPr id="26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35" y="8905240"/>
                          <a:ext cx="1440180" cy="277495"/>
                        </a:xfrm>
                        <a:prstGeom prst="homePlate">
                          <a:avLst>
                            <a:gd name="adj" fmla="val 29290"/>
                          </a:avLst>
                        </a:prstGeom>
                        <a:solidFill>
                          <a:srgbClr val="F028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59.45pt;margin-top:17.3pt;height:21.85pt;width:113.4pt;z-index:-251637760;v-text-anchor:middle;mso-width-relative:page;mso-height-relative:page;" fillcolor="#F0283C" filled="t" stroked="f" coordsize="21600,21600" o:gfxdata="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nPph32QAAAAoBAAAPAAAA&#10;AAAAAAEAIAAAACIAAABkcnMvZG93bnJldi54bWxQSwECFAAUAAAACACHTuJA8yBMJoYCAADCBAAA&#10;DgAAAAAAAAABACAAAAAoAQAAZHJzL2Uyb0RvYy54bWxQSwUGAAAAAAYABgBZAQAAIAYAAAAA&#10;" adj="203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219710</wp:posOffset>
                </wp:positionV>
                <wp:extent cx="7129145" cy="277495"/>
                <wp:effectExtent l="0" t="0" r="14605" b="8255"/>
                <wp:wrapNone/>
                <wp:docPr id="2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105" y="8905240"/>
                          <a:ext cx="7129145" cy="27749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圆角 5" o:spid="_x0000_s1026" o:spt="15" type="#_x0000_t15" style="position:absolute;left:0pt;margin-left:-73.05pt;margin-top:17.3pt;height:21.85pt;width:561.35pt;z-index:-251669504;v-text-anchor:middle;mso-width-relative:page;mso-height-relative:page;" fillcolor="#131313" filled="t" stroked="f" coordsize="21600,21600" o:gfxdata="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1CpO2gAAAAoBAAAPAAAAAAAAAAEA&#10;IAAAACIAAABkcnMvZG93bnJldi54bWxQSwECFAAUAAAACACHTuJAJVPjGX8CAAC/BAAADgAAAAAA&#10;AAABACAAAAApAQAAZHJzL2Uyb0RvYy54bWxQSwUGAAAAAAYABgBZAQAAGgYAAAAA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139065</wp:posOffset>
                </wp:positionV>
                <wp:extent cx="991870" cy="381000"/>
                <wp:effectExtent l="0" t="0" r="0" b="0"/>
                <wp:wrapNone/>
                <wp:docPr id="1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29.25pt;margin-top:10.95pt;height:30pt;width:78.1pt;z-index:251665408;mso-width-relative:page;mso-height-relative:page;" filled="f" stroked="f" coordsize="991870,381000" o:gfxdata="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LAHltMAAAAIAQAADwAAAAAAAAABACAAAAAiAAAAZHJzL2Rvd25yZXYueG1sUEsBAhQAFAAA&#10;AAgAh07iQHWBYZD0AQAA0gMAAA4AAAAAAAAAAQAgAAAAIgEAAGRycy9lMm9Eb2MueG1sUEsFBgAA&#10;AAAGAAYAWQEAAIgFAAAAAA=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263525</wp:posOffset>
                </wp:positionV>
                <wp:extent cx="173990" cy="168910"/>
                <wp:effectExtent l="0" t="0" r="16510" b="2540"/>
                <wp:wrapNone/>
                <wp:docPr id="49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3990" cy="168910"/>
                        </a:xfrm>
                        <a:custGeom>
                          <a:avLst/>
                          <a:gdLst>
                            <a:gd name="T0" fmla="*/ 658 w 1076"/>
                            <a:gd name="T1" fmla="*/ 598 h 1053"/>
                            <a:gd name="T2" fmla="*/ 819 w 1076"/>
                            <a:gd name="T3" fmla="*/ 316 h 1053"/>
                            <a:gd name="T4" fmla="*/ 526 w 1076"/>
                            <a:gd name="T5" fmla="*/ 0 h 1053"/>
                            <a:gd name="T6" fmla="*/ 234 w 1076"/>
                            <a:gd name="T7" fmla="*/ 316 h 1053"/>
                            <a:gd name="T8" fmla="*/ 395 w 1076"/>
                            <a:gd name="T9" fmla="*/ 598 h 1053"/>
                            <a:gd name="T10" fmla="*/ 0 w 1076"/>
                            <a:gd name="T11" fmla="*/ 1053 h 1053"/>
                            <a:gd name="T12" fmla="*/ 1076 w 1076"/>
                            <a:gd name="T13" fmla="*/ 1053 h 1053"/>
                            <a:gd name="T14" fmla="*/ 658 w 1076"/>
                            <a:gd name="T15" fmla="*/ 598 h 1053"/>
                            <a:gd name="T16" fmla="*/ 658 w 1076"/>
                            <a:gd name="T17" fmla="*/ 598 h 1053"/>
                            <a:gd name="T18" fmla="*/ 658 w 1076"/>
                            <a:gd name="T19" fmla="*/ 598 h 1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-50.1pt;margin-top:20.75pt;height:13.3pt;width:13.7pt;z-index:251671552;mso-width-relative:page;mso-height-relative:page;" fillcolor="#FFFFFF [3212]" filled="t" stroked="f" coordsize="1076,1053" o:gfxdata="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G0c1M7Z&#10;AAAACgEAAA8AAAAAAAAAAQAgAAAAIgAAAGRycy9kb3ducmV2LnhtbFBLAQIUABQAAAAIAIdO4kA9&#10;2mbP5wMAAIAMAAAOAAAAAAAAAAEAIAAAACgBAABkcnMvZTJvRG9jLnhtbFBLBQYAAAAABgAGAFkB&#10;AACBBwAAAAA=&#10;" path="m658,598c753,546,819,439,819,316c819,142,688,0,526,0c364,0,234,142,234,316c234,439,299,546,395,598c114,669,0,892,0,1053c1076,1053,1076,1053,1076,1053c1076,848,897,649,658,598xm658,598c658,598,658,598,658,598e">
                <v:path o:connectlocs="106399,95924;132432,50689;85054,0;37837,50689;63871,95924;0,168910;173990,168910;106399,95924;106399,95924;106399,95924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502920</wp:posOffset>
                </wp:positionV>
                <wp:extent cx="6551930" cy="11099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人力资源管理硕士学历，有3年人力资源相关工作经验，有上市公司相关的操盘经验，熟悉招聘、薪酬、绩效、文化模块，能根据业务发展的需要制定关键岗位人才储备及职业发展计划，完善人力资源管理体系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有丰富的项目经历，目标推动性强，能框架性思考问题，善于举一反三的能力点做迁移并应用。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熟知国家、地区的劳动法规及相关政策，能够熟练使用办公软件。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39.6pt;height:87.4pt;width:515.9pt;mso-position-horizontal-relative:margin;z-index:251659264;mso-width-relative:page;mso-height-relative:page;" filled="f" stroked="f" coordsize="21600,21600" o:gfxdata="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qQ7o9gAAAALAQAADwAAAAAAAAABACAAAAAiAAAAZHJzL2Rvd25y&#10;ZXYueG1sUEsBAhQAFAAAAAgAh07iQOSyipX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人力资源管理硕士学历，有3年人力资源相关工作经验，有上市公司相关的操盘经验，熟悉招聘、薪酬、绩效、文化模块，能根据业务发展的需要制定关键岗位人才储备及职业发展计划，完善人力资源管理体系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有丰富的项目经历，目标推动性强，能框架性思考问题，善于举一反三的能力点做迁移并应用。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熟知国家、地区的劳动法规及相关政策，能够熟练使用办公软件。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-913130</wp:posOffset>
            </wp:positionV>
            <wp:extent cx="7560310" cy="10690225"/>
            <wp:effectExtent l="0" t="0" r="2540" b="15875"/>
            <wp:wrapNone/>
            <wp:docPr id="1" name="图片 1" descr="2019简历预览图吴炜韡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简历预览图吴炜韡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9267825</wp:posOffset>
                </wp:positionV>
                <wp:extent cx="6265545" cy="4191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链接: https://pan.baidu.com/s/1pKts1AUvEh7ccHWDLn1zqQ 提取码: yc8i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05pt;margin-top:729.75pt;height:33pt;width:493.35pt;z-index:251693056;mso-width-relative:page;mso-height-relative:page;" filled="f" stroked="f" coordsize="21600,21600" o:gfxdata="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goZ17dAAAADQEAAA8AAAAAAAAAAQAg&#10;AAAAIgAAAGRycy9kb3ducmV2LnhtbFBLAQIUABQAAAAIAIdO4kBwlrgSlwEAAAsDAAAOAAAAAAAA&#10;AAEAIAAAACwBAABkcnMvZTJvRG9jLnhtbFBLBQYAAAAABgAGAFkBAAA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链接: https://pan.baidu.com/s/1pKts1AUvEh7ccHWDLn1zqQ 提取码: yc8i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-913130</wp:posOffset>
            </wp:positionV>
            <wp:extent cx="7560310" cy="10690225"/>
            <wp:effectExtent l="0" t="0" r="2540" b="15875"/>
            <wp:wrapNone/>
            <wp:docPr id="14" name="图片 14" descr="2019简历预览图吴炜韡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简历预览图吴炜韡-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E532D"/>
    <w:rsid w:val="001339F2"/>
    <w:rsid w:val="001649CA"/>
    <w:rsid w:val="00173C9C"/>
    <w:rsid w:val="001D24E1"/>
    <w:rsid w:val="00226B6A"/>
    <w:rsid w:val="00233E25"/>
    <w:rsid w:val="0024167F"/>
    <w:rsid w:val="00264FCB"/>
    <w:rsid w:val="002B03FB"/>
    <w:rsid w:val="002B64F5"/>
    <w:rsid w:val="00380ACD"/>
    <w:rsid w:val="00391AF0"/>
    <w:rsid w:val="00423D2F"/>
    <w:rsid w:val="00447CC7"/>
    <w:rsid w:val="00461469"/>
    <w:rsid w:val="004F2993"/>
    <w:rsid w:val="005356A8"/>
    <w:rsid w:val="00591AE0"/>
    <w:rsid w:val="005B5447"/>
    <w:rsid w:val="006000D3"/>
    <w:rsid w:val="00605C38"/>
    <w:rsid w:val="00612547"/>
    <w:rsid w:val="00640446"/>
    <w:rsid w:val="00654002"/>
    <w:rsid w:val="006618D6"/>
    <w:rsid w:val="00714D9F"/>
    <w:rsid w:val="0074556C"/>
    <w:rsid w:val="007A45A7"/>
    <w:rsid w:val="007F14A4"/>
    <w:rsid w:val="008923BD"/>
    <w:rsid w:val="00896CF8"/>
    <w:rsid w:val="008E3AB3"/>
    <w:rsid w:val="008F2D8B"/>
    <w:rsid w:val="009718B0"/>
    <w:rsid w:val="009B3B99"/>
    <w:rsid w:val="009B7D4B"/>
    <w:rsid w:val="009D1CA8"/>
    <w:rsid w:val="009F5164"/>
    <w:rsid w:val="00A429FD"/>
    <w:rsid w:val="00AE1479"/>
    <w:rsid w:val="00B0395F"/>
    <w:rsid w:val="00B065AA"/>
    <w:rsid w:val="00B417EB"/>
    <w:rsid w:val="00BA7D3B"/>
    <w:rsid w:val="00C310F3"/>
    <w:rsid w:val="00C671F7"/>
    <w:rsid w:val="00C736B4"/>
    <w:rsid w:val="00CD3FA1"/>
    <w:rsid w:val="00D144BE"/>
    <w:rsid w:val="00D57844"/>
    <w:rsid w:val="00E51887"/>
    <w:rsid w:val="00E52F03"/>
    <w:rsid w:val="00E562F1"/>
    <w:rsid w:val="00E56909"/>
    <w:rsid w:val="00E65B4A"/>
    <w:rsid w:val="00EC6E4F"/>
    <w:rsid w:val="00ED18A8"/>
    <w:rsid w:val="00F138AD"/>
    <w:rsid w:val="00F27875"/>
    <w:rsid w:val="00F95F6B"/>
    <w:rsid w:val="00FB3148"/>
    <w:rsid w:val="00FC219B"/>
    <w:rsid w:val="00FD242E"/>
    <w:rsid w:val="00FF2C06"/>
    <w:rsid w:val="0AAE7916"/>
    <w:rsid w:val="0C282D3D"/>
    <w:rsid w:val="21111F16"/>
    <w:rsid w:val="23AC4468"/>
    <w:rsid w:val="27645FAE"/>
    <w:rsid w:val="284E532D"/>
    <w:rsid w:val="2FAE265F"/>
    <w:rsid w:val="33B5025C"/>
    <w:rsid w:val="4051687E"/>
    <w:rsid w:val="42C90F7F"/>
    <w:rsid w:val="58DB174D"/>
    <w:rsid w:val="5DBF39AF"/>
    <w:rsid w:val="635D5639"/>
    <w:rsid w:val="65BF25BB"/>
    <w:rsid w:val="68FA709E"/>
    <w:rsid w:val="72C73CED"/>
    <w:rsid w:val="79554E16"/>
    <w:rsid w:val="7D7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日期 字符"/>
    <w:basedOn w:val="7"/>
    <w:link w:val="2"/>
    <w:semiHidden/>
    <w:qFormat/>
    <w:uiPriority w:val="99"/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206eadc5-f6d7-31da-1f2c-4d9c5f99f2f3\&#25991;&#31185;&#31867;&#23703;&#20301;&#39640;&#31471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B863A-F174-4AE3-8D5A-8F5666544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文科类岗位高端求职简历.docx</Template>
  <Pages>3</Pages>
  <Words>0</Words>
  <Characters>0</Characters>
  <Lines>1</Lines>
  <Paragraphs>1</Paragraphs>
  <TotalTime>1</TotalTime>
  <ScaleCrop>false</ScaleCrop>
  <LinksUpToDate>false</LinksUpToDate>
  <CharactersWithSpaces>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2020-06-12T06:19:00Z</dcterms:created>
  <dc:creator>贾兴国</dc:creator>
  <cp:lastModifiedBy>贾兴国</cp:lastModifiedBy>
  <dcterms:modified xsi:type="dcterms:W3CDTF">2020-06-12T06:19:34Z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