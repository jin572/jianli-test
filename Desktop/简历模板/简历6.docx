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-155575</wp:posOffset>
                </wp:positionV>
                <wp:extent cx="1350010" cy="42608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426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 Black" w:hAnsi="Arial Black" w:eastAsia="GungsuhChe" w:cs="Arial Black"/>
                                <w:color w:val="0089C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Arial Black" w:hAnsi="Arial Black" w:eastAsia="GungsuhChe" w:cs="Arial Black"/>
                                <w:color w:val="0089CF"/>
                                <w:sz w:val="32"/>
                                <w:szCs w:val="32"/>
                              </w:rPr>
                              <w:t>RESUME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89CF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color w:val="0089C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55pt;margin-top:-12.25pt;height:33.55pt;width:106.3pt;z-index:251669504;mso-width-relative:page;mso-height-relative:page;" filled="f" stroked="f" coordsize="21600,21600" o:gfxdata="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qt93Xa&#10;AAAACgEAAA8AAAAAAAAAAQAgAAAAIgAAAGRycy9kb3ducmV2LnhtbFBLAQIUABQAAAAIAIdO4kCi&#10;3CH5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 Black" w:hAnsi="Arial Black" w:eastAsia="GungsuhChe" w:cs="Arial Black"/>
                          <w:color w:val="0089CF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Arial Black" w:hAnsi="Arial Black" w:eastAsia="GungsuhChe" w:cs="Arial Black"/>
                          <w:color w:val="0089CF"/>
                          <w:sz w:val="32"/>
                          <w:szCs w:val="32"/>
                        </w:rPr>
                        <w:t>RESUME</w:t>
                      </w:r>
                    </w:p>
                    <w:p>
                      <w:pPr>
                        <w:rPr>
                          <w:rFonts w:hint="eastAsia"/>
                          <w:color w:val="0089CF"/>
                          <w:lang w:eastAsia="zh-CN"/>
                        </w:rPr>
                      </w:pPr>
                    </w:p>
                    <w:p>
                      <w:pPr>
                        <w:rPr>
                          <w:color w:val="0089C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280024064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69215</wp:posOffset>
                </wp:positionV>
                <wp:extent cx="2262505" cy="396875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50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89D1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89D1"/>
                                <w:sz w:val="28"/>
                                <w:szCs w:val="28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89D1"/>
                                <w:sz w:val="28"/>
                                <w:szCs w:val="28"/>
                                <w:lang w:val="en-US" w:eastAsia="zh-CN"/>
                              </w:rPr>
                              <w:t>网络运营管理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85pt;margin-top:5.45pt;height:31.25pt;width:178.15pt;z-index:-2014943232;mso-width-relative:page;mso-height-relative:page;" filled="f" stroked="f" coordsize="21600,21600" o:gfxdata="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Z&#10;HWep2wAAAAkBAAAPAAAAAAAAAAEAIAAAACIAAABkcnMvZG93bnJldi54bWxQSwECFAAUAAAACACH&#10;TuJAfVr6aC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89D1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89D1"/>
                          <w:sz w:val="28"/>
                          <w:szCs w:val="28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89D1"/>
                          <w:sz w:val="28"/>
                          <w:szCs w:val="28"/>
                          <w:lang w:val="en-US" w:eastAsia="zh-CN"/>
                        </w:rPr>
                        <w:t>网络运营管理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-412750</wp:posOffset>
                </wp:positionH>
                <wp:positionV relativeFrom="paragraph">
                  <wp:posOffset>481330</wp:posOffset>
                </wp:positionV>
                <wp:extent cx="5161280" cy="115570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280" cy="115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李薇薇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厦门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1990.11.15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123-156-4568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LSH@126.com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5pt;margin-top:37.9pt;height:91pt;width:406.4pt;z-index:251668480;mso-width-relative:page;mso-height-relative:page;" filled="f" stroked="f" coordsize="21600,21600" o:gfxdata="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g&#10;/qrx2gAAAAoBAAAPAAAAAAAAAAEAIAAAACIAAABkcnMvZG93bnJldi54bWxQSwECFAAUAAAACACH&#10;TuJAxU+6VyICAAAbBAAADgAAAAAAAAABACAAAAAp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李薇薇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厦门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1990.11.15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123-156-4568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LSH@126.com</w:t>
                      </w:r>
                    </w:p>
                    <w:p>
                      <w:pP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2129790</wp:posOffset>
                </wp:positionV>
                <wp:extent cx="6134100" cy="69532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9605" y="3044190"/>
                          <a:ext cx="61341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武汉大学       大学英语6级                    最高学历：本科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毕业时间：2011年7月           个人专业：网络管理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55pt;margin-top:167.7pt;height:54.75pt;width:483pt;z-index:251661312;mso-width-relative:page;mso-height-relative:page;" filled="f" stroked="f" coordsize="21600,21600" o:gfxdata="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di1MQNwAAAALAQAADwAAAAAAAAABACAAAAAiAAAAZHJzL2Rvd25yZXYueG1sUEsB&#10;AhQAFAAAAAgAh07iQMZWi7oqAgAAJQ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武汉大学       大学英语6级                    最高学历：本科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毕业时间：2011年7月           个人专业：网络管理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-458470</wp:posOffset>
                </wp:positionH>
                <wp:positionV relativeFrom="paragraph">
                  <wp:posOffset>3290570</wp:posOffset>
                </wp:positionV>
                <wp:extent cx="6182360" cy="287655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1205" y="4204970"/>
                          <a:ext cx="6182360" cy="287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2015.6-2016.3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策划部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系统管理员/网络管理员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所属行业：教育/培训/院校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1.面对面互动教育网，丫酷/齐秀社区各项支持；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2.业务环境的初始化及测试，定期的维护管理；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3.线上技术文档及自动化脚本的整理完善与实施；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2016.3-2016.12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策划部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系统管理员/网络管理员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1.Cacti/Nagios/Smokeping下业务环境的监控；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2.多站运维管理平台的基础开发；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3.公司内相关设备的管理与维护。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1pt;margin-top:259.1pt;height:226.5pt;width:486.8pt;z-index:251663360;mso-width-relative:page;mso-height-relative:page;" filled="f" stroked="f" coordsize="21600,21600" o:gfxdata="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tiSpE2wAAAAsBAAAPAAAAAAAAAAEAIAAAACIAAABkcnMvZG93bnJldi54bWxQSwEC&#10;FAAUAAAACACHTuJARZNZISoCAAA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2015.6-2016.3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策划部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系统管理员/网络管理员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所属行业：教育/培训/院校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1.面对面互动教育网，丫酷/齐秀社区各项支持；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2.业务环境的初始化及测试，定期的维护管理；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3.线上技术文档及自动化脚本的整理完善与实施；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2016.3-2016.12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策划部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系统管理员/网络管理员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1.Cacti/Nagios/Smokeping下业务环境的监控；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2.多站运维管理平台的基础开发；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3.公司内相关设备的管理与维护。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1265734656" behindDoc="0" locked="0" layoutInCell="1" allowOverlap="1">
            <wp:simplePos x="0" y="0"/>
            <wp:positionH relativeFrom="column">
              <wp:posOffset>4375785</wp:posOffset>
            </wp:positionH>
            <wp:positionV relativeFrom="paragraph">
              <wp:posOffset>-426085</wp:posOffset>
            </wp:positionV>
            <wp:extent cx="1433195" cy="1433195"/>
            <wp:effectExtent l="71120" t="33020" r="76835" b="114935"/>
            <wp:wrapNone/>
            <wp:docPr id="130" name="图片 130" descr="u=652226410,884573008&amp;fm=2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u=652226410,884573008&amp;fm=26&amp;gp=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1433195"/>
                    </a:xfrm>
                    <a:prstGeom prst="rect">
                      <a:avLst/>
                    </a:prstGeom>
                    <a:ln w="28575">
                      <a:solidFill>
                        <a:schemeClr val="bg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-484505</wp:posOffset>
                </wp:positionH>
                <wp:positionV relativeFrom="paragraph">
                  <wp:posOffset>6668770</wp:posOffset>
                </wp:positionV>
                <wp:extent cx="6372225" cy="91694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8495" y="7499350"/>
                          <a:ext cx="6372225" cy="916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诚实、稳重、勤奋、积极上进，拥有丰富的大中型企业管理经验，有较强的团队管理能力，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良好的沟通协调组织能力，敏锐的洞察力，自信是我的魅力。我有着良好的形象和气质，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健康的体魄和乐观的精神使我能全身心地投入到工作当中。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15pt;margin-top:525.1pt;height:72.2pt;width:501.75pt;z-index:251666432;mso-width-relative:page;mso-height-relative:page;" filled="f" stroked="f" coordsize="21600,21600" o:gfxdata="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39vnLdAAAADQEAAA8AAAAAAAAAAQAgAAAAIgAAAGRycy9kb3ducmV2LnhtbFBL&#10;AQIUABQAAAAIAIdO4kBgKz2CKgIAACU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诚实、稳重、勤奋、积极上进，拥有丰富的大中型企业管理经验，有较强的团队管理能力，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良好的沟通协调组织能力，敏锐的洞察力，自信是我的魅力。我有着良好的形象和气质，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健康的体魄和乐观的精神使我能全身心地投入到工作当中。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2824480</wp:posOffset>
                </wp:positionV>
                <wp:extent cx="1072515" cy="40576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4355" y="372491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25pt;margin-top:222.4pt;height:31.95pt;width:84.45pt;z-index:251662336;mso-width-relative:page;mso-height-relative:page;" filled="f" stroked="f" coordsize="21600,21600" o:gfxdata="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WW5S92wAAAAoBAAAPAAAAAAAAAAEAIAAAACIAAABkcnMvZG93bnJldi54bWxQSwEC&#10;FAAUAAAACACHTuJAYf8UWSoCAAAl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7614920</wp:posOffset>
                </wp:positionV>
                <wp:extent cx="1072515" cy="43307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6425" y="8305800"/>
                          <a:ext cx="107251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25pt;margin-top:599.6pt;height:34.1pt;width:84.45pt;z-index:251665408;mso-width-relative:page;mso-height-relative:page;" filled="f" stroked="f" coordsize="21600,21600" o:gfxdata="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q5bMjdAAAADAEAAA8AAAAAAAAAAQAgAAAAIgAAAGRycy9kb3ducmV2LnhtbFBL&#10;AQIUABQAAAAIAIdO4kCvaRtYKgIAACU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7731125</wp:posOffset>
                </wp:positionV>
                <wp:extent cx="6395085" cy="317500"/>
                <wp:effectExtent l="0" t="0" r="5715" b="635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5085" cy="317500"/>
                          <a:chOff x="1469" y="4342"/>
                          <a:chExt cx="10071" cy="500"/>
                        </a:xfrm>
                      </wpg:grpSpPr>
                      <wps:wsp>
                        <wps:cNvPr id="34" name="矩形 8"/>
                        <wps:cNvSpPr/>
                        <wps:spPr>
                          <a:xfrm>
                            <a:off x="1725" y="4368"/>
                            <a:ext cx="9815" cy="474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9"/>
                        <wps:cNvSpPr/>
                        <wps:spPr>
                          <a:xfrm>
                            <a:off x="1469" y="4342"/>
                            <a:ext cx="2500" cy="473"/>
                          </a:xfrm>
                          <a:prstGeom prst="rect">
                            <a:avLst/>
                          </a:prstGeom>
                          <a:solidFill>
                            <a:srgbClr val="0089C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燕尾形 12"/>
                        <wps:cNvSpPr/>
                        <wps:spPr>
                          <a:xfrm>
                            <a:off x="3522" y="4372"/>
                            <a:ext cx="400" cy="399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85pt;margin-top:608.75pt;height:25pt;width:503.55pt;z-index:-251657216;mso-width-relative:page;mso-height-relative:page;" coordorigin="1469,4342" coordsize="10071,500" o:gfxdata="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5Ni46dwAAAANAQAADwAAAAAAAAABACAAAAAiAAAAZHJzL2Rvd25y&#10;ZXYueG1sUEsBAhQAFAAAAAgAh07iQPZbXRlQAwAAkgsAAA4AAAAAAAAAAQAgAAAAKwEAAGRycy9l&#10;Mm9Eb2MueG1sUEsFBgAAAAAGAAYAWQEAAO0GAAAAAA==&#10;">
                <o:lock v:ext="edit" aspectratio="f"/>
                <v:rect id="矩形 8" o:spid="_x0000_s1026" o:spt="1" style="position:absolute;left:1725;top:4368;height:474;width:9815;v-text-anchor:middle;" fillcolor="#E7E7E7" filled="t" stroked="f" coordsize="21600,21600" o:gfxdata="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wgZ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9" o:spid="_x0000_s1026" o:spt="1" style="position:absolute;left:1469;top:4342;height:473;width:2500;v-text-anchor:middle;" fillcolor="#0089CF" filled="t" stroked="f" coordsize="21600,21600" o:gfxdata="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Rjoa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燕尾形 12" o:spid="_x0000_s1026" o:spt="55" type="#_x0000_t55" style="position:absolute;left:3522;top:4372;height:399;width:400;v-text-anchor:middle;" fillcolor="#FFFFFF [3212]" filled="t" stroked="f" coordsize="21600,21600" o:gfxdata="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VpnTvQAA&#10;ANsAAAAPAAAAAAAAAAEAIAAAACIAAABkcnMvZG93bnJldi54bWxQSwECFAAUAAAACACHTuJAMy8F&#10;njsAAAA5AAAAEAAAAAAAAAABACAAAAAMAQAAZHJzL3NoYXBleG1sLnhtbFBLBQYAAAAABgAGAFsB&#10;AAC2AwAAAAA=&#10;" adj="10827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8107045</wp:posOffset>
                </wp:positionV>
                <wp:extent cx="6372225" cy="141859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9610" y="8811895"/>
                          <a:ext cx="6372225" cy="1418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1、有丰富的营销策划经验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  能够识别、确定潜在合作伙伴，熟悉行业市场发展状况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具有较强的管理能力、判断和决策能力、人际沟通协调能力、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计划执行能力、谈判能力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7pt;margin-top:638.35pt;height:111.7pt;width:501.75pt;z-index:251667456;mso-width-relative:page;mso-height-relative:page;" filled="f" stroked="f" coordsize="21600,21600" o:gfxdata="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8VTnjdAAAADQEAAA8AAAAAAAAAAQAgAAAAIgAAAGRycy9kb3ducmV2Lnht&#10;bFBLAQIUABQAAAAIAIdO4kDl5KWyLQIAACY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1、有丰富的营销策划经验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  能够识别、确定潜在合作伙伴，熟悉行业市场发展状况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具有较强的管理能力、判断和决策能力、人际沟通协调能力、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计划执行能力、谈判能力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6130290</wp:posOffset>
                </wp:positionV>
                <wp:extent cx="1072515" cy="46101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8165" y="7044690"/>
                          <a:ext cx="1072515" cy="46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25pt;margin-top:482.7pt;height:36.3pt;width:84.45pt;z-index:251664384;mso-width-relative:page;mso-height-relative:page;" filled="f" stroked="f" coordsize="21600,21600" o:gfxdata="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ZS3iE2wAAAAsBAAAPAAAAAAAAAAEAIAAAACIAAABkcnMvZG93bnJldi54bWxQSwEC&#10;FAAUAAAACACHTuJAZrL5aSoCAAAl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1544320</wp:posOffset>
                </wp:positionV>
                <wp:extent cx="1072515" cy="46228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905" y="2458720"/>
                          <a:ext cx="1072515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25pt;margin-top:121.6pt;height:36.4pt;width:84.45pt;z-index:251660288;mso-width-relative:page;mso-height-relative:page;" filled="f" stroked="f" coordsize="21600,21600" o:gfxdata="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kKPMrcAAAACgEAAA8AAAAAAAAAAQAgAAAAIgAAAGRycy9kb3ducmV2LnhtbFBL&#10;AQIUABQAAAAIAIdO4kCm8KW/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055916032" behindDoc="1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6236335</wp:posOffset>
                </wp:positionV>
                <wp:extent cx="6395085" cy="317500"/>
                <wp:effectExtent l="0" t="0" r="5715" b="635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5085" cy="317500"/>
                          <a:chOff x="1469" y="4342"/>
                          <a:chExt cx="10071" cy="500"/>
                        </a:xfrm>
                      </wpg:grpSpPr>
                      <wps:wsp>
                        <wps:cNvPr id="27" name="矩形 8"/>
                        <wps:cNvSpPr/>
                        <wps:spPr>
                          <a:xfrm>
                            <a:off x="1725" y="4368"/>
                            <a:ext cx="9815" cy="474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9"/>
                        <wps:cNvSpPr/>
                        <wps:spPr>
                          <a:xfrm>
                            <a:off x="1469" y="4342"/>
                            <a:ext cx="2500" cy="473"/>
                          </a:xfrm>
                          <a:prstGeom prst="rect">
                            <a:avLst/>
                          </a:prstGeom>
                          <a:solidFill>
                            <a:srgbClr val="0089C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燕尾形 12"/>
                        <wps:cNvSpPr/>
                        <wps:spPr>
                          <a:xfrm>
                            <a:off x="3515" y="4365"/>
                            <a:ext cx="400" cy="399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85pt;margin-top:491.05pt;height:25pt;width:503.55pt;z-index:-1742367744;mso-width-relative:page;mso-height-relative:page;" coordorigin="1469,4342" coordsize="10071,500" o:gfxdata="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DKTHxb2wAAAAwBAAAPAAAAAAAAAAEAIAAAACIAAABkcnMvZG93bnJl&#10;di54bWxQSwECFAAUAAAACACHTuJAkQQI41ADAACSCwAADgAAAAAAAAABACAAAAAqAQAAZHJzL2Uy&#10;b0RvYy54bWxQSwUGAAAAAAYABgBZAQAA7AYAAAAA&#10;">
                <o:lock v:ext="edit" aspectratio="f"/>
                <v:rect id="矩形 8" o:spid="_x0000_s1026" o:spt="1" style="position:absolute;left:1725;top:4368;height:474;width:9815;v-text-anchor:middle;" fillcolor="#E7E7E7" filled="t" stroked="f" coordsize="21600,21600" o:gfxdata="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rcoz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9" o:spid="_x0000_s1026" o:spt="1" style="position:absolute;left:1469;top:4342;height:473;width:2500;v-text-anchor:middle;" fillcolor="#0089CF" filled="t" stroked="f" coordsize="21600,21600" o:gfxdata="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LA0Si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燕尾形 12" o:spid="_x0000_s1026" o:spt="55" type="#_x0000_t55" style="position:absolute;left:3515;top:4365;height:399;width:400;v-text-anchor:middle;" fillcolor="#FFFFFF [3212]" filled="t" stroked="f" coordsize="21600,21600" o:gfxdata="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b8Bp7sAAADb&#10;AAAADwAAAAAAAAABACAAAAAiAAAAZHJzL2Rvd25yZXYueG1sUEsBAhQAFAAAAAgAh07iQDMvBZ47&#10;AAAAOQAAABAAAAAAAAAAAQAgAAAACgEAAGRycy9zaGFwZXhtbC54bWxQSwUGAAAAAAYABgBbAQAA&#10;tAMAAAAA&#10;" adj="10827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938496512" behindDoc="1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2921000</wp:posOffset>
                </wp:positionV>
                <wp:extent cx="6395085" cy="317500"/>
                <wp:effectExtent l="0" t="0" r="5715" b="635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5085" cy="317500"/>
                          <a:chOff x="1469" y="4342"/>
                          <a:chExt cx="10071" cy="500"/>
                        </a:xfrm>
                      </wpg:grpSpPr>
                      <wps:wsp>
                        <wps:cNvPr id="20" name="矩形 8"/>
                        <wps:cNvSpPr/>
                        <wps:spPr>
                          <a:xfrm>
                            <a:off x="1725" y="4368"/>
                            <a:ext cx="9815" cy="474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9"/>
                        <wps:cNvSpPr/>
                        <wps:spPr>
                          <a:xfrm>
                            <a:off x="1469" y="4342"/>
                            <a:ext cx="2500" cy="473"/>
                          </a:xfrm>
                          <a:prstGeom prst="rect">
                            <a:avLst/>
                          </a:prstGeom>
                          <a:solidFill>
                            <a:srgbClr val="0089C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燕尾形 12"/>
                        <wps:cNvSpPr/>
                        <wps:spPr>
                          <a:xfrm>
                            <a:off x="3522" y="4358"/>
                            <a:ext cx="400" cy="399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85pt;margin-top:230pt;height:25pt;width:503.55pt;z-index:-859787264;mso-width-relative:page;mso-height-relative:page;" coordorigin="1469,4342" coordsize="10071,500" o:gfxdata="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DtHdmd2wAAAAsBAAAPAAAAAAAAAAEAIAAAACIAAABkcnMvZG93bnJldi54bWxQ&#10;SwECFAAUAAAACACHTuJAc13SakoDAACSCwAADgAAAAAAAAABACAAAAAqAQAAZHJzL2Uyb0RvYy54&#10;bWxQSwUGAAAAAAYABgBZAQAA5gYAAAAA&#10;">
                <o:lock v:ext="edit" aspectratio="f"/>
                <v:rect id="矩形 8" o:spid="_x0000_s1026" o:spt="1" style="position:absolute;left:1725;top:4368;height:474;width:9815;v-text-anchor:middle;" fillcolor="#E7E7E7" filled="t" stroked="f" coordsize="21600,21600" o:gfxdata="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NXrC5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9" o:spid="_x0000_s1026" o:spt="1" style="position:absolute;left:1469;top:4342;height:473;width:2500;v-text-anchor:middle;" fillcolor="#0089CF" filled="t" stroked="f" coordsize="21600,21600" o:gfxdata="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+ni1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燕尾形 12" o:spid="_x0000_s1026" o:spt="55" type="#_x0000_t55" style="position:absolute;left:3522;top:4358;height:399;width:400;v-text-anchor:middle;" fillcolor="#FFFFFF [3212]" filled="t" stroked="f" coordsize="21600,21600" o:gfxdata="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tAkNvQAA&#10;ANsAAAAPAAAAAAAAAAEAIAAAACIAAABkcnMvZG93bnJldi54bWxQSwECFAAUAAAACACHTuJAMy8F&#10;njsAAAA5AAAAEAAAAAAAAAABACAAAAAMAQAAZHJzL3NoYXBleG1sLnhtbFBLBQYAAAAABgAGAFsB&#10;AAC2AwAAAAA=&#10;" adj="10827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330368512" behindDoc="1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1663065</wp:posOffset>
                </wp:positionV>
                <wp:extent cx="6395085" cy="317500"/>
                <wp:effectExtent l="0" t="0" r="5715" b="635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5085" cy="317500"/>
                          <a:chOff x="1469" y="4342"/>
                          <a:chExt cx="10071" cy="500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1725" y="4368"/>
                            <a:ext cx="9815" cy="474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469" y="4342"/>
                            <a:ext cx="2500" cy="473"/>
                          </a:xfrm>
                          <a:prstGeom prst="rect">
                            <a:avLst/>
                          </a:prstGeom>
                          <a:solidFill>
                            <a:srgbClr val="0089C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燕尾形 12"/>
                        <wps:cNvSpPr/>
                        <wps:spPr>
                          <a:xfrm>
                            <a:off x="3515" y="4358"/>
                            <a:ext cx="400" cy="399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85pt;margin-top:130.95pt;height:25pt;width:503.55pt;z-index:-1467915264;mso-width-relative:page;mso-height-relative:page;" coordorigin="1469,4342" coordsize="10071,500" o:gfxdata="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GXHq9DbAAAACwEAAA8AAAAAAAAAAQAgAAAAIgAAAGRycy9kb3ducmV2Lnht&#10;bFBLAQIUABQAAAAIAIdO4kAaYW6XTAMAAJALAAAOAAAAAAAAAAEAIAAAACoBAABkcnMvZTJvRG9j&#10;LnhtbFBLBQYAAAAABgAGAFkBAADoBgAAAAA=&#10;">
                <o:lock v:ext="edit" aspectratio="f"/>
                <v:rect id="_x0000_s1026" o:spid="_x0000_s1026" o:spt="1" style="position:absolute;left:1725;top:4368;height:474;width:9815;v-text-anchor:middle;" fillcolor="#E7E7E7" filled="t" stroked="f" coordsize="21600,21600" o:gfxdata="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He0Q+2AAAA2g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69;top:4342;height:473;width:2500;v-text-anchor:middle;" fillcolor="#0089CF" filled="t" stroked="f" coordsize="21600,21600" o:gfxdata="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tFK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55" type="#_x0000_t55" style="position:absolute;left:3515;top:4358;height:399;width:400;v-text-anchor:middle;" fillcolor="#FFFFFF [3212]" filled="t" stroked="f" coordsize="21600,21600" o:gfxdata="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ZRmK7sAAADb&#10;AAAADwAAAAAAAAABACAAAAAiAAAAZHJzL2Rvd25yZXYueG1sUEsBAhQAFAAAAAgAh07iQDMvBZ47&#10;AAAAOQAAABAAAAAAAAAAAQAgAAAACgEAAGRycy9zaGFwZXhtbC54bWxQSwUGAAAAAAYABgBbAQAA&#10;tAMAAAAA&#10;" adj="10827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3055915008" behindDoc="1" locked="0" layoutInCell="1" allowOverlap="1">
            <wp:simplePos x="0" y="0"/>
            <wp:positionH relativeFrom="column">
              <wp:posOffset>-979170</wp:posOffset>
            </wp:positionH>
            <wp:positionV relativeFrom="paragraph">
              <wp:posOffset>-753110</wp:posOffset>
            </wp:positionV>
            <wp:extent cx="7174230" cy="10283825"/>
            <wp:effectExtent l="0" t="0" r="7620" b="3175"/>
            <wp:wrapNone/>
            <wp:docPr id="5" name="图片 5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10283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22240512" behindDoc="1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-749300</wp:posOffset>
                </wp:positionV>
                <wp:extent cx="7161530" cy="10313035"/>
                <wp:effectExtent l="0" t="0" r="127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240" y="165100"/>
                          <a:ext cx="7161530" cy="10313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pt;margin-top:-59pt;height:812.05pt;width:563.9pt;z-index:-2076043264;v-text-anchor:middle;mso-width-relative:page;mso-height-relative:page;" fillcolor="#F2F2F2 [3052]" filled="t" stroked="f" coordsize="21600,21600" o:gfxdata="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2llai3QAAAA4BAAAPAAAAAAAAAAEAIAAAACIAAABkcnMvZG93bnJl&#10;di54bWxQSwECFAAUAAAACACHTuJA6cSo4GoCAACrBAAADgAAAAAAAAABACAAAAAs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22239488" behindDoc="1" locked="0" layoutInCell="1" allowOverlap="1">
                <wp:simplePos x="0" y="0"/>
                <wp:positionH relativeFrom="column">
                  <wp:posOffset>-1146810</wp:posOffset>
                </wp:positionH>
                <wp:positionV relativeFrom="paragraph">
                  <wp:posOffset>-929005</wp:posOffset>
                </wp:positionV>
                <wp:extent cx="8209915" cy="11363325"/>
                <wp:effectExtent l="0" t="0" r="63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325" y="33655"/>
                          <a:ext cx="8209915" cy="11363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3pt;margin-top:-73.15pt;height:894.75pt;width:646.45pt;z-index:-2076044288;v-text-anchor:middle;mso-width-relative:page;mso-height-relative:page;" fillcolor="#D9D9D9 [2732]" filled="t" stroked="f" coordsize="21600,21600" o:gfxdata="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KYgra2gAAAA8BAAAPAAAAAAAAAAEAIAAAACIAAABkcnMvZG93bnJldi54&#10;bWxQSwECFAAUAAAACACHTuJAsSQ4xmoCAACpBAAADgAAAAAAAAABACAAAAAp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85205"/>
    <w:multiLevelType w:val="singleLevel"/>
    <w:tmpl w:val="5878520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22069"/>
    <w:rsid w:val="385A53DC"/>
    <w:rsid w:val="39157E8E"/>
    <w:rsid w:val="5D101D3B"/>
    <w:rsid w:val="77A22069"/>
    <w:rsid w:val="79F12B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1e027a2f-2185-09d6-5e4c-10671388d65b\&#32593;&#32476;&#36816;&#33829;&#21333;&#39029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网络运营单页求职简历.docx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2020-06-12T06:20:00Z</dcterms:created>
  <dc:creator>贾兴国</dc:creator>
  <cp:lastModifiedBy>贾兴国</cp:lastModifiedBy>
  <dcterms:modified xsi:type="dcterms:W3CDTF">2020-06-12T06:21:02Z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